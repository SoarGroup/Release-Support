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E84DE" w14:textId="77777777" w:rsidR="00236D7D" w:rsidRDefault="00236D7D" w:rsidP="00B41B52">
      <w:pPr>
        <w:pStyle w:val="Heading1"/>
        <w:spacing w:before="0"/>
        <w:rPr>
          <w:sz w:val="36"/>
        </w:rPr>
      </w:pPr>
      <w:r>
        <w:rPr>
          <w:sz w:val="36"/>
        </w:rPr>
        <w:t>Part I</w:t>
      </w:r>
      <w:r w:rsidR="00D211FE">
        <w:rPr>
          <w:sz w:val="36"/>
        </w:rPr>
        <w:t>V</w:t>
      </w:r>
      <w:r>
        <w:rPr>
          <w:sz w:val="36"/>
        </w:rPr>
        <w:t xml:space="preserve">: </w:t>
      </w:r>
      <w:r w:rsidR="00D211FE">
        <w:rPr>
          <w:sz w:val="36"/>
        </w:rPr>
        <w:t xml:space="preserve">More Simple </w:t>
      </w:r>
      <w:r>
        <w:rPr>
          <w:sz w:val="36"/>
        </w:rPr>
        <w:t>Problem Solving</w:t>
      </w:r>
    </w:p>
    <w:p w14:paraId="361BEDD9" w14:textId="77777777" w:rsidR="00236D7D" w:rsidRDefault="00236D7D">
      <w:r>
        <w:t xml:space="preserve">This part of the tutorial </w:t>
      </w:r>
      <w:r w:rsidR="004C7ACB">
        <w:t xml:space="preserve">returns to </w:t>
      </w:r>
      <w:r>
        <w:t xml:space="preserve">problems </w:t>
      </w:r>
      <w:r w:rsidR="004C7ACB">
        <w:t xml:space="preserve">that are solved </w:t>
      </w:r>
      <w:r>
        <w:t xml:space="preserve">through internal search. You will build Soar programs for </w:t>
      </w:r>
      <w:r w:rsidR="004C7ACB">
        <w:t>a</w:t>
      </w:r>
      <w:r>
        <w:t xml:space="preserve"> classic AI problem</w:t>
      </w:r>
      <w:r w:rsidR="004C7ACB">
        <w:t>:</w:t>
      </w:r>
      <w:r>
        <w:t xml:space="preserve"> Missionaries and Cannibals. Other classic AI problems, including Blocks World, the Eight Puzzle, and Towers of Hanoi are included in the set of demonstration programs that comes with the Soar release. </w:t>
      </w:r>
      <w:r w:rsidR="004C7ACB">
        <w:t xml:space="preserve">This is very similar to the water jug problem you did initially, but has a few interesting extensions. </w:t>
      </w:r>
      <w:r>
        <w:t>You will start by building the operators, state descriptions, and goal tests that are required to define each problem. You will also be introduced to more of the theory of problem solving based on sea</w:t>
      </w:r>
      <w:r w:rsidR="004C7ACB">
        <w:t xml:space="preserve">rch in problem spaces. In Part </w:t>
      </w:r>
      <w:r>
        <w:t>V, you will le</w:t>
      </w:r>
      <w:r w:rsidR="004C7ACB">
        <w:t>arn how to modify and extend</w:t>
      </w:r>
      <w:r>
        <w:t xml:space="preserve"> programs so that they use planning and learning to solve problems.</w:t>
      </w:r>
    </w:p>
    <w:p w14:paraId="68807652" w14:textId="77777777" w:rsidR="00236D7D" w:rsidRDefault="00236D7D"/>
    <w:p w14:paraId="2348157C" w14:textId="77777777" w:rsidR="00236D7D" w:rsidRDefault="004C7ACB">
      <w:r>
        <w:t>This problem</w:t>
      </w:r>
      <w:r w:rsidR="00236D7D">
        <w:t xml:space="preserve"> </w:t>
      </w:r>
      <w:r>
        <w:t>is</w:t>
      </w:r>
      <w:r w:rsidR="00236D7D">
        <w:t xml:space="preserve"> challenging in a different way than playing games such as Eaters and TankSoar. Eaters and TankSoar are competitive games and they require fast intelligent responses to the current situatio</w:t>
      </w:r>
      <w:r>
        <w:t>n, which can change quickly. This problem</w:t>
      </w:r>
      <w:r w:rsidR="00236D7D">
        <w:t xml:space="preserve"> do</w:t>
      </w:r>
      <w:r>
        <w:t>es</w:t>
      </w:r>
      <w:r w:rsidR="00236D7D">
        <w:t xml:space="preserve"> not have dynamic envi</w:t>
      </w:r>
      <w:r>
        <w:t>ronments. However, solving this problem</w:t>
      </w:r>
      <w:r w:rsidR="00236D7D">
        <w:t xml:space="preserve"> requires selecting the one appropriate operator from a set of many at each decision point. Selecting the correct operator is not easy given the knowledge available from the problem d</w:t>
      </w:r>
      <w:r>
        <w:t>escription. The problem</w:t>
      </w:r>
      <w:r w:rsidR="00236D7D">
        <w:t xml:space="preserve"> can be solved only through trial and error, which involves searching through the space of possible states. </w:t>
      </w:r>
    </w:p>
    <w:p w14:paraId="1F6D0CE4" w14:textId="77777777" w:rsidR="00236D7D" w:rsidRDefault="004C7ACB" w:rsidP="00B41B52">
      <w:pPr>
        <w:pStyle w:val="Heading1"/>
        <w:spacing w:before="0"/>
      </w:pPr>
      <w:r>
        <w:br w:type="page"/>
      </w:r>
      <w:r w:rsidR="00A96423">
        <w:lastRenderedPageBreak/>
        <w:t xml:space="preserve">1. </w:t>
      </w:r>
      <w:r w:rsidR="00236D7D">
        <w:t>Missionaries and Cannibals</w:t>
      </w:r>
      <w:r>
        <w:t xml:space="preserve"> Definition</w:t>
      </w:r>
    </w:p>
    <w:p w14:paraId="35944E50" w14:textId="77777777" w:rsidR="004C7ACB" w:rsidRDefault="004C7ACB"/>
    <w:p w14:paraId="158D117B" w14:textId="77777777" w:rsidR="00236D7D" w:rsidRDefault="00236D7D">
      <w:r>
        <w:t>Problem Statement:</w:t>
      </w:r>
    </w:p>
    <w:p w14:paraId="5FE45AEC" w14:textId="77777777" w:rsidR="00236D7D" w:rsidRDefault="00236D7D">
      <w:pPr>
        <w:pStyle w:val="BodyTextIndent2"/>
      </w:pPr>
      <w:r>
        <w:t>Three missionaries and three cannibals come to a river. There is a boat on their bank of the river that can be used by either one or two persons at a time. This boat must be used to cross the river in such a way that cannibals never outnumber missionaries on either bank of the river</w:t>
      </w:r>
      <w:r w:rsidR="001A6C5C">
        <w:t xml:space="preserve"> (although cannibals can be alone on one bank)</w:t>
      </w:r>
      <w:r>
        <w:t>.</w:t>
      </w:r>
      <w:r w:rsidR="00E01509">
        <w:rPr>
          <w:noProof/>
        </w:rPr>
        <mc:AlternateContent>
          <mc:Choice Requires="wps">
            <w:drawing>
              <wp:anchor distT="0" distB="0" distL="114300" distR="114300" simplePos="0" relativeHeight="251589120" behindDoc="0" locked="0" layoutInCell="0" allowOverlap="1" wp14:anchorId="296F4B1A" wp14:editId="2DA0F1EC">
                <wp:simplePos x="0" y="0"/>
                <wp:positionH relativeFrom="column">
                  <wp:posOffset>-4676775</wp:posOffset>
                </wp:positionH>
                <wp:positionV relativeFrom="paragraph">
                  <wp:posOffset>22860</wp:posOffset>
                </wp:positionV>
                <wp:extent cx="1323975" cy="66675"/>
                <wp:effectExtent l="12700" t="12700" r="0" b="60325"/>
                <wp:wrapNone/>
                <wp:docPr id="15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3975"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C917" id="Line 87" o:spid="_x0000_s1026" style="position:absolute;flip:x;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25pt,1.8pt" to="-264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" o:allowincell="f" strokecolor="red">
                <v:stroke endarrow="block"/>
                <o:lock v:ext="edit" shapetype="f"/>
              </v:line>
            </w:pict>
          </mc:Fallback>
        </mc:AlternateContent>
      </w:r>
      <w:r w:rsidR="00E01509">
        <w:rPr>
          <w:noProof/>
        </w:rPr>
        <mc:AlternateContent>
          <mc:Choice Requires="wps">
            <w:drawing>
              <wp:anchor distT="0" distB="0" distL="114300" distR="114300" simplePos="0" relativeHeight="251590144" behindDoc="0" locked="0" layoutInCell="0" allowOverlap="1" wp14:anchorId="126DBD89" wp14:editId="170CD93C">
                <wp:simplePos x="0" y="0"/>
                <wp:positionH relativeFrom="column">
                  <wp:posOffset>-4524375</wp:posOffset>
                </wp:positionH>
                <wp:positionV relativeFrom="paragraph">
                  <wp:posOffset>251460</wp:posOffset>
                </wp:positionV>
                <wp:extent cx="1181100" cy="85725"/>
                <wp:effectExtent l="25400" t="0" r="0" b="53975"/>
                <wp:wrapNone/>
                <wp:docPr id="158"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81100" cy="857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53204" id="Line 88" o:spid="_x0000_s1026" style="position:absolute;flip:x;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25pt,19.8pt" to="-263.25pt,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" o:allowincell="f" strokecolor="red">
                <v:stroke endarrow="block"/>
                <o:lock v:ext="edit" shapetype="f"/>
              </v:line>
            </w:pict>
          </mc:Fallback>
        </mc:AlternateContent>
      </w:r>
      <w:r w:rsidR="00E01509">
        <w:rPr>
          <w:noProof/>
        </w:rPr>
        <mc:AlternateContent>
          <mc:Choice Requires="wps">
            <w:drawing>
              <wp:anchor distT="0" distB="0" distL="114300" distR="114300" simplePos="0" relativeHeight="251592192" behindDoc="0" locked="0" layoutInCell="0" allowOverlap="1" wp14:anchorId="62F68991" wp14:editId="2708776A">
                <wp:simplePos x="0" y="0"/>
                <wp:positionH relativeFrom="column">
                  <wp:posOffset>-4533900</wp:posOffset>
                </wp:positionH>
                <wp:positionV relativeFrom="paragraph">
                  <wp:posOffset>191135</wp:posOffset>
                </wp:positionV>
                <wp:extent cx="1181100" cy="161925"/>
                <wp:effectExtent l="0" t="50800" r="0" b="3175"/>
                <wp:wrapNone/>
                <wp:docPr id="15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181100" cy="1619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110A2" id="Line 91" o:spid="_x0000_s1026" style="position:absolute;flip:x y;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15.05pt" to="-264pt,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" o:allowincell="f" strokecolor="red">
                <v:stroke endarrow="block"/>
                <o:lock v:ext="edit" shapetype="f"/>
              </v:line>
            </w:pict>
          </mc:Fallback>
        </mc:AlternateContent>
      </w:r>
      <w:r w:rsidR="00E01509">
        <w:rPr>
          <w:noProof/>
        </w:rPr>
        <mc:AlternateContent>
          <mc:Choice Requires="wps">
            <w:drawing>
              <wp:anchor distT="0" distB="0" distL="114300" distR="114300" simplePos="0" relativeHeight="251591168" behindDoc="0" locked="0" layoutInCell="0" allowOverlap="1" wp14:anchorId="0AD9DB07" wp14:editId="62B453E3">
                <wp:simplePos x="0" y="0"/>
                <wp:positionH relativeFrom="column">
                  <wp:posOffset>-5067300</wp:posOffset>
                </wp:positionH>
                <wp:positionV relativeFrom="paragraph">
                  <wp:posOffset>105410</wp:posOffset>
                </wp:positionV>
                <wp:extent cx="1714500" cy="57150"/>
                <wp:effectExtent l="0" t="50800" r="0" b="19050"/>
                <wp:wrapNone/>
                <wp:docPr id="15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714500" cy="571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4B33F" id="Line 89" o:spid="_x0000_s1026" style="position:absolute;flip:x 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8.3pt" to="-264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" o:allowincell="f" strokecolor="red">
                <v:stroke endarrow="block"/>
                <o:lock v:ext="edit" shapetype="f"/>
              </v:line>
            </w:pict>
          </mc:Fallback>
        </mc:AlternateContent>
      </w:r>
      <w:r>
        <w:t xml:space="preserve"> How do the missionaries and cannibals successfully cross the river?</w:t>
      </w:r>
    </w:p>
    <w:p w14:paraId="5680F543" w14:textId="77777777" w:rsidR="00236D7D" w:rsidRDefault="00236D7D"/>
    <w:p w14:paraId="2C4DE9E7" w14:textId="77777777" w:rsidR="00236D7D" w:rsidRDefault="00236D7D">
      <w:r>
        <w:t>Once again, the first step to creating a Soar program to solve this problem is to decompose it into the problem space (state representation and operators) and the problem (initial state and desired state). One interesting aspect of this problem is that it also includes failure states. If the cannibals ever outnumber the missionaries, then you have failed. Below is a partial graph</w:t>
      </w:r>
      <w:r w:rsidR="001A6C5C">
        <w:t xml:space="preserve"> (it doesn’t show the last four steps)</w:t>
      </w:r>
      <w:r>
        <w:t xml:space="preserve"> of the problem space, which shows that there are many illegal states that need to be avoided along the way to a solution.</w:t>
      </w:r>
    </w:p>
    <w:p w14:paraId="4412FF3C" w14:textId="77777777" w:rsidR="00236D7D" w:rsidRDefault="00E01509">
      <w:r>
        <w:rPr>
          <w:noProof/>
        </w:rPr>
        <mc:AlternateContent>
          <mc:Choice Requires="wps">
            <w:drawing>
              <wp:anchor distT="0" distB="0" distL="114300" distR="114300" simplePos="0" relativeHeight="251674112" behindDoc="0" locked="0" layoutInCell="0" allowOverlap="1" wp14:anchorId="3B031C15" wp14:editId="01592BB2">
                <wp:simplePos x="0" y="0"/>
                <wp:positionH relativeFrom="column">
                  <wp:posOffset>2308860</wp:posOffset>
                </wp:positionH>
                <wp:positionV relativeFrom="paragraph">
                  <wp:posOffset>127000</wp:posOffset>
                </wp:positionV>
                <wp:extent cx="1228725" cy="257175"/>
                <wp:effectExtent l="0" t="0" r="3175" b="0"/>
                <wp:wrapNone/>
                <wp:docPr id="155" name="Text Box 1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03CDC8C7" w14:textId="77777777" w:rsidR="00236D7D" w:rsidRDefault="00236D7D">
                            <w:pPr>
                              <w:jc w:val="center"/>
                              <w:rPr>
                                <w:sz w:val="16"/>
                              </w:rPr>
                            </w:pPr>
                            <w:r>
                              <w:rPr>
                                <w:sz w:val="16"/>
                              </w:rPr>
                              <w:t>3M 3C 1B ~ 0M 0C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31C15" id="_x0000_t202" coordsize="21600,21600" o:spt="202" path="m,l,21600r21600,l21600,xe">
                <v:stroke joinstyle="miter"/>
                <v:path gradientshapeok="t" o:connecttype="rect"/>
              </v:shapetype>
              <v:shape id="Text Box 1388" o:spid="_x0000_s1026" type="#_x0000_t202" style="position:absolute;margin-left:181.8pt;margin-top:10pt;width:96.75pt;height:20.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" o:allowincell="f">
                <v:path arrowok="t"/>
                <v:textbox>
                  <w:txbxContent>
                    <w:p w14:paraId="03CDC8C7" w14:textId="77777777" w:rsidR="00236D7D" w:rsidRDefault="00236D7D">
                      <w:pPr>
                        <w:jc w:val="center"/>
                        <w:rPr>
                          <w:sz w:val="16"/>
                        </w:rPr>
                      </w:pPr>
                      <w:r>
                        <w:rPr>
                          <w:sz w:val="16"/>
                        </w:rPr>
                        <w:t>3M 3C 1B ~ 0M 0C 0B</w:t>
                      </w:r>
                    </w:p>
                  </w:txbxContent>
                </v:textbox>
              </v:shape>
            </w:pict>
          </mc:Fallback>
        </mc:AlternateContent>
      </w:r>
    </w:p>
    <w:p w14:paraId="27D6831B" w14:textId="77777777" w:rsidR="00236D7D" w:rsidRDefault="00236D7D"/>
    <w:p w14:paraId="6B706245" w14:textId="77777777" w:rsidR="00236D7D" w:rsidRDefault="00E01509">
      <w:r>
        <w:rPr>
          <w:noProof/>
        </w:rPr>
        <mc:AlternateContent>
          <mc:Choice Requires="wps">
            <w:drawing>
              <wp:anchor distT="0" distB="0" distL="114300" distR="114300" simplePos="0" relativeHeight="251683328" behindDoc="0" locked="0" layoutInCell="0" allowOverlap="1" wp14:anchorId="54EE0BE0" wp14:editId="4B4A83C4">
                <wp:simplePos x="0" y="0"/>
                <wp:positionH relativeFrom="column">
                  <wp:posOffset>2948940</wp:posOffset>
                </wp:positionH>
                <wp:positionV relativeFrom="paragraph">
                  <wp:posOffset>109220</wp:posOffset>
                </wp:positionV>
                <wp:extent cx="1188720" cy="457200"/>
                <wp:effectExtent l="12700" t="25400" r="17780" b="25400"/>
                <wp:wrapNone/>
                <wp:docPr id="154" name="Line 1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ADF5F" id="Line 1397"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8.6pt" to="325.8pt,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" o:allowincell="f">
                <v:stroke startarrow="block" endarrow="block"/>
                <o:lock v:ext="edit" shapetype="f"/>
              </v:line>
            </w:pict>
          </mc:Fallback>
        </mc:AlternateContent>
      </w:r>
      <w:r>
        <w:rPr>
          <w:noProof/>
        </w:rPr>
        <mc:AlternateContent>
          <mc:Choice Requires="wps">
            <w:drawing>
              <wp:anchor distT="0" distB="0" distL="114300" distR="114300" simplePos="0" relativeHeight="251682304" behindDoc="0" locked="0" layoutInCell="0" allowOverlap="1" wp14:anchorId="04ADD105" wp14:editId="1B3865FD">
                <wp:simplePos x="0" y="0"/>
                <wp:positionH relativeFrom="column">
                  <wp:posOffset>1668780</wp:posOffset>
                </wp:positionH>
                <wp:positionV relativeFrom="paragraph">
                  <wp:posOffset>109220</wp:posOffset>
                </wp:positionV>
                <wp:extent cx="1280160" cy="457200"/>
                <wp:effectExtent l="25400" t="0" r="2540" b="38100"/>
                <wp:wrapNone/>
                <wp:docPr id="153" name="Line 1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8016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794C3" id="Line 1396" o:spid="_x0000_s1026" style="position:absolute;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8.6pt" to="232.2pt,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" o:allowincell="f">
                <v:stroke endarrow="block"/>
                <o:lock v:ext="edit" shapetype="f"/>
              </v:line>
            </w:pict>
          </mc:Fallback>
        </mc:AlternateContent>
      </w:r>
      <w:r>
        <w:rPr>
          <w:noProof/>
        </w:rPr>
        <mc:AlternateContent>
          <mc:Choice Requires="wps">
            <w:drawing>
              <wp:anchor distT="0" distB="0" distL="114300" distR="114300" simplePos="0" relativeHeight="251681280" behindDoc="0" locked="0" layoutInCell="0" allowOverlap="1" wp14:anchorId="5DAD6516" wp14:editId="600BF673">
                <wp:simplePos x="0" y="0"/>
                <wp:positionH relativeFrom="column">
                  <wp:posOffset>2948940</wp:posOffset>
                </wp:positionH>
                <wp:positionV relativeFrom="paragraph">
                  <wp:posOffset>109220</wp:posOffset>
                </wp:positionV>
                <wp:extent cx="0" cy="457200"/>
                <wp:effectExtent l="63500" t="25400" r="50800" b="25400"/>
                <wp:wrapNone/>
                <wp:docPr id="152" name="Line 1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7003B" id="Line 1395"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8.6pt" to="232.2pt,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" o:allowincell="f">
                <v:stroke startarrow="block" endarrow="block"/>
                <o:lock v:ext="edit" shapetype="f"/>
              </v:line>
            </w:pict>
          </mc:Fallback>
        </mc:AlternateContent>
      </w:r>
      <w:r>
        <w:rPr>
          <w:noProof/>
        </w:rPr>
        <mc:AlternateContent>
          <mc:Choice Requires="wps">
            <w:drawing>
              <wp:anchor distT="0" distB="0" distL="114300" distR="114300" simplePos="0" relativeHeight="251680256" behindDoc="0" locked="0" layoutInCell="0" allowOverlap="1" wp14:anchorId="45FA847A" wp14:editId="36B908F9">
                <wp:simplePos x="0" y="0"/>
                <wp:positionH relativeFrom="column">
                  <wp:posOffset>205740</wp:posOffset>
                </wp:positionH>
                <wp:positionV relativeFrom="paragraph">
                  <wp:posOffset>109220</wp:posOffset>
                </wp:positionV>
                <wp:extent cx="2743200" cy="457200"/>
                <wp:effectExtent l="25400" t="0" r="0" b="50800"/>
                <wp:wrapNone/>
                <wp:docPr id="151" name="Line 1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743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2A685" id="Line 1394" o:spid="_x0000_s1026" style="position:absolute;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6pt" to="232.2pt,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" o:allowincell="f">
                <v:stroke endarrow="block"/>
                <o:lock v:ext="edit" shapetype="f"/>
              </v:line>
            </w:pict>
          </mc:Fallback>
        </mc:AlternateContent>
      </w:r>
      <w:r>
        <w:rPr>
          <w:noProof/>
        </w:rPr>
        <mc:AlternateContent>
          <mc:Choice Requires="wps">
            <w:drawing>
              <wp:anchor distT="0" distB="0" distL="114300" distR="114300" simplePos="0" relativeHeight="251684352" behindDoc="0" locked="0" layoutInCell="0" allowOverlap="1" wp14:anchorId="739A0B53" wp14:editId="77B16B4E">
                <wp:simplePos x="0" y="0"/>
                <wp:positionH relativeFrom="column">
                  <wp:posOffset>2948940</wp:posOffset>
                </wp:positionH>
                <wp:positionV relativeFrom="paragraph">
                  <wp:posOffset>109220</wp:posOffset>
                </wp:positionV>
                <wp:extent cx="2560320" cy="457200"/>
                <wp:effectExtent l="0" t="50800" r="17780" b="50800"/>
                <wp:wrapNone/>
                <wp:docPr id="150" name="Line 1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032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7DE7D" id="Line 1398"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8.6pt" to="433.8pt,4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" o:allowincell="f">
                <v:stroke startarrow="block" endarrow="block"/>
                <o:lock v:ext="edit" shapetype="f"/>
              </v:line>
            </w:pict>
          </mc:Fallback>
        </mc:AlternateContent>
      </w:r>
    </w:p>
    <w:p w14:paraId="5176EB80" w14:textId="77777777" w:rsidR="00236D7D" w:rsidRDefault="00236D7D"/>
    <w:p w14:paraId="5A355FB2" w14:textId="77777777" w:rsidR="00236D7D" w:rsidRDefault="00E01509">
      <w:r>
        <w:rPr>
          <w:noProof/>
        </w:rPr>
        <mc:AlternateContent>
          <mc:Choice Requires="wpg">
            <w:drawing>
              <wp:anchor distT="0" distB="0" distL="114300" distR="114300" simplePos="0" relativeHeight="251685376" behindDoc="0" locked="0" layoutInCell="0" allowOverlap="1" wp14:anchorId="6C6E8EC9" wp14:editId="6868B42C">
                <wp:simplePos x="0" y="0"/>
                <wp:positionH relativeFrom="column">
                  <wp:posOffset>-68580</wp:posOffset>
                </wp:positionH>
                <wp:positionV relativeFrom="paragraph">
                  <wp:posOffset>0</wp:posOffset>
                </wp:positionV>
                <wp:extent cx="731520" cy="822960"/>
                <wp:effectExtent l="0" t="0" r="0" b="0"/>
                <wp:wrapNone/>
                <wp:docPr id="147" name="Group 1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48" name="Line 1400"/>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49" name="Line 1401"/>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A7A54B" id="Group 1399" o:spid="_x0000_s1026" style="position:absolute;margin-left:-5.4pt;margin-top:0;width:57.6pt;height:64.8pt;z-index:251685376"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" o:allowincell="f">
                <v:line id="Line 1400"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" stroked="f">
                  <o:lock v:ext="edit" shapetype="f"/>
                </v:line>
                <v:line id="Line 1401"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" stroked="f">
                  <o:lock v:ext="edit" shapetype="f"/>
                </v:line>
              </v:group>
            </w:pict>
          </mc:Fallback>
        </mc:AlternateContent>
      </w:r>
      <w:r>
        <w:rPr>
          <w:noProof/>
        </w:rPr>
        <mc:AlternateContent>
          <mc:Choice Requires="wpg">
            <w:drawing>
              <wp:anchor distT="0" distB="0" distL="114300" distR="114300" simplePos="0" relativeHeight="251686400" behindDoc="0" locked="0" layoutInCell="0" allowOverlap="1" wp14:anchorId="13D4DF44" wp14:editId="68860107">
                <wp:simplePos x="0" y="0"/>
                <wp:positionH relativeFrom="column">
                  <wp:posOffset>1211580</wp:posOffset>
                </wp:positionH>
                <wp:positionV relativeFrom="paragraph">
                  <wp:posOffset>0</wp:posOffset>
                </wp:positionV>
                <wp:extent cx="731520" cy="822960"/>
                <wp:effectExtent l="0" t="0" r="0" b="0"/>
                <wp:wrapNone/>
                <wp:docPr id="144" name="Group 1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45" name="Line 1403"/>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46" name="Line 1404"/>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D24104" id="Group 1402" o:spid="_x0000_s1026" style="position:absolute;margin-left:95.4pt;margin-top:0;width:57.6pt;height:64.8pt;z-index:251686400"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" o:allowincell="f">
                <v:line id="Line 1403"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" stroked="f">
                  <o:lock v:ext="edit" shapetype="f"/>
                </v:line>
                <v:line id="Line 1404"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" stroked="f">
                  <o:lock v:ext="edit" shapetype="f"/>
                </v:line>
              </v:group>
            </w:pict>
          </mc:Fallback>
        </mc:AlternateContent>
      </w:r>
    </w:p>
    <w:p w14:paraId="4CA51378" w14:textId="77777777" w:rsidR="00236D7D" w:rsidRDefault="00E01509">
      <w:r>
        <w:rPr>
          <w:noProof/>
        </w:rPr>
        <mc:AlternateContent>
          <mc:Choice Requires="wps">
            <w:drawing>
              <wp:anchor distT="0" distB="0" distL="114300" distR="114300" simplePos="0" relativeHeight="251678208" behindDoc="0" locked="0" layoutInCell="0" allowOverlap="1" wp14:anchorId="77E254C3" wp14:editId="40DABA45">
                <wp:simplePos x="0" y="0"/>
                <wp:positionH relativeFrom="column">
                  <wp:posOffset>3589020</wp:posOffset>
                </wp:positionH>
                <wp:positionV relativeFrom="paragraph">
                  <wp:posOffset>128270</wp:posOffset>
                </wp:positionV>
                <wp:extent cx="1228725" cy="257175"/>
                <wp:effectExtent l="0" t="0" r="3175" b="0"/>
                <wp:wrapNone/>
                <wp:docPr id="143" name="Text Box 1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6C5ADBCD" w14:textId="77777777" w:rsidR="00236D7D" w:rsidRDefault="00236D7D">
                            <w:pPr>
                              <w:jc w:val="center"/>
                              <w:rPr>
                                <w:sz w:val="16"/>
                              </w:rPr>
                            </w:pPr>
                            <w:r>
                              <w:rPr>
                                <w:sz w:val="16"/>
                              </w:rPr>
                              <w:t>3M 2C 0B ~ 0M 1C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254C3" id="Text Box 1392" o:spid="_x0000_s1027" type="#_x0000_t202" style="position:absolute;margin-left:282.6pt;margin-top:10.1pt;width:96.7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" o:allowincell="f">
                <v:path arrowok="t"/>
                <v:textbox>
                  <w:txbxContent>
                    <w:p w14:paraId="6C5ADBCD" w14:textId="77777777" w:rsidR="00236D7D" w:rsidRDefault="00236D7D">
                      <w:pPr>
                        <w:jc w:val="center"/>
                        <w:rPr>
                          <w:sz w:val="16"/>
                        </w:rPr>
                      </w:pPr>
                      <w:r>
                        <w:rPr>
                          <w:sz w:val="16"/>
                        </w:rPr>
                        <w:t>3M 2C 0B ~ 0M 1C 1B</w:t>
                      </w:r>
                    </w:p>
                  </w:txbxContent>
                </v:textbox>
              </v:shape>
            </w:pict>
          </mc:Fallback>
        </mc:AlternateContent>
      </w:r>
      <w:r>
        <w:rPr>
          <w:noProof/>
        </w:rPr>
        <mc:AlternateContent>
          <mc:Choice Requires="wps">
            <w:drawing>
              <wp:anchor distT="0" distB="0" distL="114300" distR="114300" simplePos="0" relativeHeight="251677184" behindDoc="0" locked="0" layoutInCell="0" allowOverlap="1" wp14:anchorId="2228C575" wp14:editId="112BCB8F">
                <wp:simplePos x="0" y="0"/>
                <wp:positionH relativeFrom="column">
                  <wp:posOffset>2286000</wp:posOffset>
                </wp:positionH>
                <wp:positionV relativeFrom="paragraph">
                  <wp:posOffset>128270</wp:posOffset>
                </wp:positionV>
                <wp:extent cx="1228725" cy="257175"/>
                <wp:effectExtent l="0" t="0" r="3175" b="0"/>
                <wp:wrapNone/>
                <wp:docPr id="142" name="Text Box 1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03748890" w14:textId="77777777" w:rsidR="00236D7D" w:rsidRDefault="00236D7D">
                            <w:pPr>
                              <w:jc w:val="center"/>
                              <w:rPr>
                                <w:sz w:val="16"/>
                              </w:rPr>
                            </w:pPr>
                            <w:r>
                              <w:rPr>
                                <w:sz w:val="16"/>
                              </w:rPr>
                              <w:t>2M 2C 0B ~ 1M 1C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C575" id="Text Box 1391" o:spid="_x0000_s1028" type="#_x0000_t202" style="position:absolute;margin-left:180pt;margin-top:10.1pt;width:96.7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" o:allowincell="f">
                <v:path arrowok="t"/>
                <v:textbox>
                  <w:txbxContent>
                    <w:p w14:paraId="03748890" w14:textId="77777777" w:rsidR="00236D7D" w:rsidRDefault="00236D7D">
                      <w:pPr>
                        <w:jc w:val="center"/>
                        <w:rPr>
                          <w:sz w:val="16"/>
                        </w:rPr>
                      </w:pPr>
                      <w:r>
                        <w:rPr>
                          <w:sz w:val="16"/>
                        </w:rPr>
                        <w:t>2M 2C 0B ~ 1M 1C 1B</w:t>
                      </w:r>
                    </w:p>
                  </w:txbxContent>
                </v:textbox>
              </v:shape>
            </w:pict>
          </mc:Fallback>
        </mc:AlternateContent>
      </w:r>
      <w:r>
        <w:rPr>
          <w:noProof/>
        </w:rPr>
        <mc:AlternateContent>
          <mc:Choice Requires="wps">
            <w:drawing>
              <wp:anchor distT="0" distB="0" distL="114300" distR="114300" simplePos="0" relativeHeight="251676160" behindDoc="0" locked="0" layoutInCell="0" allowOverlap="1" wp14:anchorId="582CED50" wp14:editId="4E98F106">
                <wp:simplePos x="0" y="0"/>
                <wp:positionH relativeFrom="column">
                  <wp:posOffset>982980</wp:posOffset>
                </wp:positionH>
                <wp:positionV relativeFrom="paragraph">
                  <wp:posOffset>128270</wp:posOffset>
                </wp:positionV>
                <wp:extent cx="1228725" cy="257175"/>
                <wp:effectExtent l="0" t="0" r="3175" b="0"/>
                <wp:wrapNone/>
                <wp:docPr id="141" name="Text Box 1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45DB955D" w14:textId="77777777" w:rsidR="00236D7D" w:rsidRDefault="00236D7D">
                            <w:pPr>
                              <w:jc w:val="center"/>
                              <w:rPr>
                                <w:sz w:val="16"/>
                              </w:rPr>
                            </w:pPr>
                            <w:r>
                              <w:rPr>
                                <w:sz w:val="16"/>
                              </w:rPr>
                              <w:t>1M 3C 0B ~ 2M 0C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CED50" id="Text Box 1390" o:spid="_x0000_s1029" type="#_x0000_t202" style="position:absolute;margin-left:77.4pt;margin-top:10.1pt;width:96.75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" o:allowincell="f">
                <v:path arrowok="t"/>
                <v:textbox>
                  <w:txbxContent>
                    <w:p w14:paraId="45DB955D" w14:textId="77777777" w:rsidR="00236D7D" w:rsidRDefault="00236D7D">
                      <w:pPr>
                        <w:jc w:val="center"/>
                        <w:rPr>
                          <w:sz w:val="16"/>
                        </w:rPr>
                      </w:pPr>
                      <w:r>
                        <w:rPr>
                          <w:sz w:val="16"/>
                        </w:rPr>
                        <w:t>1M 3C 0B ~ 2M 0C 1B</w:t>
                      </w:r>
                    </w:p>
                  </w:txbxContent>
                </v:textbox>
              </v:shape>
            </w:pict>
          </mc:Fallback>
        </mc:AlternateContent>
      </w:r>
      <w:r>
        <w:rPr>
          <w:noProof/>
        </w:rPr>
        <mc:AlternateContent>
          <mc:Choice Requires="wps">
            <w:drawing>
              <wp:anchor distT="0" distB="0" distL="114300" distR="114300" simplePos="0" relativeHeight="251675136" behindDoc="0" locked="0" layoutInCell="0" allowOverlap="1" wp14:anchorId="5C6360A6" wp14:editId="6B7FA89A">
                <wp:simplePos x="0" y="0"/>
                <wp:positionH relativeFrom="column">
                  <wp:posOffset>-320040</wp:posOffset>
                </wp:positionH>
                <wp:positionV relativeFrom="paragraph">
                  <wp:posOffset>128270</wp:posOffset>
                </wp:positionV>
                <wp:extent cx="1228725" cy="257175"/>
                <wp:effectExtent l="0" t="0" r="3175" b="0"/>
                <wp:wrapNone/>
                <wp:docPr id="140" name="Text Box 1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0DF99AFE" w14:textId="77777777" w:rsidR="00236D7D" w:rsidRDefault="00236D7D">
                            <w:pPr>
                              <w:jc w:val="center"/>
                              <w:rPr>
                                <w:sz w:val="16"/>
                              </w:rPr>
                            </w:pPr>
                            <w:r>
                              <w:rPr>
                                <w:sz w:val="16"/>
                              </w:rPr>
                              <w:t>2M 3C 0B ~ 1M 0C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360A6" id="Text Box 1389" o:spid="_x0000_s1030" type="#_x0000_t202" style="position:absolute;margin-left:-25.2pt;margin-top:10.1pt;width:96.75pt;height:2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" o:allowincell="f">
                <v:path arrowok="t"/>
                <v:textbox>
                  <w:txbxContent>
                    <w:p w14:paraId="0DF99AFE" w14:textId="77777777" w:rsidR="00236D7D" w:rsidRDefault="00236D7D">
                      <w:pPr>
                        <w:jc w:val="center"/>
                        <w:rPr>
                          <w:sz w:val="16"/>
                        </w:rPr>
                      </w:pPr>
                      <w:r>
                        <w:rPr>
                          <w:sz w:val="16"/>
                        </w:rPr>
                        <w:t>2M 3C 0B ~ 1M 0C 1B</w:t>
                      </w:r>
                    </w:p>
                  </w:txbxContent>
                </v:textbox>
              </v:shape>
            </w:pict>
          </mc:Fallback>
        </mc:AlternateContent>
      </w:r>
      <w:r>
        <w:rPr>
          <w:noProof/>
        </w:rPr>
        <mc:AlternateContent>
          <mc:Choice Requires="wps">
            <w:drawing>
              <wp:anchor distT="0" distB="0" distL="114300" distR="114300" simplePos="0" relativeHeight="251679232" behindDoc="0" locked="0" layoutInCell="0" allowOverlap="1" wp14:anchorId="1B741628" wp14:editId="4F82B9E6">
                <wp:simplePos x="0" y="0"/>
                <wp:positionH relativeFrom="column">
                  <wp:posOffset>4892040</wp:posOffset>
                </wp:positionH>
                <wp:positionV relativeFrom="paragraph">
                  <wp:posOffset>128270</wp:posOffset>
                </wp:positionV>
                <wp:extent cx="1228725" cy="257175"/>
                <wp:effectExtent l="0" t="0" r="3175" b="0"/>
                <wp:wrapNone/>
                <wp:docPr id="139" name="Text Box 1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2AE7DC0B" w14:textId="77777777" w:rsidR="00236D7D" w:rsidRDefault="00236D7D">
                            <w:pPr>
                              <w:jc w:val="center"/>
                              <w:rPr>
                                <w:sz w:val="16"/>
                              </w:rPr>
                            </w:pPr>
                            <w:r>
                              <w:rPr>
                                <w:sz w:val="16"/>
                              </w:rPr>
                              <w:t>3M 1C 0B ~ 0M 2C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41628" id="Text Box 1393" o:spid="_x0000_s1031" type="#_x0000_t202" style="position:absolute;margin-left:385.2pt;margin-top:10.1pt;width:96.7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" o:allowincell="f">
                <v:path arrowok="t"/>
                <v:textbox>
                  <w:txbxContent>
                    <w:p w14:paraId="2AE7DC0B" w14:textId="77777777" w:rsidR="00236D7D" w:rsidRDefault="00236D7D">
                      <w:pPr>
                        <w:jc w:val="center"/>
                        <w:rPr>
                          <w:sz w:val="16"/>
                        </w:rPr>
                      </w:pPr>
                      <w:r>
                        <w:rPr>
                          <w:sz w:val="16"/>
                        </w:rPr>
                        <w:t>3M 1C 0B ~ 0M 2C 1B</w:t>
                      </w:r>
                    </w:p>
                  </w:txbxContent>
                </v:textbox>
              </v:shape>
            </w:pict>
          </mc:Fallback>
        </mc:AlternateContent>
      </w:r>
    </w:p>
    <w:p w14:paraId="73E8BA55" w14:textId="77777777" w:rsidR="00236D7D" w:rsidRDefault="00236D7D"/>
    <w:p w14:paraId="4241439E" w14:textId="77777777" w:rsidR="00236D7D" w:rsidRDefault="00E01509">
      <w:r>
        <w:rPr>
          <w:noProof/>
        </w:rPr>
        <mc:AlternateContent>
          <mc:Choice Requires="wps">
            <w:drawing>
              <wp:anchor distT="0" distB="0" distL="114300" distR="114300" simplePos="0" relativeHeight="251690496" behindDoc="0" locked="0" layoutInCell="0" allowOverlap="1" wp14:anchorId="65227D53" wp14:editId="772ED202">
                <wp:simplePos x="0" y="0"/>
                <wp:positionH relativeFrom="column">
                  <wp:posOffset>2948940</wp:posOffset>
                </wp:positionH>
                <wp:positionV relativeFrom="paragraph">
                  <wp:posOffset>110490</wp:posOffset>
                </wp:positionV>
                <wp:extent cx="0" cy="548640"/>
                <wp:effectExtent l="63500" t="25400" r="25400" b="22860"/>
                <wp:wrapNone/>
                <wp:docPr id="138" name="Line 1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86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A4AAB" id="Line 1408"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8.7pt" to="232.2pt,5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" o:allowincell="f">
                <v:stroke startarrow="block" endarrow="block"/>
                <o:lock v:ext="edit" shapetype="f"/>
              </v:line>
            </w:pict>
          </mc:Fallback>
        </mc:AlternateContent>
      </w:r>
      <w:r>
        <w:rPr>
          <w:noProof/>
        </w:rPr>
        <mc:AlternateContent>
          <mc:Choice Requires="wps">
            <w:drawing>
              <wp:anchor distT="0" distB="0" distL="114300" distR="114300" simplePos="0" relativeHeight="251689472" behindDoc="0" locked="0" layoutInCell="0" allowOverlap="1" wp14:anchorId="5A3B9667" wp14:editId="3B05DB0A">
                <wp:simplePos x="0" y="0"/>
                <wp:positionH relativeFrom="column">
                  <wp:posOffset>1668780</wp:posOffset>
                </wp:positionH>
                <wp:positionV relativeFrom="paragraph">
                  <wp:posOffset>110490</wp:posOffset>
                </wp:positionV>
                <wp:extent cx="1280160" cy="548640"/>
                <wp:effectExtent l="25400" t="25400" r="27940" b="22860"/>
                <wp:wrapNone/>
                <wp:docPr id="137" name="Line 1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80160" cy="5486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85B5B" id="Line 1407"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8.7pt" to="232.2pt,5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" o:allowincell="f">
                <v:stroke startarrow="block" endarrow="block"/>
                <o:lock v:ext="edit" shapetype="f"/>
              </v:line>
            </w:pict>
          </mc:Fallback>
        </mc:AlternateContent>
      </w:r>
      <w:r>
        <w:rPr>
          <w:noProof/>
        </w:rPr>
        <mc:AlternateContent>
          <mc:Choice Requires="wps">
            <w:drawing>
              <wp:anchor distT="0" distB="0" distL="114300" distR="114300" simplePos="0" relativeHeight="251691520" behindDoc="0" locked="0" layoutInCell="0" allowOverlap="1" wp14:anchorId="6AB0DE81" wp14:editId="1E54ECD5">
                <wp:simplePos x="0" y="0"/>
                <wp:positionH relativeFrom="column">
                  <wp:posOffset>2948940</wp:posOffset>
                </wp:positionH>
                <wp:positionV relativeFrom="paragraph">
                  <wp:posOffset>110490</wp:posOffset>
                </wp:positionV>
                <wp:extent cx="2560320" cy="548640"/>
                <wp:effectExtent l="12700" t="50800" r="0" b="48260"/>
                <wp:wrapNone/>
                <wp:docPr id="136" name="Line 1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60320" cy="5486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65DD9" id="Line 1409"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8.7pt" to="433.8pt,5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" o:allowincell="f">
                <v:stroke startarrow="block" endarrow="block"/>
                <o:lock v:ext="edit" shapetype="f"/>
              </v:line>
            </w:pict>
          </mc:Fallback>
        </mc:AlternateContent>
      </w:r>
    </w:p>
    <w:p w14:paraId="5CCBDE16" w14:textId="77777777" w:rsidR="00236D7D" w:rsidRDefault="00236D7D"/>
    <w:p w14:paraId="1413DC18" w14:textId="77777777" w:rsidR="00236D7D" w:rsidRDefault="00E01509">
      <w:r>
        <w:rPr>
          <w:noProof/>
        </w:rPr>
        <mc:AlternateContent>
          <mc:Choice Requires="wpg">
            <w:drawing>
              <wp:anchor distT="0" distB="0" distL="114300" distR="114300" simplePos="0" relativeHeight="251692544" behindDoc="0" locked="0" layoutInCell="0" allowOverlap="1" wp14:anchorId="3B0E656C" wp14:editId="3255A2FF">
                <wp:simplePos x="0" y="0"/>
                <wp:positionH relativeFrom="column">
                  <wp:posOffset>1303020</wp:posOffset>
                </wp:positionH>
                <wp:positionV relativeFrom="paragraph">
                  <wp:posOffset>92710</wp:posOffset>
                </wp:positionV>
                <wp:extent cx="731520" cy="822960"/>
                <wp:effectExtent l="0" t="0" r="0" b="0"/>
                <wp:wrapNone/>
                <wp:docPr id="133" name="Group 1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34" name="Line 1411"/>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35" name="Line 1412"/>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0BDAE6" id="Group 1410" o:spid="_x0000_s1026" style="position:absolute;margin-left:102.6pt;margin-top:7.3pt;width:57.6pt;height:64.8pt;z-index:251692544"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" o:allowincell="f">
                <v:line id="Line 1411"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" stroked="f">
                  <o:lock v:ext="edit" shapetype="f"/>
                </v:line>
                <v:line id="Line 1412"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" stroked="f">
                  <o:lock v:ext="edit" shapetype="f"/>
                </v:line>
              </v:group>
            </w:pict>
          </mc:Fallback>
        </mc:AlternateContent>
      </w:r>
    </w:p>
    <w:p w14:paraId="58EF3FFC" w14:textId="77777777" w:rsidR="00236D7D" w:rsidRDefault="00236D7D"/>
    <w:p w14:paraId="6D769A62" w14:textId="77777777" w:rsidR="00236D7D" w:rsidRDefault="00E01509">
      <w:r>
        <w:rPr>
          <w:noProof/>
        </w:rPr>
        <mc:AlternateContent>
          <mc:Choice Requires="wps">
            <w:drawing>
              <wp:anchor distT="0" distB="0" distL="114300" distR="114300" simplePos="0" relativeHeight="251687424" behindDoc="0" locked="0" layoutInCell="0" allowOverlap="1" wp14:anchorId="1A5AE469" wp14:editId="2BF94678">
                <wp:simplePos x="0" y="0"/>
                <wp:positionH relativeFrom="column">
                  <wp:posOffset>2308860</wp:posOffset>
                </wp:positionH>
                <wp:positionV relativeFrom="paragraph">
                  <wp:posOffset>75565</wp:posOffset>
                </wp:positionV>
                <wp:extent cx="1228725" cy="257175"/>
                <wp:effectExtent l="0" t="0" r="3175" b="0"/>
                <wp:wrapNone/>
                <wp:docPr id="132"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17BD02AD" w14:textId="77777777" w:rsidR="00236D7D" w:rsidRDefault="00236D7D">
                            <w:pPr>
                              <w:jc w:val="center"/>
                              <w:rPr>
                                <w:sz w:val="16"/>
                              </w:rPr>
                            </w:pPr>
                            <w:r>
                              <w:rPr>
                                <w:sz w:val="16"/>
                              </w:rPr>
                              <w:t>3M 2C 1B ~ 0M 1C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AE469" id="Text Box 1405" o:spid="_x0000_s1032" type="#_x0000_t202" style="position:absolute;margin-left:181.8pt;margin-top:5.95pt;width:96.75pt;height:20.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" o:allowincell="f">
                <v:path arrowok="t"/>
                <v:textbox>
                  <w:txbxContent>
                    <w:p w14:paraId="17BD02AD" w14:textId="77777777" w:rsidR="00236D7D" w:rsidRDefault="00236D7D">
                      <w:pPr>
                        <w:jc w:val="center"/>
                        <w:rPr>
                          <w:sz w:val="16"/>
                        </w:rPr>
                      </w:pPr>
                      <w:r>
                        <w:rPr>
                          <w:sz w:val="16"/>
                        </w:rPr>
                        <w:t>3M 2C 1B ~ 0M 1C 0B</w:t>
                      </w:r>
                    </w:p>
                  </w:txbxContent>
                </v:textbox>
              </v:shape>
            </w:pict>
          </mc:Fallback>
        </mc:AlternateContent>
      </w:r>
      <w:r>
        <w:rPr>
          <w:noProof/>
        </w:rPr>
        <mc:AlternateContent>
          <mc:Choice Requires="wps">
            <w:drawing>
              <wp:anchor distT="0" distB="0" distL="114300" distR="114300" simplePos="0" relativeHeight="251688448" behindDoc="0" locked="0" layoutInCell="0" allowOverlap="1" wp14:anchorId="15113786" wp14:editId="508BBF8F">
                <wp:simplePos x="0" y="0"/>
                <wp:positionH relativeFrom="column">
                  <wp:posOffset>1028700</wp:posOffset>
                </wp:positionH>
                <wp:positionV relativeFrom="paragraph">
                  <wp:posOffset>75565</wp:posOffset>
                </wp:positionV>
                <wp:extent cx="1228725" cy="257175"/>
                <wp:effectExtent l="0" t="0" r="3175" b="0"/>
                <wp:wrapNone/>
                <wp:docPr id="131"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60ECE65F" w14:textId="77777777" w:rsidR="00236D7D" w:rsidRDefault="00236D7D">
                            <w:pPr>
                              <w:jc w:val="center"/>
                              <w:rPr>
                                <w:sz w:val="16"/>
                              </w:rPr>
                            </w:pPr>
                            <w:r>
                              <w:rPr>
                                <w:sz w:val="16"/>
                              </w:rPr>
                              <w:t>2M 3C 1B ~ 1M 0C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3786" id="Text Box 1406" o:spid="_x0000_s1033" type="#_x0000_t202" style="position:absolute;margin-left:81pt;margin-top:5.95pt;width:96.75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" o:allowincell="f">
                <v:path arrowok="t"/>
                <v:textbox>
                  <w:txbxContent>
                    <w:p w14:paraId="60ECE65F" w14:textId="77777777" w:rsidR="00236D7D" w:rsidRDefault="00236D7D">
                      <w:pPr>
                        <w:jc w:val="center"/>
                        <w:rPr>
                          <w:sz w:val="16"/>
                        </w:rPr>
                      </w:pPr>
                      <w:r>
                        <w:rPr>
                          <w:sz w:val="16"/>
                        </w:rPr>
                        <w:t>2M 3C 1B ~ 1M 0C 0B</w:t>
                      </w:r>
                    </w:p>
                  </w:txbxContent>
                </v:textbox>
              </v:shape>
            </w:pict>
          </mc:Fallback>
        </mc:AlternateContent>
      </w:r>
    </w:p>
    <w:p w14:paraId="7A0D9AC2" w14:textId="77777777" w:rsidR="00236D7D" w:rsidRDefault="00236D7D"/>
    <w:p w14:paraId="76F6F9BC" w14:textId="77777777" w:rsidR="00236D7D" w:rsidRDefault="00E01509">
      <w:r>
        <w:rPr>
          <w:noProof/>
        </w:rPr>
        <mc:AlternateContent>
          <mc:Choice Requires="wps">
            <w:drawing>
              <wp:anchor distT="0" distB="0" distL="114300" distR="114300" simplePos="0" relativeHeight="251699712" behindDoc="0" locked="0" layoutInCell="0" allowOverlap="1" wp14:anchorId="1C40AD6A" wp14:editId="78497486">
                <wp:simplePos x="0" y="0"/>
                <wp:positionH relativeFrom="column">
                  <wp:posOffset>388620</wp:posOffset>
                </wp:positionH>
                <wp:positionV relativeFrom="paragraph">
                  <wp:posOffset>57785</wp:posOffset>
                </wp:positionV>
                <wp:extent cx="2560320" cy="548640"/>
                <wp:effectExtent l="12700" t="0" r="5080" b="48260"/>
                <wp:wrapNone/>
                <wp:docPr id="130" name="Line 1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6032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FCBF7" id="Line 1423"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55pt" to="232.2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" o:allowincell="f">
                <v:stroke endarrow="block"/>
                <o:lock v:ext="edit" shapetype="f"/>
              </v:line>
            </w:pict>
          </mc:Fallback>
        </mc:AlternateContent>
      </w:r>
      <w:r>
        <w:rPr>
          <w:noProof/>
        </w:rPr>
        <mc:AlternateContent>
          <mc:Choice Requires="wps">
            <w:drawing>
              <wp:anchor distT="0" distB="0" distL="114300" distR="114300" simplePos="0" relativeHeight="251698688" behindDoc="0" locked="0" layoutInCell="0" allowOverlap="1" wp14:anchorId="350841A6" wp14:editId="18CB58A5">
                <wp:simplePos x="0" y="0"/>
                <wp:positionH relativeFrom="column">
                  <wp:posOffset>1668780</wp:posOffset>
                </wp:positionH>
                <wp:positionV relativeFrom="paragraph">
                  <wp:posOffset>57785</wp:posOffset>
                </wp:positionV>
                <wp:extent cx="1280160" cy="548640"/>
                <wp:effectExtent l="25400" t="0" r="2540" b="22860"/>
                <wp:wrapNone/>
                <wp:docPr id="129" name="Line 1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8016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92E3C" id="Line 1422" o:spid="_x0000_s1026" style="position:absolute;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4.55pt" to="232.2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" o:allowincell="f">
                <v:stroke endarrow="block"/>
                <o:lock v:ext="edit" shapetype="f"/>
              </v:line>
            </w:pict>
          </mc:Fallback>
        </mc:AlternateContent>
      </w:r>
      <w:r>
        <w:rPr>
          <w:noProof/>
        </w:rPr>
        <mc:AlternateContent>
          <mc:Choice Requires="wps">
            <w:drawing>
              <wp:anchor distT="0" distB="0" distL="114300" distR="114300" simplePos="0" relativeHeight="251700736" behindDoc="0" locked="0" layoutInCell="0" allowOverlap="1" wp14:anchorId="4C147587" wp14:editId="47ED8FBD">
                <wp:simplePos x="0" y="0"/>
                <wp:positionH relativeFrom="column">
                  <wp:posOffset>2948940</wp:posOffset>
                </wp:positionH>
                <wp:positionV relativeFrom="paragraph">
                  <wp:posOffset>57785</wp:posOffset>
                </wp:positionV>
                <wp:extent cx="0" cy="548640"/>
                <wp:effectExtent l="63500" t="25400" r="25400" b="22860"/>
                <wp:wrapNone/>
                <wp:docPr id="128" name="Line 1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86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D77A" id="Line 1424"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4.55pt" to="232.2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" o:allowincell="f">
                <v:stroke startarrow="block" endarrow="block"/>
                <o:lock v:ext="edit" shapetype="f"/>
              </v:line>
            </w:pict>
          </mc:Fallback>
        </mc:AlternateContent>
      </w:r>
    </w:p>
    <w:p w14:paraId="7BD7ABD6" w14:textId="77777777" w:rsidR="00236D7D" w:rsidRDefault="00236D7D"/>
    <w:p w14:paraId="1BE82B67" w14:textId="77777777" w:rsidR="00236D7D" w:rsidRDefault="00E01509">
      <w:r>
        <w:rPr>
          <w:noProof/>
        </w:rPr>
        <mc:AlternateContent>
          <mc:Choice Requires="wpg">
            <w:drawing>
              <wp:anchor distT="0" distB="0" distL="114300" distR="114300" simplePos="0" relativeHeight="251696640" behindDoc="0" locked="0" layoutInCell="0" allowOverlap="1" wp14:anchorId="7FB01B60" wp14:editId="22172A49">
                <wp:simplePos x="0" y="0"/>
                <wp:positionH relativeFrom="column">
                  <wp:posOffset>22860</wp:posOffset>
                </wp:positionH>
                <wp:positionV relativeFrom="paragraph">
                  <wp:posOffset>40005</wp:posOffset>
                </wp:positionV>
                <wp:extent cx="731520" cy="822960"/>
                <wp:effectExtent l="0" t="0" r="0" b="0"/>
                <wp:wrapNone/>
                <wp:docPr id="125" name="Group 1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26" name="Line 1417"/>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27" name="Line 1418"/>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397016" id="Group 1416" o:spid="_x0000_s1026" style="position:absolute;margin-left:1.8pt;margin-top:3.15pt;width:57.6pt;height:64.8pt;z-index:251696640"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" o:allowincell="f">
                <v:line id="Line 1417"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" stroked="f">
                  <o:lock v:ext="edit" shapetype="f"/>
                </v:line>
                <v:line id="Line 1418"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" stroked="f">
                  <o:lock v:ext="edit" shapetype="f"/>
                </v:line>
              </v:group>
            </w:pict>
          </mc:Fallback>
        </mc:AlternateContent>
      </w:r>
      <w:r>
        <w:rPr>
          <w:noProof/>
        </w:rPr>
        <mc:AlternateContent>
          <mc:Choice Requires="wpg">
            <w:drawing>
              <wp:anchor distT="0" distB="0" distL="114300" distR="114300" simplePos="0" relativeHeight="251697664" behindDoc="0" locked="0" layoutInCell="0" allowOverlap="1" wp14:anchorId="6DBE0876" wp14:editId="2E577DD2">
                <wp:simplePos x="0" y="0"/>
                <wp:positionH relativeFrom="column">
                  <wp:posOffset>1303020</wp:posOffset>
                </wp:positionH>
                <wp:positionV relativeFrom="paragraph">
                  <wp:posOffset>40005</wp:posOffset>
                </wp:positionV>
                <wp:extent cx="731520" cy="822960"/>
                <wp:effectExtent l="0" t="0" r="0" b="0"/>
                <wp:wrapNone/>
                <wp:docPr id="122" name="Group 1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23" name="Line 1420"/>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24" name="Line 1421"/>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40C05F" id="Group 1419" o:spid="_x0000_s1026" style="position:absolute;margin-left:102.6pt;margin-top:3.15pt;width:57.6pt;height:64.8pt;z-index:251697664"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" o:allowincell="f">
                <v:line id="Line 1420"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" stroked="f">
                  <o:lock v:ext="edit" shapetype="f"/>
                </v:line>
                <v:line id="Line 1421"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" stroked="f">
                  <o:lock v:ext="edit" shapetype="f"/>
                </v:line>
              </v:group>
            </w:pict>
          </mc:Fallback>
        </mc:AlternateContent>
      </w:r>
    </w:p>
    <w:p w14:paraId="34D5CF3B" w14:textId="77777777" w:rsidR="00236D7D" w:rsidRDefault="00236D7D"/>
    <w:p w14:paraId="097BE8D9" w14:textId="77777777" w:rsidR="00236D7D" w:rsidRDefault="00E01509">
      <w:r>
        <w:rPr>
          <w:noProof/>
        </w:rPr>
        <mc:AlternateContent>
          <mc:Choice Requires="wps">
            <w:drawing>
              <wp:anchor distT="0" distB="0" distL="114300" distR="114300" simplePos="0" relativeHeight="251694592" behindDoc="0" locked="0" layoutInCell="0" allowOverlap="1" wp14:anchorId="6D82AACB" wp14:editId="48DF0EDA">
                <wp:simplePos x="0" y="0"/>
                <wp:positionH relativeFrom="column">
                  <wp:posOffset>1028700</wp:posOffset>
                </wp:positionH>
                <wp:positionV relativeFrom="paragraph">
                  <wp:posOffset>22225</wp:posOffset>
                </wp:positionV>
                <wp:extent cx="1228725" cy="257175"/>
                <wp:effectExtent l="0" t="0" r="3175" b="0"/>
                <wp:wrapNone/>
                <wp:docPr id="121" name="Text Box 1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17B56C50" w14:textId="77777777" w:rsidR="00236D7D" w:rsidRDefault="00236D7D">
                            <w:pPr>
                              <w:jc w:val="center"/>
                              <w:rPr>
                                <w:sz w:val="16"/>
                              </w:rPr>
                            </w:pPr>
                            <w:r>
                              <w:rPr>
                                <w:sz w:val="16"/>
                              </w:rPr>
                              <w:t>2M 1C 0B ~ 1M 2C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2AACB" id="Text Box 1414" o:spid="_x0000_s1034" type="#_x0000_t202" style="position:absolute;margin-left:81pt;margin-top:1.75pt;width:96.75pt;height:20.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" o:allowincell="f">
                <v:path arrowok="t"/>
                <v:textbox>
                  <w:txbxContent>
                    <w:p w14:paraId="17B56C50" w14:textId="77777777" w:rsidR="00236D7D" w:rsidRDefault="00236D7D">
                      <w:pPr>
                        <w:jc w:val="center"/>
                        <w:rPr>
                          <w:sz w:val="16"/>
                        </w:rPr>
                      </w:pPr>
                      <w:r>
                        <w:rPr>
                          <w:sz w:val="16"/>
                        </w:rPr>
                        <w:t>2M 1C 0B ~ 1M 2C 1B</w:t>
                      </w:r>
                    </w:p>
                  </w:txbxContent>
                </v:textbox>
              </v:shape>
            </w:pict>
          </mc:Fallback>
        </mc:AlternateContent>
      </w:r>
      <w:r>
        <w:rPr>
          <w:noProof/>
        </w:rPr>
        <mc:AlternateContent>
          <mc:Choice Requires="wps">
            <w:drawing>
              <wp:anchor distT="0" distB="0" distL="114300" distR="114300" simplePos="0" relativeHeight="251693568" behindDoc="0" locked="0" layoutInCell="0" allowOverlap="1" wp14:anchorId="3049AA9F" wp14:editId="15235F0B">
                <wp:simplePos x="0" y="0"/>
                <wp:positionH relativeFrom="column">
                  <wp:posOffset>-251460</wp:posOffset>
                </wp:positionH>
                <wp:positionV relativeFrom="paragraph">
                  <wp:posOffset>22225</wp:posOffset>
                </wp:positionV>
                <wp:extent cx="1228725" cy="257175"/>
                <wp:effectExtent l="0" t="0" r="3175" b="0"/>
                <wp:wrapNone/>
                <wp:docPr id="120" name="Text Box 1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3FE5B61D" w14:textId="77777777" w:rsidR="00236D7D" w:rsidRDefault="00236D7D">
                            <w:pPr>
                              <w:jc w:val="center"/>
                              <w:rPr>
                                <w:sz w:val="16"/>
                              </w:rPr>
                            </w:pPr>
                            <w:r>
                              <w:rPr>
                                <w:sz w:val="16"/>
                              </w:rPr>
                              <w:t>1M 2C 0B ~ 2M 1C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9AA9F" id="Text Box 1413" o:spid="_x0000_s1035" type="#_x0000_t202" style="position:absolute;margin-left:-19.8pt;margin-top:1.75pt;width:96.75pt;height:20.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" o:allowincell="f">
                <v:path arrowok="t"/>
                <v:textbox>
                  <w:txbxContent>
                    <w:p w14:paraId="3FE5B61D" w14:textId="77777777" w:rsidR="00236D7D" w:rsidRDefault="00236D7D">
                      <w:pPr>
                        <w:jc w:val="center"/>
                        <w:rPr>
                          <w:sz w:val="16"/>
                        </w:rPr>
                      </w:pPr>
                      <w:r>
                        <w:rPr>
                          <w:sz w:val="16"/>
                        </w:rPr>
                        <w:t>1M 2C 0B ~ 2M 1C 1B</w:t>
                      </w:r>
                    </w:p>
                  </w:txbxContent>
                </v:textbox>
              </v:shape>
            </w:pict>
          </mc:Fallback>
        </mc:AlternateContent>
      </w:r>
      <w:r>
        <w:rPr>
          <w:noProof/>
        </w:rPr>
        <mc:AlternateContent>
          <mc:Choice Requires="wps">
            <w:drawing>
              <wp:anchor distT="0" distB="0" distL="114300" distR="114300" simplePos="0" relativeHeight="251695616" behindDoc="0" locked="0" layoutInCell="0" allowOverlap="1" wp14:anchorId="0901F534" wp14:editId="2B2874F4">
                <wp:simplePos x="0" y="0"/>
                <wp:positionH relativeFrom="column">
                  <wp:posOffset>2308860</wp:posOffset>
                </wp:positionH>
                <wp:positionV relativeFrom="paragraph">
                  <wp:posOffset>22225</wp:posOffset>
                </wp:positionV>
                <wp:extent cx="1228725" cy="257175"/>
                <wp:effectExtent l="0" t="0" r="3175" b="0"/>
                <wp:wrapNone/>
                <wp:docPr id="119" name="Text Box 1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0C017338" w14:textId="77777777" w:rsidR="00236D7D" w:rsidRDefault="00236D7D">
                            <w:pPr>
                              <w:jc w:val="center"/>
                              <w:rPr>
                                <w:sz w:val="16"/>
                              </w:rPr>
                            </w:pPr>
                            <w:r>
                              <w:rPr>
                                <w:sz w:val="16"/>
                              </w:rPr>
                              <w:t>3M 0C 0B ~ 0M 3C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1F534" id="Text Box 1415" o:spid="_x0000_s1036" type="#_x0000_t202" style="position:absolute;margin-left:181.8pt;margin-top:1.75pt;width:96.75pt;height:20.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" o:allowincell="f">
                <v:path arrowok="t"/>
                <v:textbox>
                  <w:txbxContent>
                    <w:p w14:paraId="0C017338" w14:textId="77777777" w:rsidR="00236D7D" w:rsidRDefault="00236D7D">
                      <w:pPr>
                        <w:jc w:val="center"/>
                        <w:rPr>
                          <w:sz w:val="16"/>
                        </w:rPr>
                      </w:pPr>
                      <w:r>
                        <w:rPr>
                          <w:sz w:val="16"/>
                        </w:rPr>
                        <w:t>3M 0C 0B ~ 0M 3C 1B</w:t>
                      </w:r>
                    </w:p>
                  </w:txbxContent>
                </v:textbox>
              </v:shape>
            </w:pict>
          </mc:Fallback>
        </mc:AlternateContent>
      </w:r>
    </w:p>
    <w:p w14:paraId="71A07B36" w14:textId="77777777" w:rsidR="00236D7D" w:rsidRDefault="00236D7D"/>
    <w:p w14:paraId="34A3B12B" w14:textId="77777777" w:rsidR="00236D7D" w:rsidRDefault="00E01509">
      <w:r>
        <w:rPr>
          <w:noProof/>
        </w:rPr>
        <mc:AlternateContent>
          <mc:Choice Requires="wps">
            <w:drawing>
              <wp:anchor distT="0" distB="0" distL="114300" distR="114300" simplePos="0" relativeHeight="251724288" behindDoc="0" locked="0" layoutInCell="0" allowOverlap="1" wp14:anchorId="4A1B7CCC" wp14:editId="1B8F74E1">
                <wp:simplePos x="0" y="0"/>
                <wp:positionH relativeFrom="column">
                  <wp:posOffset>457200</wp:posOffset>
                </wp:positionH>
                <wp:positionV relativeFrom="paragraph">
                  <wp:posOffset>4445</wp:posOffset>
                </wp:positionV>
                <wp:extent cx="2468880" cy="1920240"/>
                <wp:effectExtent l="12700" t="25400" r="7620" b="10160"/>
                <wp:wrapNone/>
                <wp:docPr id="118" name="Line 14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68880" cy="1920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FF17B" id="Line 1473" o:spid="_x0000_s1026" style="position:absolute;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pt" to="230.4pt,15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" o:allowincell="f">
                <v:stroke endarrow="block"/>
                <o:lock v:ext="edit" shapetype="f"/>
              </v:line>
            </w:pict>
          </mc:Fallback>
        </mc:AlternateContent>
      </w:r>
      <w:r>
        <w:rPr>
          <w:noProof/>
        </w:rPr>
        <mc:AlternateContent>
          <mc:Choice Requires="wps">
            <w:drawing>
              <wp:anchor distT="0" distB="0" distL="114300" distR="114300" simplePos="0" relativeHeight="251588096" behindDoc="0" locked="0" layoutInCell="0" allowOverlap="1" wp14:anchorId="69839C40" wp14:editId="790E2C25">
                <wp:simplePos x="0" y="0"/>
                <wp:positionH relativeFrom="column">
                  <wp:posOffset>1737360</wp:posOffset>
                </wp:positionH>
                <wp:positionV relativeFrom="paragraph">
                  <wp:posOffset>4445</wp:posOffset>
                </wp:positionV>
                <wp:extent cx="1188720" cy="1920240"/>
                <wp:effectExtent l="25400" t="25400" r="5080" b="0"/>
                <wp:wrapNone/>
                <wp:docPr id="117" name="Line 1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188720" cy="1920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5EA81" id="Line 1472" o:spid="_x0000_s1026" style="position:absolute;flip:x 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35pt" to="230.4pt,15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" o:allowincell="f">
                <v:stroke endarrow="block"/>
                <o:lock v:ext="edit" shapetype="f"/>
              </v:line>
            </w:pict>
          </mc:Fallback>
        </mc:AlternateContent>
      </w:r>
      <w:r>
        <w:rPr>
          <w:noProof/>
        </w:rPr>
        <mc:AlternateContent>
          <mc:Choice Requires="wps">
            <w:drawing>
              <wp:anchor distT="0" distB="0" distL="114300" distR="114300" simplePos="0" relativeHeight="251702784" behindDoc="0" locked="0" layoutInCell="0" allowOverlap="1" wp14:anchorId="2FC09309" wp14:editId="09D58309">
                <wp:simplePos x="0" y="0"/>
                <wp:positionH relativeFrom="column">
                  <wp:posOffset>2948940</wp:posOffset>
                </wp:positionH>
                <wp:positionV relativeFrom="paragraph">
                  <wp:posOffset>4445</wp:posOffset>
                </wp:positionV>
                <wp:extent cx="0" cy="457200"/>
                <wp:effectExtent l="63500" t="25400" r="50800" b="25400"/>
                <wp:wrapNone/>
                <wp:docPr id="116" name="Line 14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A655B" id="Line 1426"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35pt" to="232.2pt,3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" o:allowincell="f">
                <v:stroke startarrow="block" endarrow="block"/>
                <o:lock v:ext="edit" shapetype="f"/>
              </v:line>
            </w:pict>
          </mc:Fallback>
        </mc:AlternateContent>
      </w:r>
      <w:r>
        <w:rPr>
          <w:noProof/>
        </w:rPr>
        <mc:AlternateContent>
          <mc:Choice Requires="wps">
            <w:drawing>
              <wp:anchor distT="0" distB="0" distL="114300" distR="114300" simplePos="0" relativeHeight="251705856" behindDoc="0" locked="0" layoutInCell="0" allowOverlap="1" wp14:anchorId="5F109DAD" wp14:editId="1B7DD289">
                <wp:simplePos x="0" y="0"/>
                <wp:positionH relativeFrom="column">
                  <wp:posOffset>1851660</wp:posOffset>
                </wp:positionH>
                <wp:positionV relativeFrom="paragraph">
                  <wp:posOffset>4445</wp:posOffset>
                </wp:positionV>
                <wp:extent cx="1097280" cy="457200"/>
                <wp:effectExtent l="12700" t="25400" r="7620" b="0"/>
                <wp:wrapNone/>
                <wp:docPr id="115" name="Line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09728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13082" id="Line 1429" o:spid="_x0000_s1026" style="position:absolute;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8pt,.35pt" to="232.2pt,3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" o:allowincell="f">
                <v:stroke endarrow="block"/>
                <o:lock v:ext="edit" shapetype="f"/>
              </v:line>
            </w:pict>
          </mc:Fallback>
        </mc:AlternateContent>
      </w:r>
    </w:p>
    <w:p w14:paraId="06D07D57" w14:textId="77777777" w:rsidR="00236D7D" w:rsidRDefault="00236D7D"/>
    <w:p w14:paraId="0765275C" w14:textId="77777777" w:rsidR="00236D7D" w:rsidRDefault="00236D7D"/>
    <w:p w14:paraId="4EA3A31A" w14:textId="77777777" w:rsidR="00236D7D" w:rsidRDefault="00E01509">
      <w:r>
        <w:rPr>
          <w:noProof/>
        </w:rPr>
        <mc:AlternateContent>
          <mc:Choice Requires="wps">
            <w:drawing>
              <wp:anchor distT="0" distB="0" distL="114300" distR="114300" simplePos="0" relativeHeight="251701760" behindDoc="0" locked="0" layoutInCell="0" allowOverlap="1" wp14:anchorId="45029FB2" wp14:editId="10B545E9">
                <wp:simplePos x="0" y="0"/>
                <wp:positionH relativeFrom="column">
                  <wp:posOffset>2308860</wp:posOffset>
                </wp:positionH>
                <wp:positionV relativeFrom="paragraph">
                  <wp:posOffset>23495</wp:posOffset>
                </wp:positionV>
                <wp:extent cx="1228725" cy="257175"/>
                <wp:effectExtent l="0" t="0" r="3175" b="0"/>
                <wp:wrapNone/>
                <wp:docPr id="114" name="Text Box 1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62B3C8A5" w14:textId="77777777" w:rsidR="00236D7D" w:rsidRDefault="00236D7D">
                            <w:pPr>
                              <w:jc w:val="center"/>
                              <w:rPr>
                                <w:sz w:val="16"/>
                              </w:rPr>
                            </w:pPr>
                            <w:r>
                              <w:rPr>
                                <w:sz w:val="16"/>
                              </w:rPr>
                              <w:t>3M 1C 1B ~ 0M 2C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9FB2" id="Text Box 1425" o:spid="_x0000_s1037" type="#_x0000_t202" style="position:absolute;margin-left:181.8pt;margin-top:1.85pt;width:96.75pt;height:20.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" o:allowincell="f">
                <v:path arrowok="t"/>
                <v:textbox>
                  <w:txbxContent>
                    <w:p w14:paraId="62B3C8A5" w14:textId="77777777" w:rsidR="00236D7D" w:rsidRDefault="00236D7D">
                      <w:pPr>
                        <w:jc w:val="center"/>
                        <w:rPr>
                          <w:sz w:val="16"/>
                        </w:rPr>
                      </w:pPr>
                      <w:r>
                        <w:rPr>
                          <w:sz w:val="16"/>
                        </w:rPr>
                        <w:t>3M 1C 1B ~ 0M 2C 0B</w:t>
                      </w:r>
                    </w:p>
                  </w:txbxContent>
                </v:textbox>
              </v:shape>
            </w:pict>
          </mc:Fallback>
        </mc:AlternateContent>
      </w:r>
    </w:p>
    <w:p w14:paraId="76B4FC80" w14:textId="77777777" w:rsidR="00236D7D" w:rsidRDefault="00E01509">
      <w:r>
        <w:rPr>
          <w:noProof/>
        </w:rPr>
        <mc:AlternateContent>
          <mc:Choice Requires="wpg">
            <w:drawing>
              <wp:anchor distT="0" distB="0" distL="114300" distR="114300" simplePos="0" relativeHeight="251722240" behindDoc="0" locked="0" layoutInCell="0" allowOverlap="1" wp14:anchorId="1547B1BF" wp14:editId="7A7AA567">
                <wp:simplePos x="0" y="0"/>
                <wp:positionH relativeFrom="column">
                  <wp:posOffset>3840480</wp:posOffset>
                </wp:positionH>
                <wp:positionV relativeFrom="paragraph">
                  <wp:posOffset>1066165</wp:posOffset>
                </wp:positionV>
                <wp:extent cx="731520" cy="822960"/>
                <wp:effectExtent l="0" t="0" r="0" b="0"/>
                <wp:wrapNone/>
                <wp:docPr id="111" name="Group 1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12" name="Line 1469"/>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13" name="Line 1470"/>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504CFD" id="Group 1468" o:spid="_x0000_s1026" style="position:absolute;margin-left:302.4pt;margin-top:83.95pt;width:57.6pt;height:64.8pt;z-index:251722240"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" o:allowincell="f">
                <v:line id="Line 1469"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" stroked="f">
                  <o:lock v:ext="edit" shapetype="f"/>
                </v:line>
                <v:line id="Line 1470"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" stroked="f">
                  <o:lock v:ext="edit" shapetype="f"/>
                </v:line>
              </v:group>
            </w:pict>
          </mc:Fallback>
        </mc:AlternateContent>
      </w:r>
      <w:r>
        <w:rPr>
          <w:noProof/>
        </w:rPr>
        <mc:AlternateContent>
          <mc:Choice Requires="wps">
            <w:drawing>
              <wp:anchor distT="0" distB="0" distL="114300" distR="114300" simplePos="0" relativeHeight="251723264" behindDoc="0" locked="0" layoutInCell="0" allowOverlap="1" wp14:anchorId="4E286963" wp14:editId="7F5FD64D">
                <wp:simplePos x="0" y="0"/>
                <wp:positionH relativeFrom="column">
                  <wp:posOffset>2926080</wp:posOffset>
                </wp:positionH>
                <wp:positionV relativeFrom="paragraph">
                  <wp:posOffset>883285</wp:posOffset>
                </wp:positionV>
                <wp:extent cx="1188720" cy="457200"/>
                <wp:effectExtent l="0" t="25400" r="17780" b="0"/>
                <wp:wrapNone/>
                <wp:docPr id="110" name="Line 1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8872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74898" id="Line 1471" o:spid="_x0000_s1026" style="position:absolute;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69.55pt" to="324pt,10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" o:allowincell="f">
                <v:stroke endarrow="block"/>
                <o:lock v:ext="edit" shapetype="f"/>
              </v:line>
            </w:pict>
          </mc:Fallback>
        </mc:AlternateContent>
      </w:r>
      <w:r>
        <w:rPr>
          <w:noProof/>
        </w:rPr>
        <mc:AlternateContent>
          <mc:Choice Requires="wps">
            <w:drawing>
              <wp:anchor distT="0" distB="0" distL="114300" distR="114300" simplePos="0" relativeHeight="251720192" behindDoc="0" locked="0" layoutInCell="0" allowOverlap="1" wp14:anchorId="1AAD31ED" wp14:editId="0160FE6F">
                <wp:simplePos x="0" y="0"/>
                <wp:positionH relativeFrom="column">
                  <wp:posOffset>2286000</wp:posOffset>
                </wp:positionH>
                <wp:positionV relativeFrom="paragraph">
                  <wp:posOffset>2072005</wp:posOffset>
                </wp:positionV>
                <wp:extent cx="1228725" cy="257175"/>
                <wp:effectExtent l="0" t="0" r="3175" b="0"/>
                <wp:wrapNone/>
                <wp:docPr id="109" name="Text Box 1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7F5BE357" w14:textId="77777777" w:rsidR="00236D7D" w:rsidRDefault="00236D7D">
                            <w:pPr>
                              <w:jc w:val="center"/>
                              <w:rPr>
                                <w:sz w:val="16"/>
                              </w:rPr>
                            </w:pPr>
                            <w:r>
                              <w:rPr>
                                <w:sz w:val="16"/>
                              </w:rPr>
                              <w:t>0M 2C 0B ~ 3M 1C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D31ED" id="Text Box 1453" o:spid="_x0000_s1038" type="#_x0000_t202" style="position:absolute;margin-left:180pt;margin-top:163.15pt;width:96.7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" o:allowincell="f">
                <v:path arrowok="t"/>
                <v:textbox>
                  <w:txbxContent>
                    <w:p w14:paraId="7F5BE357" w14:textId="77777777" w:rsidR="00236D7D" w:rsidRDefault="00236D7D">
                      <w:pPr>
                        <w:jc w:val="center"/>
                        <w:rPr>
                          <w:sz w:val="16"/>
                        </w:rPr>
                      </w:pPr>
                      <w:r>
                        <w:rPr>
                          <w:sz w:val="16"/>
                        </w:rPr>
                        <w:t>0M 2C 0B ~ 3M 1C 1B</w:t>
                      </w:r>
                    </w:p>
                  </w:txbxContent>
                </v:textbox>
              </v:shape>
            </w:pict>
          </mc:Fallback>
        </mc:AlternateContent>
      </w:r>
      <w:r>
        <w:rPr>
          <w:noProof/>
        </w:rPr>
        <mc:AlternateContent>
          <mc:Choice Requires="wps">
            <w:drawing>
              <wp:anchor distT="0" distB="0" distL="114300" distR="114300" simplePos="0" relativeHeight="251721216" behindDoc="0" locked="0" layoutInCell="0" allowOverlap="1" wp14:anchorId="010D97AF" wp14:editId="0180C043">
                <wp:simplePos x="0" y="0"/>
                <wp:positionH relativeFrom="column">
                  <wp:posOffset>2926080</wp:posOffset>
                </wp:positionH>
                <wp:positionV relativeFrom="paragraph">
                  <wp:posOffset>1614805</wp:posOffset>
                </wp:positionV>
                <wp:extent cx="0" cy="457200"/>
                <wp:effectExtent l="63500" t="25400" r="50800" b="25400"/>
                <wp:wrapNone/>
                <wp:docPr id="108" name="Line 14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B0E6D" id="Line 1454"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27.15pt" to="230.4pt,16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" o:allowincell="f">
                <v:stroke startarrow="block" endarrow="block"/>
                <o:lock v:ext="edit" shapetype="f"/>
              </v:line>
            </w:pict>
          </mc:Fallback>
        </mc:AlternateContent>
      </w:r>
      <w:r>
        <w:rPr>
          <w:noProof/>
        </w:rPr>
        <mc:AlternateContent>
          <mc:Choice Requires="wps">
            <w:drawing>
              <wp:anchor distT="0" distB="0" distL="114300" distR="114300" simplePos="0" relativeHeight="251717120" behindDoc="0" locked="0" layoutInCell="0" allowOverlap="1" wp14:anchorId="435C8558" wp14:editId="4F74589B">
                <wp:simplePos x="0" y="0"/>
                <wp:positionH relativeFrom="column">
                  <wp:posOffset>2926080</wp:posOffset>
                </wp:positionH>
                <wp:positionV relativeFrom="paragraph">
                  <wp:posOffset>883285</wp:posOffset>
                </wp:positionV>
                <wp:extent cx="0" cy="457200"/>
                <wp:effectExtent l="63500" t="25400" r="50800" b="25400"/>
                <wp:wrapNone/>
                <wp:docPr id="107" name="Line 14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9B232" id="Line 1450"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69.55pt" to="230.4pt,10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" o:allowincell="f">
                <v:stroke startarrow="block" endarrow="block"/>
                <o:lock v:ext="edit" shapetype="f"/>
              </v:line>
            </w:pict>
          </mc:Fallback>
        </mc:AlternateContent>
      </w:r>
      <w:r>
        <w:rPr>
          <w:noProof/>
        </w:rPr>
        <mc:AlternateContent>
          <mc:Choice Requires="wps">
            <w:drawing>
              <wp:anchor distT="0" distB="0" distL="114300" distR="114300" simplePos="0" relativeHeight="251718144" behindDoc="0" locked="0" layoutInCell="0" allowOverlap="1" wp14:anchorId="3D780D32" wp14:editId="419F1DAB">
                <wp:simplePos x="0" y="0"/>
                <wp:positionH relativeFrom="column">
                  <wp:posOffset>2926080</wp:posOffset>
                </wp:positionH>
                <wp:positionV relativeFrom="paragraph">
                  <wp:posOffset>883285</wp:posOffset>
                </wp:positionV>
                <wp:extent cx="1188720" cy="457200"/>
                <wp:effectExtent l="0" t="0" r="17780" b="25400"/>
                <wp:wrapNone/>
                <wp:docPr id="106" name="Line 14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713C0" id="Line 1451"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69.55pt" to="324pt,10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" o:allowincell="f">
                <v:stroke endarrow="block"/>
                <o:lock v:ext="edit" shapetype="f"/>
              </v:line>
            </w:pict>
          </mc:Fallback>
        </mc:AlternateContent>
      </w:r>
      <w:r>
        <w:rPr>
          <w:noProof/>
        </w:rPr>
        <mc:AlternateContent>
          <mc:Choice Requires="wps">
            <w:drawing>
              <wp:anchor distT="0" distB="0" distL="114300" distR="114300" simplePos="0" relativeHeight="251709952" behindDoc="0" locked="0" layoutInCell="0" allowOverlap="1" wp14:anchorId="1041EF2F" wp14:editId="4C818B2E">
                <wp:simplePos x="0" y="0"/>
                <wp:positionH relativeFrom="column">
                  <wp:posOffset>1645920</wp:posOffset>
                </wp:positionH>
                <wp:positionV relativeFrom="paragraph">
                  <wp:posOffset>883285</wp:posOffset>
                </wp:positionV>
                <wp:extent cx="1280160" cy="457200"/>
                <wp:effectExtent l="25400" t="0" r="2540" b="38100"/>
                <wp:wrapNone/>
                <wp:docPr id="105" name="Line 14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8016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32225" id="Line 1436" o:spid="_x0000_s1026"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69.55pt" to="230.4pt,10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" o:allowincell="f">
                <v:stroke endarrow="block"/>
                <o:lock v:ext="edit" shapetype="f"/>
              </v:line>
            </w:pict>
          </mc:Fallback>
        </mc:AlternateContent>
      </w:r>
      <w:r>
        <w:rPr>
          <w:noProof/>
        </w:rPr>
        <mc:AlternateContent>
          <mc:Choice Requires="wpg">
            <w:drawing>
              <wp:anchor distT="0" distB="0" distL="114300" distR="114300" simplePos="0" relativeHeight="251706880" behindDoc="0" locked="0" layoutInCell="0" allowOverlap="1" wp14:anchorId="20C54AE4" wp14:editId="4BD6C4E0">
                <wp:simplePos x="0" y="0"/>
                <wp:positionH relativeFrom="column">
                  <wp:posOffset>3840480</wp:posOffset>
                </wp:positionH>
                <wp:positionV relativeFrom="paragraph">
                  <wp:posOffset>334645</wp:posOffset>
                </wp:positionV>
                <wp:extent cx="731520" cy="822960"/>
                <wp:effectExtent l="0" t="0" r="0" b="0"/>
                <wp:wrapNone/>
                <wp:docPr id="102" name="Group 1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03" name="Line 1431"/>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04" name="Line 1432"/>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A4A10D" id="Group 1430" o:spid="_x0000_s1026" style="position:absolute;margin-left:302.4pt;margin-top:26.35pt;width:57.6pt;height:64.8pt;z-index:251706880"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" o:allowincell="f">
                <v:line id="Line 1431"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" stroked="f">
                  <o:lock v:ext="edit" shapetype="f"/>
                </v:line>
                <v:line id="Line 1432"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" stroked="f">
                  <o:lock v:ext="edit" shapetype="f"/>
                </v:line>
              </v:group>
            </w:pict>
          </mc:Fallback>
        </mc:AlternateContent>
      </w:r>
      <w:r>
        <w:rPr>
          <w:noProof/>
        </w:rPr>
        <mc:AlternateContent>
          <mc:Choice Requires="wps">
            <w:drawing>
              <wp:anchor distT="0" distB="0" distL="114300" distR="114300" simplePos="0" relativeHeight="251710976" behindDoc="0" locked="0" layoutInCell="0" allowOverlap="1" wp14:anchorId="094B9A1F" wp14:editId="34645B73">
                <wp:simplePos x="0" y="0"/>
                <wp:positionH relativeFrom="column">
                  <wp:posOffset>365760</wp:posOffset>
                </wp:positionH>
                <wp:positionV relativeFrom="paragraph">
                  <wp:posOffset>883285</wp:posOffset>
                </wp:positionV>
                <wp:extent cx="2560320" cy="457200"/>
                <wp:effectExtent l="25400" t="0" r="5080" b="50800"/>
                <wp:wrapNone/>
                <wp:docPr id="101" name="Line 14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6032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8DBFC" id="Line 1437" o:spid="_x0000_s1026" style="position:absolute;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9.55pt" to="230.4pt,10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" o:allowincell="f">
                <v:stroke endarrow="block"/>
                <o:lock v:ext="edit" shapetype="f"/>
              </v:line>
            </w:pict>
          </mc:Fallback>
        </mc:AlternateContent>
      </w:r>
      <w:r>
        <w:rPr>
          <w:noProof/>
        </w:rPr>
        <mc:AlternateContent>
          <mc:Choice Requires="wps">
            <w:drawing>
              <wp:anchor distT="0" distB="0" distL="114300" distR="114300" simplePos="0" relativeHeight="251719168" behindDoc="0" locked="0" layoutInCell="0" allowOverlap="1" wp14:anchorId="0915097F" wp14:editId="071A01E4">
                <wp:simplePos x="0" y="0"/>
                <wp:positionH relativeFrom="column">
                  <wp:posOffset>2926080</wp:posOffset>
                </wp:positionH>
                <wp:positionV relativeFrom="paragraph">
                  <wp:posOffset>151765</wp:posOffset>
                </wp:positionV>
                <wp:extent cx="0" cy="457200"/>
                <wp:effectExtent l="63500" t="25400" r="50800" b="25400"/>
                <wp:wrapNone/>
                <wp:docPr id="100" name="Line 14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56D6F" id="Line 1452"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1.95pt" to="230.4pt,4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" o:allowincell="f">
                <v:stroke startarrow="block" endarrow="block"/>
                <o:lock v:ext="edit" shapetype="f"/>
              </v:line>
            </w:pict>
          </mc:Fallback>
        </mc:AlternateContent>
      </w:r>
      <w:r>
        <w:rPr>
          <w:noProof/>
        </w:rPr>
        <mc:AlternateContent>
          <mc:Choice Requires="wps">
            <w:drawing>
              <wp:anchor distT="0" distB="0" distL="114300" distR="114300" simplePos="0" relativeHeight="251707904" behindDoc="0" locked="0" layoutInCell="0" allowOverlap="1" wp14:anchorId="0BC73683" wp14:editId="7482F948">
                <wp:simplePos x="0" y="0"/>
                <wp:positionH relativeFrom="column">
                  <wp:posOffset>2926080</wp:posOffset>
                </wp:positionH>
                <wp:positionV relativeFrom="paragraph">
                  <wp:posOffset>151765</wp:posOffset>
                </wp:positionV>
                <wp:extent cx="1188720" cy="457200"/>
                <wp:effectExtent l="0" t="0" r="17780" b="25400"/>
                <wp:wrapNone/>
                <wp:docPr id="99" name="Line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7A33F" id="Line 1434"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1.95pt" to="324pt,4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" o:allowincell="f">
                <v:stroke endarrow="block"/>
                <o:lock v:ext="edit" shapetype="f"/>
              </v:line>
            </w:pict>
          </mc:Fallback>
        </mc:AlternateContent>
      </w:r>
      <w:r>
        <w:rPr>
          <w:noProof/>
        </w:rPr>
        <mc:AlternateContent>
          <mc:Choice Requires="wps">
            <w:drawing>
              <wp:anchor distT="0" distB="0" distL="114300" distR="114300" simplePos="0" relativeHeight="251704832" behindDoc="0" locked="0" layoutInCell="0" allowOverlap="1" wp14:anchorId="5FA23A1D" wp14:editId="6D9C4738">
                <wp:simplePos x="0" y="0"/>
                <wp:positionH relativeFrom="column">
                  <wp:posOffset>2286000</wp:posOffset>
                </wp:positionH>
                <wp:positionV relativeFrom="paragraph">
                  <wp:posOffset>608965</wp:posOffset>
                </wp:positionV>
                <wp:extent cx="1228725" cy="257175"/>
                <wp:effectExtent l="0" t="0" r="3175" b="0"/>
                <wp:wrapNone/>
                <wp:docPr id="98"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0220E90E" w14:textId="77777777" w:rsidR="00236D7D" w:rsidRDefault="00236D7D">
                            <w:pPr>
                              <w:jc w:val="center"/>
                              <w:rPr>
                                <w:sz w:val="16"/>
                              </w:rPr>
                            </w:pPr>
                            <w:r>
                              <w:rPr>
                                <w:sz w:val="16"/>
                              </w:rPr>
                              <w:t>1M 1C 0B ~ 2M 2C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23A1D" id="Text Box 1428" o:spid="_x0000_s1039" type="#_x0000_t202" style="position:absolute;margin-left:180pt;margin-top:47.95pt;width:96.75pt;height:20.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" o:allowincell="f">
                <v:path arrowok="t"/>
                <v:textbox>
                  <w:txbxContent>
                    <w:p w14:paraId="0220E90E" w14:textId="77777777" w:rsidR="00236D7D" w:rsidRDefault="00236D7D">
                      <w:pPr>
                        <w:jc w:val="center"/>
                        <w:rPr>
                          <w:sz w:val="16"/>
                        </w:rPr>
                      </w:pPr>
                      <w:r>
                        <w:rPr>
                          <w:sz w:val="16"/>
                        </w:rPr>
                        <w:t>1M 1C 0B ~ 2M 2C 1B</w:t>
                      </w:r>
                    </w:p>
                  </w:txbxContent>
                </v:textbox>
              </v:shape>
            </w:pict>
          </mc:Fallback>
        </mc:AlternateContent>
      </w:r>
      <w:r>
        <w:rPr>
          <w:noProof/>
        </w:rPr>
        <mc:AlternateContent>
          <mc:Choice Requires="wps">
            <w:drawing>
              <wp:anchor distT="0" distB="0" distL="114300" distR="114300" simplePos="0" relativeHeight="251703808" behindDoc="0" locked="0" layoutInCell="0" allowOverlap="1" wp14:anchorId="1F6523A3" wp14:editId="0614D419">
                <wp:simplePos x="0" y="0"/>
                <wp:positionH relativeFrom="column">
                  <wp:posOffset>3566160</wp:posOffset>
                </wp:positionH>
                <wp:positionV relativeFrom="paragraph">
                  <wp:posOffset>608965</wp:posOffset>
                </wp:positionV>
                <wp:extent cx="1228725" cy="257175"/>
                <wp:effectExtent l="0" t="0" r="3175" b="0"/>
                <wp:wrapNone/>
                <wp:docPr id="97" name="Text Box 1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71DA1C24" w14:textId="77777777" w:rsidR="00236D7D" w:rsidRDefault="00236D7D">
                            <w:pPr>
                              <w:jc w:val="center"/>
                              <w:rPr>
                                <w:sz w:val="16"/>
                              </w:rPr>
                            </w:pPr>
                            <w:r>
                              <w:rPr>
                                <w:sz w:val="16"/>
                              </w:rPr>
                              <w:t>2M 0C 0B ~ 1M 3C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523A3" id="Text Box 1427" o:spid="_x0000_s1040" type="#_x0000_t202" style="position:absolute;margin-left:280.8pt;margin-top:47.95pt;width:96.75pt;height:20.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" o:allowincell="f">
                <v:path arrowok="t"/>
                <v:textbox>
                  <w:txbxContent>
                    <w:p w14:paraId="71DA1C24" w14:textId="77777777" w:rsidR="00236D7D" w:rsidRDefault="00236D7D">
                      <w:pPr>
                        <w:jc w:val="center"/>
                        <w:rPr>
                          <w:sz w:val="16"/>
                        </w:rPr>
                      </w:pPr>
                      <w:r>
                        <w:rPr>
                          <w:sz w:val="16"/>
                        </w:rPr>
                        <w:t>2M 0C 0B ~ 1M 3C 1B</w:t>
                      </w:r>
                    </w:p>
                  </w:txbxContent>
                </v:textbox>
              </v:shape>
            </w:pict>
          </mc:Fallback>
        </mc:AlternateContent>
      </w:r>
      <w:r>
        <w:rPr>
          <w:noProof/>
        </w:rPr>
        <mc:AlternateContent>
          <mc:Choice Requires="wpg">
            <w:drawing>
              <wp:anchor distT="0" distB="0" distL="114300" distR="114300" simplePos="0" relativeHeight="251716096" behindDoc="0" locked="0" layoutInCell="0" allowOverlap="1" wp14:anchorId="6819792E" wp14:editId="344AB918">
                <wp:simplePos x="0" y="0"/>
                <wp:positionH relativeFrom="column">
                  <wp:posOffset>1280160</wp:posOffset>
                </wp:positionH>
                <wp:positionV relativeFrom="paragraph">
                  <wp:posOffset>1066165</wp:posOffset>
                </wp:positionV>
                <wp:extent cx="731520" cy="822960"/>
                <wp:effectExtent l="0" t="0" r="0" b="0"/>
                <wp:wrapNone/>
                <wp:docPr id="94" name="Group 1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95" name="Line 1445"/>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96" name="Line 1446"/>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0F51E6" id="Group 1444" o:spid="_x0000_s1026" style="position:absolute;margin-left:100.8pt;margin-top:83.95pt;width:57.6pt;height:64.8pt;z-index:251716096"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" o:allowincell="f">
                <v:line id="Line 1445"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" stroked="f">
                  <o:lock v:ext="edit" shapetype="f"/>
                </v:line>
                <v:line id="Line 1446"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" stroked="f">
                  <o:lock v:ext="edit" shapetype="f"/>
                </v:line>
              </v:group>
            </w:pict>
          </mc:Fallback>
        </mc:AlternateContent>
      </w:r>
      <w:r>
        <w:rPr>
          <w:noProof/>
        </w:rPr>
        <mc:AlternateContent>
          <mc:Choice Requires="wpg">
            <w:drawing>
              <wp:anchor distT="0" distB="0" distL="114300" distR="114300" simplePos="0" relativeHeight="251715072" behindDoc="0" locked="0" layoutInCell="0" allowOverlap="1" wp14:anchorId="31ABB053" wp14:editId="22983B7E">
                <wp:simplePos x="0" y="0"/>
                <wp:positionH relativeFrom="column">
                  <wp:posOffset>0</wp:posOffset>
                </wp:positionH>
                <wp:positionV relativeFrom="paragraph">
                  <wp:posOffset>1066165</wp:posOffset>
                </wp:positionV>
                <wp:extent cx="731520" cy="822960"/>
                <wp:effectExtent l="0" t="0" r="0" b="0"/>
                <wp:wrapNone/>
                <wp:docPr id="91" name="Group 1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92" name="Line 1442"/>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93" name="Line 1443"/>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AC21E0" id="Group 1441" o:spid="_x0000_s1026" style="position:absolute;margin-left:0;margin-top:83.95pt;width:57.6pt;height:64.8pt;z-index:251715072"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" o:allowincell="f">
                <v:line id="Line 1442"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" stroked="f">
                  <o:lock v:ext="edit" shapetype="f"/>
                </v:line>
                <v:line id="Line 1443"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" stroked="f">
                  <o:lock v:ext="edit" shapetype="f"/>
                </v:line>
              </v:group>
            </w:pict>
          </mc:Fallback>
        </mc:AlternateContent>
      </w:r>
      <w:r>
        <w:rPr>
          <w:noProof/>
        </w:rPr>
        <mc:AlternateContent>
          <mc:Choice Requires="wps">
            <w:drawing>
              <wp:anchor distT="0" distB="0" distL="114300" distR="114300" simplePos="0" relativeHeight="251714048" behindDoc="0" locked="0" layoutInCell="0" allowOverlap="1" wp14:anchorId="452F145C" wp14:editId="3A2CE11E">
                <wp:simplePos x="0" y="0"/>
                <wp:positionH relativeFrom="column">
                  <wp:posOffset>3566160</wp:posOffset>
                </wp:positionH>
                <wp:positionV relativeFrom="paragraph">
                  <wp:posOffset>1340485</wp:posOffset>
                </wp:positionV>
                <wp:extent cx="1228725" cy="257175"/>
                <wp:effectExtent l="0" t="0" r="3175" b="0"/>
                <wp:wrapNone/>
                <wp:docPr id="90" name="Text Box 1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7B068505" w14:textId="77777777" w:rsidR="00236D7D" w:rsidRDefault="00236D7D">
                            <w:pPr>
                              <w:jc w:val="center"/>
                              <w:rPr>
                                <w:sz w:val="16"/>
                              </w:rPr>
                            </w:pPr>
                            <w:r>
                              <w:rPr>
                                <w:sz w:val="16"/>
                              </w:rPr>
                              <w:t>1M 3C 1B ~ 2M 0C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F145C" id="Text Box 1440" o:spid="_x0000_s1041" type="#_x0000_t202" style="position:absolute;margin-left:280.8pt;margin-top:105.55pt;width:96.75pt;height:20.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" o:allowincell="f">
                <v:path arrowok="t"/>
                <v:textbox>
                  <w:txbxContent>
                    <w:p w14:paraId="7B068505" w14:textId="77777777" w:rsidR="00236D7D" w:rsidRDefault="00236D7D">
                      <w:pPr>
                        <w:jc w:val="center"/>
                        <w:rPr>
                          <w:sz w:val="16"/>
                        </w:rPr>
                      </w:pPr>
                      <w:r>
                        <w:rPr>
                          <w:sz w:val="16"/>
                        </w:rPr>
                        <w:t>1M 3C 1B ~ 2M 0C 0B</w:t>
                      </w:r>
                    </w:p>
                  </w:txbxContent>
                </v:textbox>
              </v:shape>
            </w:pict>
          </mc:Fallback>
        </mc:AlternateContent>
      </w:r>
      <w:r>
        <w:rPr>
          <w:noProof/>
        </w:rPr>
        <mc:AlternateContent>
          <mc:Choice Requires="wps">
            <w:drawing>
              <wp:anchor distT="0" distB="0" distL="114300" distR="114300" simplePos="0" relativeHeight="251713024" behindDoc="0" locked="0" layoutInCell="0" allowOverlap="1" wp14:anchorId="66C5119D" wp14:editId="3141AC72">
                <wp:simplePos x="0" y="0"/>
                <wp:positionH relativeFrom="column">
                  <wp:posOffset>2286000</wp:posOffset>
                </wp:positionH>
                <wp:positionV relativeFrom="paragraph">
                  <wp:posOffset>1340485</wp:posOffset>
                </wp:positionV>
                <wp:extent cx="1228725" cy="257175"/>
                <wp:effectExtent l="0" t="0" r="3175" b="0"/>
                <wp:wrapNone/>
                <wp:docPr id="89" name="Text Box 1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1C8E21FC" w14:textId="77777777" w:rsidR="00236D7D" w:rsidRDefault="00236D7D">
                            <w:pPr>
                              <w:jc w:val="center"/>
                              <w:rPr>
                                <w:sz w:val="16"/>
                              </w:rPr>
                            </w:pPr>
                            <w:r>
                              <w:rPr>
                                <w:sz w:val="16"/>
                              </w:rPr>
                              <w:t>2M 2C 1B ~ 1M 1C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5119D" id="Text Box 1439" o:spid="_x0000_s1042" type="#_x0000_t202" style="position:absolute;margin-left:180pt;margin-top:105.55pt;width:96.75pt;height:20.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" o:allowincell="f">
                <v:path arrowok="t"/>
                <v:textbox>
                  <w:txbxContent>
                    <w:p w14:paraId="1C8E21FC" w14:textId="77777777" w:rsidR="00236D7D" w:rsidRDefault="00236D7D">
                      <w:pPr>
                        <w:jc w:val="center"/>
                        <w:rPr>
                          <w:sz w:val="16"/>
                        </w:rPr>
                      </w:pPr>
                      <w:r>
                        <w:rPr>
                          <w:sz w:val="16"/>
                        </w:rPr>
                        <w:t>2M 2C 1B ~ 1M 1C 0B</w:t>
                      </w:r>
                    </w:p>
                  </w:txbxContent>
                </v:textbox>
              </v:shape>
            </w:pict>
          </mc:Fallback>
        </mc:AlternateContent>
      </w:r>
      <w:r>
        <w:rPr>
          <w:noProof/>
        </w:rPr>
        <mc:AlternateContent>
          <mc:Choice Requires="wps">
            <w:drawing>
              <wp:anchor distT="0" distB="0" distL="114300" distR="114300" simplePos="0" relativeHeight="251712000" behindDoc="0" locked="0" layoutInCell="0" allowOverlap="1" wp14:anchorId="3F816748" wp14:editId="62641523">
                <wp:simplePos x="0" y="0"/>
                <wp:positionH relativeFrom="column">
                  <wp:posOffset>1005840</wp:posOffset>
                </wp:positionH>
                <wp:positionV relativeFrom="paragraph">
                  <wp:posOffset>1340485</wp:posOffset>
                </wp:positionV>
                <wp:extent cx="1228725" cy="257175"/>
                <wp:effectExtent l="0" t="0" r="3175" b="0"/>
                <wp:wrapNone/>
                <wp:docPr id="88" name="Text Box 1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725E0338" w14:textId="77777777" w:rsidR="00236D7D" w:rsidRDefault="00236D7D">
                            <w:pPr>
                              <w:jc w:val="center"/>
                              <w:rPr>
                                <w:sz w:val="16"/>
                              </w:rPr>
                            </w:pPr>
                            <w:r>
                              <w:rPr>
                                <w:sz w:val="16"/>
                              </w:rPr>
                              <w:t>1M 2C 1B ~ 2M 1C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16748" id="Text Box 1438" o:spid="_x0000_s1043" type="#_x0000_t202" style="position:absolute;margin-left:79.2pt;margin-top:105.55pt;width:96.75pt;height:20.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" o:allowincell="f">
                <v:path arrowok="t"/>
                <v:textbox>
                  <w:txbxContent>
                    <w:p w14:paraId="725E0338" w14:textId="77777777" w:rsidR="00236D7D" w:rsidRDefault="00236D7D">
                      <w:pPr>
                        <w:jc w:val="center"/>
                        <w:rPr>
                          <w:sz w:val="16"/>
                        </w:rPr>
                      </w:pPr>
                      <w:r>
                        <w:rPr>
                          <w:sz w:val="16"/>
                        </w:rPr>
                        <w:t>1M 2C 1B ~ 2M 1C 0B</w:t>
                      </w:r>
                    </w:p>
                  </w:txbxContent>
                </v:textbox>
              </v:shape>
            </w:pict>
          </mc:Fallback>
        </mc:AlternateContent>
      </w:r>
      <w:r>
        <w:rPr>
          <w:noProof/>
        </w:rPr>
        <mc:AlternateContent>
          <mc:Choice Requires="wps">
            <w:drawing>
              <wp:anchor distT="0" distB="0" distL="114300" distR="114300" simplePos="0" relativeHeight="251708928" behindDoc="0" locked="0" layoutInCell="0" allowOverlap="1" wp14:anchorId="348BD3B4" wp14:editId="7345811F">
                <wp:simplePos x="0" y="0"/>
                <wp:positionH relativeFrom="column">
                  <wp:posOffset>-274320</wp:posOffset>
                </wp:positionH>
                <wp:positionV relativeFrom="paragraph">
                  <wp:posOffset>1340485</wp:posOffset>
                </wp:positionV>
                <wp:extent cx="1228725" cy="257175"/>
                <wp:effectExtent l="0" t="0" r="3175" b="0"/>
                <wp:wrapNone/>
                <wp:docPr id="87" name="Text Box 1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106A542A" w14:textId="77777777" w:rsidR="00236D7D" w:rsidRDefault="00236D7D">
                            <w:pPr>
                              <w:jc w:val="center"/>
                              <w:rPr>
                                <w:sz w:val="16"/>
                              </w:rPr>
                            </w:pPr>
                            <w:r>
                              <w:rPr>
                                <w:sz w:val="16"/>
                              </w:rPr>
                              <w:t>2M 1C 1B ~ 1M 2C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BD3B4" id="Text Box 1435" o:spid="_x0000_s1044" type="#_x0000_t202" style="position:absolute;margin-left:-21.6pt;margin-top:105.55pt;width:96.75pt;height:20.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" o:allowincell="f">
                <v:path arrowok="t"/>
                <v:textbox>
                  <w:txbxContent>
                    <w:p w14:paraId="106A542A" w14:textId="77777777" w:rsidR="00236D7D" w:rsidRDefault="00236D7D">
                      <w:pPr>
                        <w:jc w:val="center"/>
                        <w:rPr>
                          <w:sz w:val="16"/>
                        </w:rPr>
                      </w:pPr>
                      <w:r>
                        <w:rPr>
                          <w:sz w:val="16"/>
                        </w:rPr>
                        <w:t>2M 1C 1B ~ 1M 2C 0B</w:t>
                      </w:r>
                    </w:p>
                  </w:txbxContent>
                </v:textbox>
              </v:shape>
            </w:pict>
          </mc:Fallback>
        </mc:AlternateContent>
      </w:r>
      <w:r w:rsidR="00236D7D">
        <w:br w:type="page"/>
      </w:r>
      <w:r w:rsidR="00236D7D">
        <w:lastRenderedPageBreak/>
        <w:t>Below is a list of the aspects of the problem space and problem that you will define for this problem:</w:t>
      </w:r>
    </w:p>
    <w:p w14:paraId="1847B576" w14:textId="77777777" w:rsidR="00236D7D" w:rsidRDefault="00236D7D">
      <w:pPr>
        <w:numPr>
          <w:ilvl w:val="0"/>
          <w:numId w:val="5"/>
        </w:numPr>
      </w:pPr>
      <w:r>
        <w:t>The state representation. For this problem this will include the positions of the missionaries, cannibals, and boat, relative to the river.</w:t>
      </w:r>
    </w:p>
    <w:p w14:paraId="12092631" w14:textId="77777777" w:rsidR="00236D7D" w:rsidRDefault="00236D7D">
      <w:pPr>
        <w:numPr>
          <w:ilvl w:val="0"/>
          <w:numId w:val="5"/>
        </w:numPr>
      </w:pPr>
      <w:r>
        <w:t>The initial state creation rule. In this problem, all the missionaries, cannibals and the boat are on one bank of the river.</w:t>
      </w:r>
    </w:p>
    <w:p w14:paraId="040AF3BB" w14:textId="77777777" w:rsidR="00236D7D" w:rsidRDefault="00236D7D">
      <w:pPr>
        <w:numPr>
          <w:ilvl w:val="0"/>
          <w:numId w:val="5"/>
        </w:numPr>
      </w:pPr>
      <w:r>
        <w:t>The operator proposal rules. For this problem the operators move up to two of the missionaries and/or cannibals across the river with the boat.</w:t>
      </w:r>
    </w:p>
    <w:p w14:paraId="3334FCD0" w14:textId="77777777" w:rsidR="00236D7D" w:rsidRDefault="00236D7D">
      <w:pPr>
        <w:numPr>
          <w:ilvl w:val="0"/>
          <w:numId w:val="5"/>
        </w:numPr>
      </w:pPr>
      <w:r>
        <w:t xml:space="preserve">The operator application rules. </w:t>
      </w:r>
    </w:p>
    <w:p w14:paraId="12D39407" w14:textId="77777777" w:rsidR="00236D7D" w:rsidRDefault="00236D7D">
      <w:pPr>
        <w:numPr>
          <w:ilvl w:val="0"/>
          <w:numId w:val="5"/>
        </w:numPr>
      </w:pPr>
      <w:r>
        <w:t xml:space="preserve">The operator and state monitoring rules. </w:t>
      </w:r>
    </w:p>
    <w:p w14:paraId="59E28990" w14:textId="77777777" w:rsidR="00236D7D" w:rsidRDefault="00236D7D">
      <w:pPr>
        <w:numPr>
          <w:ilvl w:val="0"/>
          <w:numId w:val="5"/>
        </w:numPr>
      </w:pPr>
      <w:r>
        <w:t>The goal recognition rule. In this problem, the desired state is achieved when all missionaries and cannibals have crossed the river.</w:t>
      </w:r>
    </w:p>
    <w:p w14:paraId="62C43BEB" w14:textId="77777777" w:rsidR="00236D7D" w:rsidRDefault="00236D7D">
      <w:pPr>
        <w:numPr>
          <w:ilvl w:val="0"/>
          <w:numId w:val="5"/>
        </w:numPr>
      </w:pPr>
      <w:r>
        <w:t>The failure recognition rule. These are rules that detect when a state is create</w:t>
      </w:r>
      <w:r w:rsidR="001E4703">
        <w:t>d</w:t>
      </w:r>
      <w:r>
        <w:t xml:space="preserve"> in which the goal cannot be achieved. In this problem, the failure states are whenever the cannibals outnumber the missionaries on one bank of the river. </w:t>
      </w:r>
    </w:p>
    <w:p w14:paraId="1D3B81B6" w14:textId="77777777" w:rsidR="00236D7D" w:rsidRDefault="00236D7D">
      <w:pPr>
        <w:numPr>
          <w:ilvl w:val="0"/>
          <w:numId w:val="5"/>
        </w:numPr>
      </w:pPr>
      <w:r>
        <w:t>The search control rules.</w:t>
      </w:r>
    </w:p>
    <w:p w14:paraId="0EEBE6B5" w14:textId="77777777" w:rsidR="00236D7D" w:rsidRDefault="00236D7D"/>
    <w:p w14:paraId="0AFE5B17" w14:textId="77777777" w:rsidR="00236D7D" w:rsidRDefault="00236D7D">
      <w:r>
        <w:t xml:space="preserve">It may be tempting to try to incorporate the avoidance of failure states into the operators, so that operators are never proposed that lead to failure states. However that is moving an aspect of the problem into the problem space and requires some problem solving to determine what the conditions of the proposal should be. We will see in Part V how Soar can learn to rules that avoid proposing operators when they will lead to failure. </w:t>
      </w:r>
    </w:p>
    <w:p w14:paraId="5AF930B5" w14:textId="77777777" w:rsidR="00236D7D" w:rsidRDefault="00236D7D"/>
    <w:p w14:paraId="24CE882A" w14:textId="77777777" w:rsidR="00236D7D" w:rsidRDefault="00236D7D">
      <w:r>
        <w:t>As in the Water Jug problem, this program does not create a plan to solve the problem. Instead, when the program finishes, all of the missionaries and cannibals will have been moved across the river.</w:t>
      </w:r>
    </w:p>
    <w:p w14:paraId="224A8921" w14:textId="77777777" w:rsidR="00236D7D" w:rsidRDefault="00236D7D"/>
    <w:p w14:paraId="207B709C" w14:textId="77777777" w:rsidR="00236D7D" w:rsidRDefault="00236D7D" w:rsidP="00B41B52">
      <w:pPr>
        <w:pStyle w:val="Heading1"/>
        <w:spacing w:before="0"/>
      </w:pPr>
      <w:r>
        <w:br w:type="page"/>
      </w:r>
      <w:r w:rsidR="00A96423">
        <w:lastRenderedPageBreak/>
        <w:t>2.</w:t>
      </w:r>
      <w:r>
        <w:t xml:space="preserve"> State Representation</w:t>
      </w:r>
    </w:p>
    <w:p w14:paraId="3A9BDE4C" w14:textId="77777777" w:rsidR="00236D7D" w:rsidRDefault="00236D7D"/>
    <w:p w14:paraId="08ABEA58" w14:textId="77777777" w:rsidR="00236D7D" w:rsidRDefault="00236D7D">
      <w:r>
        <w:t>What are the parts of the problem that must be represented on the state?  Everything in the problem description is important (there are no irrelevant objects are characteristics of the objects), so an initial list of objects includes three missionaries, three cannibals, a river, and the boat.</w:t>
      </w:r>
    </w:p>
    <w:p w14:paraId="4649F88D" w14:textId="77777777" w:rsidR="00236D7D" w:rsidRDefault="00236D7D"/>
    <w:p w14:paraId="1ED1171C" w14:textId="77777777" w:rsidR="00236D7D" w:rsidRDefault="00236D7D">
      <w:r>
        <w:t xml:space="preserve">At any point in solving the problem, it is necessary to represent which bank of the river the boat is and the banks that the missionaries and cannibals are on. One important observation is that it is not necessary to keep track of each missionary and cannibal individually. All that is important is the </w:t>
      </w:r>
      <w:r>
        <w:rPr>
          <w:i/>
        </w:rPr>
        <w:t>number</w:t>
      </w:r>
      <w:r>
        <w:t xml:space="preserve"> of missionaries and cannibals on each bank of the river. For the purposes of this problem all cannibals are the same and all missionaries are the same. Therefore, it is not necessary to have a separate representation of each missionary or cannibal and its current position. Another observation is that you never have to represent a state where the boat has missionaries and cannibals in it – that happens only during the application of an operator. The only states that need to be represented are those with the boat on one bank of the river or the other. Therefore the important aspects of the states that need to be represented are:</w:t>
      </w:r>
    </w:p>
    <w:p w14:paraId="56705780" w14:textId="77777777" w:rsidR="00236D7D" w:rsidRDefault="00236D7D">
      <w:pPr>
        <w:numPr>
          <w:ilvl w:val="0"/>
          <w:numId w:val="1"/>
        </w:numPr>
      </w:pPr>
      <w:r>
        <w:t>The number of missionaries on each bank of the river.</w:t>
      </w:r>
    </w:p>
    <w:p w14:paraId="2ED9AA89" w14:textId="77777777" w:rsidR="00236D7D" w:rsidRDefault="00236D7D">
      <w:pPr>
        <w:numPr>
          <w:ilvl w:val="0"/>
          <w:numId w:val="1"/>
        </w:numPr>
      </w:pPr>
      <w:r>
        <w:t>The number of cannibals on each bank of the river.</w:t>
      </w:r>
    </w:p>
    <w:p w14:paraId="6F7005DC" w14:textId="77777777" w:rsidR="00236D7D" w:rsidRDefault="00236D7D">
      <w:pPr>
        <w:numPr>
          <w:ilvl w:val="0"/>
          <w:numId w:val="1"/>
        </w:numPr>
      </w:pPr>
      <w:r>
        <w:t>The bank of the river that the boat is on.</w:t>
      </w:r>
    </w:p>
    <w:p w14:paraId="379DBCB0" w14:textId="77777777" w:rsidR="00236D7D" w:rsidRDefault="00236D7D"/>
    <w:p w14:paraId="395C77D7" w14:textId="77777777" w:rsidR="00236D7D" w:rsidRDefault="00236D7D">
      <w:r>
        <w:t>There are many possible ways to represent this information using Soar’s attributes and values. Try to come up with one on your own before looking at the representations listed below.</w:t>
      </w:r>
    </w:p>
    <w:p w14:paraId="2B6E4D05" w14:textId="77777777" w:rsidR="00236D7D" w:rsidRDefault="00236D7D"/>
    <w:p w14:paraId="418D9175" w14:textId="77777777" w:rsidR="00236D7D" w:rsidRDefault="00236D7D">
      <w:r>
        <w:t>In creating the representations below, the two banks of the river are named left and right, with left being the bank of the river the missionaries and cannibals start out on.</w:t>
      </w:r>
    </w:p>
    <w:p w14:paraId="6F120AC5" w14:textId="77777777" w:rsidR="00236D7D" w:rsidRDefault="00236D7D"/>
    <w:p w14:paraId="22341C88" w14:textId="77777777" w:rsidR="00236D7D" w:rsidRDefault="00236D7D">
      <w:r>
        <w:t>Here is one possible representation:</w:t>
      </w:r>
    </w:p>
    <w:p w14:paraId="443755B6" w14:textId="77777777" w:rsidR="00236D7D" w:rsidRDefault="00236D7D">
      <w:pPr>
        <w:pStyle w:val="PlainText"/>
        <w:ind w:left="720"/>
      </w:pPr>
      <w:r>
        <w:t>(state &lt;s&gt; ^right-bank-missionaries 0-3</w:t>
      </w:r>
    </w:p>
    <w:p w14:paraId="19E00BD3" w14:textId="77777777" w:rsidR="00236D7D" w:rsidRDefault="00236D7D">
      <w:pPr>
        <w:pStyle w:val="PlainText"/>
        <w:ind w:left="720"/>
      </w:pPr>
      <w:r>
        <w:t xml:space="preserve">           ^left-bank-missionaries 0-3</w:t>
      </w:r>
    </w:p>
    <w:p w14:paraId="433255EC" w14:textId="77777777" w:rsidR="00236D7D" w:rsidRDefault="00236D7D">
      <w:pPr>
        <w:pStyle w:val="PlainText"/>
        <w:ind w:left="720"/>
      </w:pPr>
      <w:r>
        <w:t xml:space="preserve">           ^right-bank-cannibals 0-3</w:t>
      </w:r>
    </w:p>
    <w:p w14:paraId="7D172861" w14:textId="77777777" w:rsidR="00236D7D" w:rsidRDefault="00236D7D">
      <w:pPr>
        <w:pStyle w:val="PlainText"/>
        <w:ind w:left="720"/>
      </w:pPr>
      <w:r>
        <w:t xml:space="preserve">           ^left-bank-cannibals 0-3</w:t>
      </w:r>
    </w:p>
    <w:p w14:paraId="7C7515C8" w14:textId="77777777" w:rsidR="00236D7D" w:rsidRDefault="00236D7D">
      <w:pPr>
        <w:pStyle w:val="PlainText"/>
        <w:ind w:left="720"/>
      </w:pPr>
      <w:r>
        <w:t xml:space="preserve">           ^right-bank-boat 0/1</w:t>
      </w:r>
    </w:p>
    <w:p w14:paraId="32D1A64C" w14:textId="77777777" w:rsidR="00236D7D" w:rsidRDefault="00236D7D">
      <w:pPr>
        <w:pStyle w:val="PlainText"/>
        <w:ind w:left="720"/>
      </w:pPr>
      <w:r>
        <w:t xml:space="preserve">           ^left-bank-boat 0/1)</w:t>
      </w:r>
    </w:p>
    <w:p w14:paraId="2FE58934" w14:textId="77777777" w:rsidR="00236D7D" w:rsidRDefault="00236D7D">
      <w:r>
        <w:t xml:space="preserve">Although this representation is adequate for solving the problem, it doesn’t allow you to write general rules for proposing and applying operators. Using this representation, you would have to write separate proposal and application rules for when the boat is on each bank of the river. You would also have to write separate rules for moving cannibals and missionaries. When you have an attribute like right-bank-boat, the rules in Soar cannot match the different substructures, such as right-bank and boat. By representing each aspect separately using structured objects, you will find that it is possible to write very general operator proposal and application rules. </w:t>
      </w:r>
    </w:p>
    <w:p w14:paraId="13CD5055" w14:textId="77777777" w:rsidR="00236D7D" w:rsidRDefault="00236D7D"/>
    <w:p w14:paraId="468F8872" w14:textId="77777777" w:rsidR="00236D7D" w:rsidRDefault="00236D7D">
      <w:r>
        <w:t xml:space="preserve">There are two obvious structured representations to choose from. One state representation has objects on the state for the two banks of the river, with subobjects for the missionaries, cannibals, and boat on that bank. To simplify later processing, an additional attribute (other-bank) can be added to the subobjects so that opposite bank can be matched easily. Below is a representation for the initial state: </w:t>
      </w:r>
    </w:p>
    <w:p w14:paraId="0B7266C4" w14:textId="77777777" w:rsidR="00236D7D" w:rsidRDefault="00236D7D">
      <w:pPr>
        <w:pStyle w:val="PlainText"/>
        <w:ind w:left="720"/>
      </w:pPr>
      <w:r>
        <w:t>(state &lt;s&gt; ^left-bank &lt;l&gt;</w:t>
      </w:r>
    </w:p>
    <w:p w14:paraId="3EDD2F84" w14:textId="77777777" w:rsidR="00236D7D" w:rsidRDefault="00236D7D">
      <w:pPr>
        <w:pStyle w:val="PlainText"/>
        <w:ind w:left="720"/>
      </w:pPr>
      <w:r>
        <w:t xml:space="preserve">           ^right-bank &lt;r&gt;)</w:t>
      </w:r>
    </w:p>
    <w:p w14:paraId="4674AB47" w14:textId="77777777" w:rsidR="00236D7D" w:rsidRDefault="00E01509">
      <w:pPr>
        <w:pStyle w:val="PlainText"/>
        <w:ind w:left="720"/>
      </w:pPr>
      <w:r>
        <w:rPr>
          <w:noProof/>
        </w:rPr>
        <mc:AlternateContent>
          <mc:Choice Requires="wps">
            <w:drawing>
              <wp:anchor distT="0" distB="0" distL="114300" distR="114300" simplePos="0" relativeHeight="251616768" behindDoc="0" locked="0" layoutInCell="0" allowOverlap="1" wp14:anchorId="4C776F35" wp14:editId="1CF22224">
                <wp:simplePos x="0" y="0"/>
                <wp:positionH relativeFrom="column">
                  <wp:posOffset>4400550</wp:posOffset>
                </wp:positionH>
                <wp:positionV relativeFrom="paragraph">
                  <wp:posOffset>28575</wp:posOffset>
                </wp:positionV>
                <wp:extent cx="811530" cy="257175"/>
                <wp:effectExtent l="0" t="0" r="0" b="0"/>
                <wp:wrapNone/>
                <wp:docPr id="86" name="Text Box 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15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CE0E4" w14:textId="77777777" w:rsidR="00236D7D" w:rsidRDefault="00236D7D">
                            <w:pPr>
                              <w:pStyle w:val="Header"/>
                              <w:tabs>
                                <w:tab w:val="clear" w:pos="4320"/>
                                <w:tab w:val="clear" w:pos="8640"/>
                              </w:tabs>
                            </w:pPr>
                            <w:r>
                              <w:t>right-bank</w:t>
                            </w:r>
                          </w:p>
                          <w:p w14:paraId="3ECC7407"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76F35" id="Text Box 822" o:spid="_x0000_s1045" type="#_x0000_t202" style="position:absolute;left:0;text-align:left;margin-left:346.5pt;margin-top:2.25pt;width:63.9pt;height:20.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" o:allowincell="f" filled="f" stroked="f">
                <v:path arrowok="t"/>
                <v:textbox>
                  <w:txbxContent>
                    <w:p w14:paraId="517CE0E4" w14:textId="77777777" w:rsidR="00236D7D" w:rsidRDefault="00236D7D">
                      <w:pPr>
                        <w:pStyle w:val="Header"/>
                        <w:tabs>
                          <w:tab w:val="clear" w:pos="4320"/>
                          <w:tab w:val="clear" w:pos="8640"/>
                        </w:tabs>
                      </w:pPr>
                      <w:r>
                        <w:t>right-bank</w:t>
                      </w:r>
                    </w:p>
                    <w:p w14:paraId="3ECC7407" w14:textId="77777777" w:rsidR="00236D7D" w:rsidRDefault="00236D7D"/>
                  </w:txbxContent>
                </v:textbox>
              </v:shape>
            </w:pict>
          </mc:Fallback>
        </mc:AlternateContent>
      </w:r>
      <w:r>
        <w:rPr>
          <w:noProof/>
        </w:rPr>
        <mc:AlternateContent>
          <mc:Choice Requires="wps">
            <w:drawing>
              <wp:anchor distT="0" distB="0" distL="114300" distR="114300" simplePos="0" relativeHeight="251615744" behindDoc="0" locked="0" layoutInCell="0" allowOverlap="1" wp14:anchorId="10148969" wp14:editId="7EE83BCF">
                <wp:simplePos x="0" y="0"/>
                <wp:positionH relativeFrom="column">
                  <wp:posOffset>3200400</wp:posOffset>
                </wp:positionH>
                <wp:positionV relativeFrom="paragraph">
                  <wp:posOffset>52070</wp:posOffset>
                </wp:positionV>
                <wp:extent cx="914400" cy="226060"/>
                <wp:effectExtent l="0" t="0" r="0" b="0"/>
                <wp:wrapNone/>
                <wp:docPr id="85" name="Text Box 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9A1B9" w14:textId="77777777" w:rsidR="00236D7D" w:rsidRDefault="00236D7D">
                            <w:r>
                              <w:t>left-bank</w:t>
                            </w:r>
                          </w:p>
                          <w:p w14:paraId="5FDE0481"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48969" id="Text Box 821" o:spid="_x0000_s1046" type="#_x0000_t202" style="position:absolute;left:0;text-align:left;margin-left:252pt;margin-top:4.1pt;width:1in;height:17.8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" o:allowincell="f" filled="f" stroked="f">
                <v:path arrowok="t"/>
                <v:textbox>
                  <w:txbxContent>
                    <w:p w14:paraId="4B99A1B9" w14:textId="77777777" w:rsidR="00236D7D" w:rsidRDefault="00236D7D">
                      <w:r>
                        <w:t>left-bank</w:t>
                      </w:r>
                    </w:p>
                    <w:p w14:paraId="5FDE0481" w14:textId="77777777" w:rsidR="00236D7D" w:rsidRDefault="00236D7D"/>
                  </w:txbxContent>
                </v:textbox>
              </v:shape>
            </w:pict>
          </mc:Fallback>
        </mc:AlternateContent>
      </w:r>
      <w:r>
        <w:rPr>
          <w:noProof/>
        </w:rPr>
        <mc:AlternateContent>
          <mc:Choice Requires="wps">
            <w:drawing>
              <wp:anchor distT="0" distB="0" distL="114300" distR="114300" simplePos="0" relativeHeight="251608576" behindDoc="0" locked="0" layoutInCell="0" allowOverlap="1" wp14:anchorId="2E4B7D05" wp14:editId="2107F638">
                <wp:simplePos x="0" y="0"/>
                <wp:positionH relativeFrom="column">
                  <wp:posOffset>4200525</wp:posOffset>
                </wp:positionH>
                <wp:positionV relativeFrom="paragraph">
                  <wp:posOffset>123825</wp:posOffset>
                </wp:positionV>
                <wp:extent cx="561975" cy="200025"/>
                <wp:effectExtent l="0" t="0" r="34925" b="28575"/>
                <wp:wrapNone/>
                <wp:docPr id="84" name="Line 8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975" cy="200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34729" id="Line 814"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9.75pt" to="37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" o:allowincell="f">
                <v:stroke endarrow="block"/>
                <o:lock v:ext="edit" shapetype="f"/>
              </v:line>
            </w:pict>
          </mc:Fallback>
        </mc:AlternateContent>
      </w:r>
      <w:r>
        <w:rPr>
          <w:noProof/>
        </w:rPr>
        <mc:AlternateContent>
          <mc:Choice Requires="wps">
            <w:drawing>
              <wp:anchor distT="0" distB="0" distL="114300" distR="114300" simplePos="0" relativeHeight="251598336" behindDoc="0" locked="0" layoutInCell="0" allowOverlap="1" wp14:anchorId="497D8E2C" wp14:editId="70C400ED">
                <wp:simplePos x="0" y="0"/>
                <wp:positionH relativeFrom="column">
                  <wp:posOffset>4023360</wp:posOffset>
                </wp:positionH>
                <wp:positionV relativeFrom="paragraph">
                  <wp:posOffset>0</wp:posOffset>
                </wp:positionV>
                <wp:extent cx="182880" cy="182880"/>
                <wp:effectExtent l="0" t="0" r="0" b="0"/>
                <wp:wrapNone/>
                <wp:docPr id="83" name="Oval 8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E16275" id="Oval 804" o:spid="_x0000_s1026" style="position:absolute;margin-left:316.8pt;margin-top:0;width:14.4pt;height:14.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SvvaKeIAAAAMAQAADwAAAGRycy9kb3du&#13;&#10;cmV2LnhtbEyPzU7DMBCE70i8g7VI3KhTF6wojVMhfiTaG00E123sJlFjO4qdNrw9y6lcVlrN7Ox8&#13;&#10;+Wa2PTubMXTeKVguEmDG1V53rlFQle8PKbAQ0WnsvTMKfkyATXF7k2Om/cV9mvM+NoxCXMhQQRvj&#13;&#10;kHEe6tZYDAs/GEfa0Y8WI61jw/WIFwq3PRdJIrnFztGHFgfz0pr6tJ+sgrgtxTTg7mn5UX1v60rs&#13;&#10;vt5KVOr+bn5d03heA4tmjtcL+GOg/lBQsYOfnA6sVyBXK0lWBYRFspTiEdhBgUhT4EXO/0MUvwA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BK+9op4gAAAAwBAAAPAAAAAAAAAAAAAAAA&#13;&#10;AE4EAABkcnMvZG93bnJldi54bWxQSwUGAAAAAAQABADzAAAAXQUAAAAA&#13;&#10;" o:allowincell="f">
                <v:path arrowok="t"/>
              </v:oval>
            </w:pict>
          </mc:Fallback>
        </mc:AlternateContent>
      </w:r>
      <w:r w:rsidR="00236D7D">
        <w:t>(&lt;l&gt; ^missionaries 3</w:t>
      </w:r>
    </w:p>
    <w:p w14:paraId="04DB91D9" w14:textId="77777777" w:rsidR="00236D7D" w:rsidRDefault="00E01509">
      <w:pPr>
        <w:pStyle w:val="PlainText"/>
        <w:ind w:left="720"/>
      </w:pPr>
      <w:r>
        <w:rPr>
          <w:noProof/>
        </w:rPr>
        <mc:AlternateContent>
          <mc:Choice Requires="wps">
            <w:drawing>
              <wp:anchor distT="0" distB="0" distL="114300" distR="114300" simplePos="0" relativeHeight="251726336" behindDoc="0" locked="0" layoutInCell="0" allowOverlap="1" wp14:anchorId="2A648739" wp14:editId="6DA46A99">
                <wp:simplePos x="0" y="0"/>
                <wp:positionH relativeFrom="column">
                  <wp:posOffset>3749040</wp:posOffset>
                </wp:positionH>
                <wp:positionV relativeFrom="paragraph">
                  <wp:posOffset>42545</wp:posOffset>
                </wp:positionV>
                <wp:extent cx="914400" cy="226060"/>
                <wp:effectExtent l="0" t="0" r="0" b="0"/>
                <wp:wrapNone/>
                <wp:docPr id="82" name="Text Box 1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04F22" w14:textId="77777777" w:rsidR="00236D7D" w:rsidRDefault="00236D7D">
                            <w:r>
                              <w:t>other-bank</w:t>
                            </w:r>
                          </w:p>
                          <w:p w14:paraId="0008AC9D"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48739" id="Text Box 1475" o:spid="_x0000_s1047" type="#_x0000_t202" style="position:absolute;left:0;text-align:left;margin-left:295.2pt;margin-top:3.35pt;width:1in;height:17.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" o:allowincell="f" filled="f" stroked="f">
                <v:path arrowok="t"/>
                <v:textbox>
                  <w:txbxContent>
                    <w:p w14:paraId="6BA04F22" w14:textId="77777777" w:rsidR="00236D7D" w:rsidRDefault="00236D7D">
                      <w:r>
                        <w:t>other-bank</w:t>
                      </w:r>
                    </w:p>
                    <w:p w14:paraId="0008AC9D" w14:textId="77777777" w:rsidR="00236D7D" w:rsidRDefault="00236D7D"/>
                  </w:txbxContent>
                </v:textbox>
              </v:shape>
            </w:pict>
          </mc:Fallback>
        </mc:AlternateContent>
      </w:r>
      <w:r>
        <w:rPr>
          <w:noProof/>
        </w:rPr>
        <mc:AlternateContent>
          <mc:Choice Requires="wps">
            <w:drawing>
              <wp:anchor distT="0" distB="0" distL="114300" distR="114300" simplePos="0" relativeHeight="251607552" behindDoc="0" locked="0" layoutInCell="0" allowOverlap="1" wp14:anchorId="579A6811" wp14:editId="59973103">
                <wp:simplePos x="0" y="0"/>
                <wp:positionH relativeFrom="column">
                  <wp:posOffset>3556635</wp:posOffset>
                </wp:positionH>
                <wp:positionV relativeFrom="paragraph">
                  <wp:posOffset>635</wp:posOffset>
                </wp:positionV>
                <wp:extent cx="466725" cy="201930"/>
                <wp:effectExtent l="25400" t="0" r="3175" b="26670"/>
                <wp:wrapNone/>
                <wp:docPr id="81" name="Line 8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6725" cy="2019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D755B" id="Line 813" o:spid="_x0000_s1026" style="position:absolute;flip:x;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05pt,.05pt" to="316.8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" o:allowincell="f">
                <v:stroke endarrow="block"/>
                <o:lock v:ext="edit" shapetype="f"/>
              </v:line>
            </w:pict>
          </mc:Fallback>
        </mc:AlternateContent>
      </w:r>
      <w:r>
        <w:rPr>
          <w:noProof/>
        </w:rPr>
        <mc:AlternateContent>
          <mc:Choice Requires="wps">
            <w:drawing>
              <wp:anchor distT="0" distB="0" distL="114300" distR="114300" simplePos="0" relativeHeight="251599360" behindDoc="0" locked="0" layoutInCell="0" allowOverlap="1" wp14:anchorId="18401BF4" wp14:editId="6E7D2DA3">
                <wp:simplePos x="0" y="0"/>
                <wp:positionH relativeFrom="column">
                  <wp:posOffset>3383280</wp:posOffset>
                </wp:positionH>
                <wp:positionV relativeFrom="paragraph">
                  <wp:posOffset>130175</wp:posOffset>
                </wp:positionV>
                <wp:extent cx="182880" cy="182880"/>
                <wp:effectExtent l="0" t="0" r="0" b="0"/>
                <wp:wrapNone/>
                <wp:docPr id="80" name="Oval 8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CAC2FB" id="Oval 805" o:spid="_x0000_s1026" style="position:absolute;margin-left:266.4pt;margin-top:10.25pt;width:14.4pt;height:14.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" o:allowincell="f">
                <v:path arrowok="t"/>
              </v:oval>
            </w:pict>
          </mc:Fallback>
        </mc:AlternateContent>
      </w:r>
      <w:r>
        <w:rPr>
          <w:noProof/>
        </w:rPr>
        <mc:AlternateContent>
          <mc:Choice Requires="wps">
            <w:drawing>
              <wp:anchor distT="0" distB="0" distL="114300" distR="114300" simplePos="0" relativeHeight="251600384" behindDoc="0" locked="0" layoutInCell="0" allowOverlap="1" wp14:anchorId="534CC9CA" wp14:editId="43E622B9">
                <wp:simplePos x="0" y="0"/>
                <wp:positionH relativeFrom="column">
                  <wp:posOffset>4754880</wp:posOffset>
                </wp:positionH>
                <wp:positionV relativeFrom="paragraph">
                  <wp:posOffset>130175</wp:posOffset>
                </wp:positionV>
                <wp:extent cx="182880" cy="182880"/>
                <wp:effectExtent l="0" t="0" r="0" b="0"/>
                <wp:wrapNone/>
                <wp:docPr id="79" name="Oval 8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1381EE" id="Oval 806" o:spid="_x0000_s1026" style="position:absolute;margin-left:374.4pt;margin-top:10.25pt;width:14.4pt;height:14.4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" o:allowincell="f">
                <v:path arrowok="t"/>
              </v:oval>
            </w:pict>
          </mc:Fallback>
        </mc:AlternateContent>
      </w:r>
      <w:r w:rsidR="00236D7D">
        <w:t xml:space="preserve">     ^cannibals 3</w:t>
      </w:r>
    </w:p>
    <w:p w14:paraId="7676D725" w14:textId="77777777" w:rsidR="00236D7D" w:rsidRDefault="00E01509">
      <w:pPr>
        <w:pStyle w:val="PlainText"/>
        <w:ind w:left="720"/>
      </w:pPr>
      <w:r>
        <w:rPr>
          <w:noProof/>
        </w:rPr>
        <mc:AlternateContent>
          <mc:Choice Requires="wps">
            <w:drawing>
              <wp:anchor distT="0" distB="0" distL="114300" distR="114300" simplePos="0" relativeHeight="251725312" behindDoc="0" locked="0" layoutInCell="0" allowOverlap="1" wp14:anchorId="6ECEF2F6" wp14:editId="144BCCD1">
                <wp:simplePos x="0" y="0"/>
                <wp:positionH relativeFrom="column">
                  <wp:posOffset>3566160</wp:posOffset>
                </wp:positionH>
                <wp:positionV relativeFrom="paragraph">
                  <wp:posOffset>81915</wp:posOffset>
                </wp:positionV>
                <wp:extent cx="1188720" cy="0"/>
                <wp:effectExtent l="25400" t="63500" r="0" b="63500"/>
                <wp:wrapNone/>
                <wp:docPr id="78" name="Line 1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65BD2" id="Line 1474"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6.45pt" to="374.4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" o:allowincell="f">
                <v:stroke startarrow="block" endarrow="block"/>
                <o:lock v:ext="edit" shapetype="f"/>
              </v:line>
            </w:pict>
          </mc:Fallback>
        </mc:AlternateContent>
      </w:r>
      <w:r>
        <w:rPr>
          <w:noProof/>
        </w:rPr>
        <mc:AlternateContent>
          <mc:Choice Requires="wps">
            <w:drawing>
              <wp:anchor distT="0" distB="0" distL="114300" distR="114300" simplePos="0" relativeHeight="251620864" behindDoc="0" locked="0" layoutInCell="0" allowOverlap="1" wp14:anchorId="3AFD34BC" wp14:editId="1EDCDCBA">
                <wp:simplePos x="0" y="0"/>
                <wp:positionH relativeFrom="column">
                  <wp:posOffset>4524375</wp:posOffset>
                </wp:positionH>
                <wp:positionV relativeFrom="paragraph">
                  <wp:posOffset>117475</wp:posOffset>
                </wp:positionV>
                <wp:extent cx="914400" cy="257175"/>
                <wp:effectExtent l="0" t="0" r="0" b="0"/>
                <wp:wrapNone/>
                <wp:docPr id="77" name="Text Box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D6087" w14:textId="77777777" w:rsidR="00236D7D" w:rsidRDefault="00236D7D">
                            <w:pPr>
                              <w:rPr>
                                <w:sz w:val="16"/>
                              </w:rPr>
                            </w:pPr>
                            <w:r>
                              <w:rPr>
                                <w:sz w:val="16"/>
                              </w:rPr>
                              <w:t>cannibals</w:t>
                            </w:r>
                          </w:p>
                          <w:p w14:paraId="514CCF44"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D34BC" id="Text Box 826" o:spid="_x0000_s1048" type="#_x0000_t202" style="position:absolute;left:0;text-align:left;margin-left:356.25pt;margin-top:9.25pt;width:1in;height:20.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" o:allowincell="f" filled="f" stroked="f">
                <v:path arrowok="t"/>
                <v:textbox>
                  <w:txbxContent>
                    <w:p w14:paraId="185D6087" w14:textId="77777777" w:rsidR="00236D7D" w:rsidRDefault="00236D7D">
                      <w:pPr>
                        <w:rPr>
                          <w:sz w:val="16"/>
                        </w:rPr>
                      </w:pPr>
                      <w:r>
                        <w:rPr>
                          <w:sz w:val="16"/>
                        </w:rPr>
                        <w:t>cannibals</w:t>
                      </w:r>
                    </w:p>
                    <w:p w14:paraId="514CCF44"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19840" behindDoc="0" locked="0" layoutInCell="0" allowOverlap="1" wp14:anchorId="1A0C898A" wp14:editId="6E052EEC">
                <wp:simplePos x="0" y="0"/>
                <wp:positionH relativeFrom="column">
                  <wp:posOffset>3162300</wp:posOffset>
                </wp:positionH>
                <wp:positionV relativeFrom="paragraph">
                  <wp:posOffset>116840</wp:posOffset>
                </wp:positionV>
                <wp:extent cx="914400" cy="257175"/>
                <wp:effectExtent l="0" t="0" r="0" b="0"/>
                <wp:wrapNone/>
                <wp:docPr id="76"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60734" w14:textId="77777777" w:rsidR="00236D7D" w:rsidRDefault="00236D7D">
                            <w:pPr>
                              <w:rPr>
                                <w:sz w:val="16"/>
                              </w:rPr>
                            </w:pPr>
                            <w:r>
                              <w:rPr>
                                <w:sz w:val="16"/>
                              </w:rPr>
                              <w:t>cannibals</w:t>
                            </w:r>
                          </w:p>
                          <w:p w14:paraId="029F4E3B"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C898A" id="Text Box 825" o:spid="_x0000_s1049" type="#_x0000_t202" style="position:absolute;left:0;text-align:left;margin-left:249pt;margin-top:9.2pt;width:1in;height:20.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" o:allowincell="f" filled="f" stroked="f">
                <v:path arrowok="t"/>
                <v:textbox>
                  <w:txbxContent>
                    <w:p w14:paraId="5C960734" w14:textId="77777777" w:rsidR="00236D7D" w:rsidRDefault="00236D7D">
                      <w:pPr>
                        <w:rPr>
                          <w:sz w:val="16"/>
                        </w:rPr>
                      </w:pPr>
                      <w:r>
                        <w:rPr>
                          <w:sz w:val="16"/>
                        </w:rPr>
                        <w:t>cannibals</w:t>
                      </w:r>
                    </w:p>
                    <w:p w14:paraId="029F4E3B"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14720" behindDoc="0" locked="0" layoutInCell="0" allowOverlap="1" wp14:anchorId="57E611FD" wp14:editId="304CF34C">
                <wp:simplePos x="0" y="0"/>
                <wp:positionH relativeFrom="column">
                  <wp:posOffset>4924425</wp:posOffset>
                </wp:positionH>
                <wp:positionV relativeFrom="paragraph">
                  <wp:posOffset>121920</wp:posOffset>
                </wp:positionV>
                <wp:extent cx="304800" cy="247650"/>
                <wp:effectExtent l="0" t="0" r="25400" b="19050"/>
                <wp:wrapNone/>
                <wp:docPr id="75" name="Line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0"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D3425" id="Line 820"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5pt,9.6pt" to="411.75pt,2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" o:allowincell="f">
                <v:stroke endarrow="block"/>
                <o:lock v:ext="edit" shapetype="f"/>
              </v:line>
            </w:pict>
          </mc:Fallback>
        </mc:AlternateContent>
      </w:r>
      <w:r>
        <w:rPr>
          <w:noProof/>
        </w:rPr>
        <mc:AlternateContent>
          <mc:Choice Requires="wps">
            <w:drawing>
              <wp:anchor distT="0" distB="0" distL="114300" distR="114300" simplePos="0" relativeHeight="251611648" behindDoc="0" locked="0" layoutInCell="0" allowOverlap="1" wp14:anchorId="131E8307" wp14:editId="149563E9">
                <wp:simplePos x="0" y="0"/>
                <wp:positionH relativeFrom="column">
                  <wp:posOffset>3543300</wp:posOffset>
                </wp:positionH>
                <wp:positionV relativeFrom="paragraph">
                  <wp:posOffset>121920</wp:posOffset>
                </wp:positionV>
                <wp:extent cx="314325" cy="266700"/>
                <wp:effectExtent l="0" t="0" r="15875" b="25400"/>
                <wp:wrapNone/>
                <wp:docPr id="74" name="Lin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4325"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88302" id="Line 817"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9.6pt" to="303.75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" o:allowincell="f">
                <v:stroke endarrow="block"/>
                <o:lock v:ext="edit" shapetype="f"/>
              </v:line>
            </w:pict>
          </mc:Fallback>
        </mc:AlternateContent>
      </w:r>
      <w:r w:rsidR="00236D7D">
        <w:t xml:space="preserve">     ^boat 1</w:t>
      </w:r>
    </w:p>
    <w:p w14:paraId="482891D0" w14:textId="77777777" w:rsidR="00236D7D" w:rsidRDefault="00134B01">
      <w:pPr>
        <w:pStyle w:val="PlainText"/>
        <w:ind w:left="720"/>
      </w:pPr>
      <w:r>
        <w:t xml:space="preserve">     ^other-bank &lt;r</w:t>
      </w:r>
      <w:r w:rsidR="00236D7D">
        <w:t xml:space="preserve">&gt;) </w:t>
      </w:r>
    </w:p>
    <w:p w14:paraId="576EBDA4" w14:textId="77777777" w:rsidR="00236D7D" w:rsidRDefault="00E01509">
      <w:pPr>
        <w:pStyle w:val="PlainText"/>
        <w:ind w:left="720"/>
      </w:pPr>
      <w:r>
        <w:rPr>
          <w:noProof/>
        </w:rPr>
        <mc:AlternateContent>
          <mc:Choice Requires="wps">
            <w:drawing>
              <wp:anchor distT="0" distB="0" distL="114300" distR="114300" simplePos="0" relativeHeight="251617792" behindDoc="0" locked="0" layoutInCell="0" allowOverlap="1" wp14:anchorId="4226963F" wp14:editId="5D5EB5FE">
                <wp:simplePos x="0" y="0"/>
                <wp:positionH relativeFrom="column">
                  <wp:posOffset>2628900</wp:posOffset>
                </wp:positionH>
                <wp:positionV relativeFrom="paragraph">
                  <wp:posOffset>53975</wp:posOffset>
                </wp:positionV>
                <wp:extent cx="914400" cy="257175"/>
                <wp:effectExtent l="0" t="0" r="0" b="0"/>
                <wp:wrapNone/>
                <wp:docPr id="73"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56F34" w14:textId="77777777" w:rsidR="00236D7D" w:rsidRDefault="00236D7D">
                            <w:pPr>
                              <w:rPr>
                                <w:sz w:val="16"/>
                              </w:rPr>
                            </w:pPr>
                            <w:r>
                              <w:rPr>
                                <w:sz w:val="16"/>
                              </w:rPr>
                              <w:t>missionaries</w:t>
                            </w:r>
                          </w:p>
                          <w:p w14:paraId="1A07DBC9"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6963F" id="Text Box 823" o:spid="_x0000_s1050" type="#_x0000_t202" style="position:absolute;left:0;text-align:left;margin-left:207pt;margin-top:4.25pt;width:1in;height:20.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" o:allowincell="f" filled="f" stroked="f">
                <v:path arrowok="t"/>
                <v:textbox>
                  <w:txbxContent>
                    <w:p w14:paraId="00856F34" w14:textId="77777777" w:rsidR="00236D7D" w:rsidRDefault="00236D7D">
                      <w:pPr>
                        <w:rPr>
                          <w:sz w:val="16"/>
                        </w:rPr>
                      </w:pPr>
                      <w:r>
                        <w:rPr>
                          <w:sz w:val="16"/>
                        </w:rPr>
                        <w:t>missionaries</w:t>
                      </w:r>
                    </w:p>
                    <w:p w14:paraId="1A07DBC9"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22912" behindDoc="0" locked="0" layoutInCell="0" allowOverlap="1" wp14:anchorId="1578B994" wp14:editId="5374103F">
                <wp:simplePos x="0" y="0"/>
                <wp:positionH relativeFrom="column">
                  <wp:posOffset>5124450</wp:posOffset>
                </wp:positionH>
                <wp:positionV relativeFrom="paragraph">
                  <wp:posOffset>53975</wp:posOffset>
                </wp:positionV>
                <wp:extent cx="914400" cy="257175"/>
                <wp:effectExtent l="0" t="0" r="0" b="0"/>
                <wp:wrapNone/>
                <wp:docPr id="72" name="Text Box 8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7DFFB" w14:textId="77777777" w:rsidR="00236D7D" w:rsidRDefault="00236D7D">
                            <w:pPr>
                              <w:rPr>
                                <w:sz w:val="16"/>
                              </w:rPr>
                            </w:pPr>
                            <w:r>
                              <w:rPr>
                                <w:sz w:val="16"/>
                              </w:rPr>
                              <w:t>boat</w:t>
                            </w:r>
                          </w:p>
                          <w:p w14:paraId="38888ACF" w14:textId="77777777" w:rsidR="00236D7D" w:rsidRDefault="00236D7D">
                            <w:pPr>
                              <w:rPr>
                                <w:sz w:val="16"/>
                              </w:rPr>
                            </w:pPr>
                          </w:p>
                          <w:p w14:paraId="6941ECF5"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8B994" id="Text Box 828" o:spid="_x0000_s1051" type="#_x0000_t202" style="position:absolute;left:0;text-align:left;margin-left:403.5pt;margin-top:4.25pt;width:1in;height:20.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" o:allowincell="f" filled="f" stroked="f">
                <v:path arrowok="t"/>
                <v:textbox>
                  <w:txbxContent>
                    <w:p w14:paraId="76E7DFFB" w14:textId="77777777" w:rsidR="00236D7D" w:rsidRDefault="00236D7D">
                      <w:pPr>
                        <w:rPr>
                          <w:sz w:val="16"/>
                        </w:rPr>
                      </w:pPr>
                      <w:r>
                        <w:rPr>
                          <w:sz w:val="16"/>
                        </w:rPr>
                        <w:t>boat</w:t>
                      </w:r>
                    </w:p>
                    <w:p w14:paraId="38888ACF" w14:textId="77777777" w:rsidR="00236D7D" w:rsidRDefault="00236D7D">
                      <w:pPr>
                        <w:rPr>
                          <w:sz w:val="16"/>
                        </w:rPr>
                      </w:pPr>
                    </w:p>
                    <w:p w14:paraId="6941ECF5"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21888" behindDoc="0" locked="0" layoutInCell="0" allowOverlap="1" wp14:anchorId="26A0248B" wp14:editId="68A6B24C">
                <wp:simplePos x="0" y="0"/>
                <wp:positionH relativeFrom="column">
                  <wp:posOffset>3752850</wp:posOffset>
                </wp:positionH>
                <wp:positionV relativeFrom="paragraph">
                  <wp:posOffset>53975</wp:posOffset>
                </wp:positionV>
                <wp:extent cx="914400" cy="257175"/>
                <wp:effectExtent l="0" t="0" r="0" b="0"/>
                <wp:wrapNone/>
                <wp:docPr id="71" name="Text Box 8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AE507" w14:textId="77777777" w:rsidR="00236D7D" w:rsidRDefault="00236D7D">
                            <w:pPr>
                              <w:rPr>
                                <w:sz w:val="16"/>
                              </w:rPr>
                            </w:pPr>
                            <w:r>
                              <w:rPr>
                                <w:sz w:val="16"/>
                              </w:rPr>
                              <w:t>boat</w:t>
                            </w:r>
                          </w:p>
                          <w:p w14:paraId="54A11A74" w14:textId="77777777" w:rsidR="00236D7D" w:rsidRDefault="00236D7D">
                            <w:pPr>
                              <w:rPr>
                                <w:sz w:val="16"/>
                              </w:rPr>
                            </w:pPr>
                          </w:p>
                          <w:p w14:paraId="4380B6F9"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0248B" id="Text Box 827" o:spid="_x0000_s1052" type="#_x0000_t202" style="position:absolute;left:0;text-align:left;margin-left:295.5pt;margin-top:4.25pt;width:1in;height:20.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" o:allowincell="f" filled="f" stroked="f">
                <v:path arrowok="t"/>
                <v:textbox>
                  <w:txbxContent>
                    <w:p w14:paraId="3C2AE507" w14:textId="77777777" w:rsidR="00236D7D" w:rsidRDefault="00236D7D">
                      <w:pPr>
                        <w:rPr>
                          <w:sz w:val="16"/>
                        </w:rPr>
                      </w:pPr>
                      <w:r>
                        <w:rPr>
                          <w:sz w:val="16"/>
                        </w:rPr>
                        <w:t>boat</w:t>
                      </w:r>
                    </w:p>
                    <w:p w14:paraId="54A11A74" w14:textId="77777777" w:rsidR="00236D7D" w:rsidRDefault="00236D7D">
                      <w:pPr>
                        <w:rPr>
                          <w:sz w:val="16"/>
                        </w:rPr>
                      </w:pPr>
                    </w:p>
                    <w:p w14:paraId="4380B6F9"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18816" behindDoc="0" locked="0" layoutInCell="0" allowOverlap="1" wp14:anchorId="5E130A97" wp14:editId="1B8A1BCC">
                <wp:simplePos x="0" y="0"/>
                <wp:positionH relativeFrom="column">
                  <wp:posOffset>3981450</wp:posOffset>
                </wp:positionH>
                <wp:positionV relativeFrom="paragraph">
                  <wp:posOffset>53975</wp:posOffset>
                </wp:positionV>
                <wp:extent cx="914400" cy="257175"/>
                <wp:effectExtent l="0" t="0" r="0" b="0"/>
                <wp:wrapNone/>
                <wp:docPr id="70" name="Text Box 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618D4" w14:textId="77777777" w:rsidR="00236D7D" w:rsidRDefault="00236D7D">
                            <w:pPr>
                              <w:rPr>
                                <w:sz w:val="16"/>
                              </w:rPr>
                            </w:pPr>
                            <w:r>
                              <w:rPr>
                                <w:sz w:val="16"/>
                              </w:rPr>
                              <w:t>missionaries</w:t>
                            </w:r>
                          </w:p>
                          <w:p w14:paraId="654351D5"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30A97" id="Text Box 824" o:spid="_x0000_s1053" type="#_x0000_t202" style="position:absolute;left:0;text-align:left;margin-left:313.5pt;margin-top:4.25pt;width:1in;height:20.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" o:allowincell="f" filled="f" stroked="f">
                <v:path arrowok="t"/>
                <v:textbox>
                  <w:txbxContent>
                    <w:p w14:paraId="3C9618D4" w14:textId="77777777" w:rsidR="00236D7D" w:rsidRDefault="00236D7D">
                      <w:pPr>
                        <w:rPr>
                          <w:sz w:val="16"/>
                        </w:rPr>
                      </w:pPr>
                      <w:r>
                        <w:rPr>
                          <w:sz w:val="16"/>
                        </w:rPr>
                        <w:t>missionaries</w:t>
                      </w:r>
                    </w:p>
                    <w:p w14:paraId="654351D5"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13696" behindDoc="0" locked="0" layoutInCell="0" allowOverlap="1" wp14:anchorId="1C592BE4" wp14:editId="23F587F2">
                <wp:simplePos x="0" y="0"/>
                <wp:positionH relativeFrom="column">
                  <wp:posOffset>4838700</wp:posOffset>
                </wp:positionH>
                <wp:positionV relativeFrom="paragraph">
                  <wp:posOffset>34925</wp:posOffset>
                </wp:positionV>
                <wp:extent cx="0" cy="180975"/>
                <wp:effectExtent l="63500" t="0" r="25400" b="22225"/>
                <wp:wrapNone/>
                <wp:docPr id="69" name="Line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F1D54" id="Line 819"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75pt" to="381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" o:allowincell="f">
                <v:stroke endarrow="block"/>
                <o:lock v:ext="edit" shapetype="f"/>
              </v:line>
            </w:pict>
          </mc:Fallback>
        </mc:AlternateContent>
      </w:r>
      <w:r>
        <w:rPr>
          <w:noProof/>
        </w:rPr>
        <mc:AlternateContent>
          <mc:Choice Requires="wps">
            <w:drawing>
              <wp:anchor distT="0" distB="0" distL="114300" distR="114300" simplePos="0" relativeHeight="251612672" behindDoc="0" locked="0" layoutInCell="0" allowOverlap="1" wp14:anchorId="1D6D18A5" wp14:editId="7D574196">
                <wp:simplePos x="0" y="0"/>
                <wp:positionH relativeFrom="column">
                  <wp:posOffset>4457700</wp:posOffset>
                </wp:positionH>
                <wp:positionV relativeFrom="paragraph">
                  <wp:posOffset>6350</wp:posOffset>
                </wp:positionV>
                <wp:extent cx="333375" cy="228600"/>
                <wp:effectExtent l="25400" t="0" r="9525" b="25400"/>
                <wp:wrapNone/>
                <wp:docPr id="68" name="Line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3337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7612E" id="Line 818" o:spid="_x0000_s1026" style="position:absolute;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5pt" to="377.2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" o:allowincell="f">
                <v:stroke endarrow="block"/>
                <o:lock v:ext="edit" shapetype="f"/>
              </v:line>
            </w:pict>
          </mc:Fallback>
        </mc:AlternateContent>
      </w:r>
      <w:r>
        <w:rPr>
          <w:noProof/>
        </w:rPr>
        <mc:AlternateContent>
          <mc:Choice Requires="wps">
            <w:drawing>
              <wp:anchor distT="0" distB="0" distL="114300" distR="114300" simplePos="0" relativeHeight="251610624" behindDoc="0" locked="0" layoutInCell="0" allowOverlap="1" wp14:anchorId="177C1AEB" wp14:editId="0F2173C7">
                <wp:simplePos x="0" y="0"/>
                <wp:positionH relativeFrom="column">
                  <wp:posOffset>3467100</wp:posOffset>
                </wp:positionH>
                <wp:positionV relativeFrom="paragraph">
                  <wp:posOffset>25400</wp:posOffset>
                </wp:positionV>
                <wp:extent cx="0" cy="190500"/>
                <wp:effectExtent l="50800" t="0" r="25400" b="25400"/>
                <wp:wrapNone/>
                <wp:docPr id="67" name="Line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30D12" id="Line 816"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pt" to="273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" o:allowincell="f">
                <v:stroke endarrow="block"/>
                <o:lock v:ext="edit" shapetype="f"/>
              </v:line>
            </w:pict>
          </mc:Fallback>
        </mc:AlternateContent>
      </w:r>
      <w:r>
        <w:rPr>
          <w:noProof/>
        </w:rPr>
        <mc:AlternateContent>
          <mc:Choice Requires="wps">
            <w:drawing>
              <wp:anchor distT="0" distB="0" distL="114300" distR="114300" simplePos="0" relativeHeight="251609600" behindDoc="0" locked="0" layoutInCell="0" allowOverlap="1" wp14:anchorId="11635AEF" wp14:editId="2BA43ACC">
                <wp:simplePos x="0" y="0"/>
                <wp:positionH relativeFrom="column">
                  <wp:posOffset>3076575</wp:posOffset>
                </wp:positionH>
                <wp:positionV relativeFrom="paragraph">
                  <wp:posOffset>15875</wp:posOffset>
                </wp:positionV>
                <wp:extent cx="333375" cy="209550"/>
                <wp:effectExtent l="25400" t="0" r="9525" b="19050"/>
                <wp:wrapNone/>
                <wp:docPr id="66" name="Line 8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33375" cy="209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9C811" id="Line 815" o:spid="_x0000_s1026" style="position:absolute;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25pt,1.25pt" to="268.5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" o:allowincell="f">
                <v:stroke endarrow="block"/>
                <o:lock v:ext="edit" shapetype="f"/>
              </v:line>
            </w:pict>
          </mc:Fallback>
        </mc:AlternateContent>
      </w:r>
      <w:r w:rsidR="00236D7D">
        <w:t>(&lt;r&gt; ^missionaries 0</w:t>
      </w:r>
    </w:p>
    <w:p w14:paraId="4E6E17B1" w14:textId="77777777" w:rsidR="00236D7D" w:rsidRDefault="00E01509">
      <w:pPr>
        <w:pStyle w:val="PlainText"/>
        <w:ind w:left="720"/>
      </w:pPr>
      <w:r>
        <w:rPr>
          <w:noProof/>
        </w:rPr>
        <mc:AlternateContent>
          <mc:Choice Requires="wps">
            <w:drawing>
              <wp:anchor distT="0" distB="0" distL="114300" distR="114300" simplePos="0" relativeHeight="251624960" behindDoc="0" locked="0" layoutInCell="0" allowOverlap="1" wp14:anchorId="567071E2" wp14:editId="32CDD9C6">
                <wp:simplePos x="0" y="0"/>
                <wp:positionH relativeFrom="column">
                  <wp:posOffset>2886075</wp:posOffset>
                </wp:positionH>
                <wp:positionV relativeFrom="paragraph">
                  <wp:posOffset>34290</wp:posOffset>
                </wp:positionV>
                <wp:extent cx="295275" cy="238125"/>
                <wp:effectExtent l="0" t="0" r="0" b="0"/>
                <wp:wrapNone/>
                <wp:docPr id="65" name="Text Box 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AB726" w14:textId="77777777" w:rsidR="00236D7D" w:rsidRDefault="00236D7D">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071E2" id="Text Box 830" o:spid="_x0000_s1054" type="#_x0000_t202" style="position:absolute;left:0;text-align:left;margin-left:227.25pt;margin-top:2.7pt;width:23.25pt;height:18.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" o:allowincell="f" filled="f" stroked="f">
                <v:path arrowok="t"/>
                <v:textbox>
                  <w:txbxContent>
                    <w:p w14:paraId="46CAB726" w14:textId="77777777" w:rsidR="00236D7D" w:rsidRDefault="00236D7D">
                      <w:r>
                        <w:t>3</w:t>
                      </w:r>
                    </w:p>
                  </w:txbxContent>
                </v:textbox>
              </v:shape>
            </w:pict>
          </mc:Fallback>
        </mc:AlternateContent>
      </w:r>
      <w:r>
        <w:rPr>
          <w:noProof/>
        </w:rPr>
        <mc:AlternateContent>
          <mc:Choice Requires="wps">
            <w:drawing>
              <wp:anchor distT="0" distB="0" distL="114300" distR="114300" simplePos="0" relativeHeight="251628032" behindDoc="0" locked="0" layoutInCell="0" allowOverlap="1" wp14:anchorId="1E283F46" wp14:editId="091018B4">
                <wp:simplePos x="0" y="0"/>
                <wp:positionH relativeFrom="column">
                  <wp:posOffset>4267200</wp:posOffset>
                </wp:positionH>
                <wp:positionV relativeFrom="paragraph">
                  <wp:posOffset>34290</wp:posOffset>
                </wp:positionV>
                <wp:extent cx="295275" cy="238125"/>
                <wp:effectExtent l="0" t="0" r="0" b="0"/>
                <wp:wrapNone/>
                <wp:docPr id="64"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7F6C4" w14:textId="77777777" w:rsidR="00236D7D" w:rsidRDefault="00236D7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3F46" id="Text Box 833" o:spid="_x0000_s1055" type="#_x0000_t202" style="position:absolute;left:0;text-align:left;margin-left:336pt;margin-top:2.7pt;width:23.25pt;height:18.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" o:allowincell="f" filled="f" stroked="f">
                <v:path arrowok="t"/>
                <v:textbox>
                  <w:txbxContent>
                    <w:p w14:paraId="7907F6C4" w14:textId="77777777" w:rsidR="00236D7D" w:rsidRDefault="00236D7D">
                      <w:r>
                        <w:t>0</w:t>
                      </w:r>
                    </w:p>
                  </w:txbxContent>
                </v:textbox>
              </v:shape>
            </w:pict>
          </mc:Fallback>
        </mc:AlternateContent>
      </w:r>
      <w:r>
        <w:rPr>
          <w:noProof/>
        </w:rPr>
        <mc:AlternateContent>
          <mc:Choice Requires="wps">
            <w:drawing>
              <wp:anchor distT="0" distB="0" distL="114300" distR="114300" simplePos="0" relativeHeight="251629056" behindDoc="0" locked="0" layoutInCell="0" allowOverlap="1" wp14:anchorId="499074AD" wp14:editId="45D8EF08">
                <wp:simplePos x="0" y="0"/>
                <wp:positionH relativeFrom="column">
                  <wp:posOffset>4724400</wp:posOffset>
                </wp:positionH>
                <wp:positionV relativeFrom="paragraph">
                  <wp:posOffset>34290</wp:posOffset>
                </wp:positionV>
                <wp:extent cx="295275" cy="238125"/>
                <wp:effectExtent l="0" t="0" r="0" b="0"/>
                <wp:wrapNone/>
                <wp:docPr id="63" name="Text Box 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1295C" w14:textId="77777777" w:rsidR="00236D7D" w:rsidRDefault="00236D7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074AD" id="Text Box 834" o:spid="_x0000_s1056" type="#_x0000_t202" style="position:absolute;left:0;text-align:left;margin-left:372pt;margin-top:2.7pt;width:23.25pt;height:18.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" o:allowincell="f" filled="f" stroked="f">
                <v:path arrowok="t"/>
                <v:textbox>
                  <w:txbxContent>
                    <w:p w14:paraId="3351295C" w14:textId="77777777" w:rsidR="00236D7D" w:rsidRDefault="00236D7D">
                      <w:r>
                        <w:t>0</w:t>
                      </w:r>
                    </w:p>
                  </w:txbxContent>
                </v:textbox>
              </v:shape>
            </w:pict>
          </mc:Fallback>
        </mc:AlternateContent>
      </w:r>
      <w:r>
        <w:rPr>
          <w:noProof/>
        </w:rPr>
        <mc:AlternateContent>
          <mc:Choice Requires="wps">
            <w:drawing>
              <wp:anchor distT="0" distB="0" distL="114300" distR="114300" simplePos="0" relativeHeight="251627008" behindDoc="0" locked="0" layoutInCell="0" allowOverlap="1" wp14:anchorId="2E56EC1C" wp14:editId="57ACBEB8">
                <wp:simplePos x="0" y="0"/>
                <wp:positionH relativeFrom="column">
                  <wp:posOffset>5162550</wp:posOffset>
                </wp:positionH>
                <wp:positionV relativeFrom="paragraph">
                  <wp:posOffset>34290</wp:posOffset>
                </wp:positionV>
                <wp:extent cx="295275" cy="238125"/>
                <wp:effectExtent l="0" t="0" r="0" b="0"/>
                <wp:wrapNone/>
                <wp:docPr id="6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67198" w14:textId="77777777" w:rsidR="00236D7D" w:rsidRDefault="00236D7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6EC1C" id="Text Box 832" o:spid="_x0000_s1057" type="#_x0000_t202" style="position:absolute;left:0;text-align:left;margin-left:406.5pt;margin-top:2.7pt;width:23.25pt;height:18.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" o:allowincell="f" filled="f" stroked="f">
                <v:path arrowok="t"/>
                <v:textbox>
                  <w:txbxContent>
                    <w:p w14:paraId="33C67198" w14:textId="77777777" w:rsidR="00236D7D" w:rsidRDefault="00236D7D">
                      <w:r>
                        <w:t>0</w:t>
                      </w:r>
                    </w:p>
                  </w:txbxContent>
                </v:textbox>
              </v:shape>
            </w:pict>
          </mc:Fallback>
        </mc:AlternateContent>
      </w:r>
      <w:r>
        <w:rPr>
          <w:noProof/>
        </w:rPr>
        <mc:AlternateContent>
          <mc:Choice Requires="wps">
            <w:drawing>
              <wp:anchor distT="0" distB="0" distL="114300" distR="114300" simplePos="0" relativeHeight="251625984" behindDoc="0" locked="0" layoutInCell="0" allowOverlap="1" wp14:anchorId="191D7CCD" wp14:editId="1B4983CA">
                <wp:simplePos x="0" y="0"/>
                <wp:positionH relativeFrom="column">
                  <wp:posOffset>3819525</wp:posOffset>
                </wp:positionH>
                <wp:positionV relativeFrom="paragraph">
                  <wp:posOffset>34290</wp:posOffset>
                </wp:positionV>
                <wp:extent cx="295275" cy="238125"/>
                <wp:effectExtent l="0" t="0" r="0" b="0"/>
                <wp:wrapNone/>
                <wp:docPr id="61" name="Text Box 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C579F" w14:textId="77777777" w:rsidR="00236D7D" w:rsidRDefault="00236D7D">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D7CCD" id="Text Box 831" o:spid="_x0000_s1058" type="#_x0000_t202" style="position:absolute;left:0;text-align:left;margin-left:300.75pt;margin-top:2.7pt;width:23.25pt;height:18.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" o:allowincell="f" filled="f" stroked="f">
                <v:path arrowok="t"/>
                <v:textbox>
                  <w:txbxContent>
                    <w:p w14:paraId="33EC579F" w14:textId="77777777" w:rsidR="00236D7D" w:rsidRDefault="00236D7D">
                      <w:r>
                        <w:t>1</w:t>
                      </w:r>
                    </w:p>
                  </w:txbxContent>
                </v:textbox>
              </v:shape>
            </w:pict>
          </mc:Fallback>
        </mc:AlternateContent>
      </w:r>
      <w:r>
        <w:rPr>
          <w:noProof/>
        </w:rPr>
        <mc:AlternateContent>
          <mc:Choice Requires="wps">
            <w:drawing>
              <wp:anchor distT="0" distB="0" distL="114300" distR="114300" simplePos="0" relativeHeight="251623936" behindDoc="0" locked="0" layoutInCell="0" allowOverlap="1" wp14:anchorId="6E51A283" wp14:editId="4CD47C64">
                <wp:simplePos x="0" y="0"/>
                <wp:positionH relativeFrom="column">
                  <wp:posOffset>3362325</wp:posOffset>
                </wp:positionH>
                <wp:positionV relativeFrom="paragraph">
                  <wp:posOffset>34290</wp:posOffset>
                </wp:positionV>
                <wp:extent cx="295275" cy="238125"/>
                <wp:effectExtent l="0" t="0" r="0" b="0"/>
                <wp:wrapNone/>
                <wp:docPr id="60" name="Text Box 8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FDDDC" w14:textId="77777777" w:rsidR="00236D7D" w:rsidRDefault="00236D7D">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1A283" id="Text Box 829" o:spid="_x0000_s1059" type="#_x0000_t202" style="position:absolute;left:0;text-align:left;margin-left:264.75pt;margin-top:2.7pt;width:23.25pt;height:18.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" o:allowincell="f" filled="f" stroked="f">
                <v:path arrowok="t"/>
                <v:textbox>
                  <w:txbxContent>
                    <w:p w14:paraId="0EBFDDDC" w14:textId="77777777" w:rsidR="00236D7D" w:rsidRDefault="00236D7D">
                      <w:r>
                        <w:t>3</w:t>
                      </w:r>
                    </w:p>
                  </w:txbxContent>
                </v:textbox>
              </v:shape>
            </w:pict>
          </mc:Fallback>
        </mc:AlternateContent>
      </w:r>
      <w:r>
        <w:rPr>
          <w:noProof/>
        </w:rPr>
        <mc:AlternateContent>
          <mc:Choice Requires="wps">
            <w:drawing>
              <wp:anchor distT="0" distB="0" distL="114300" distR="114300" simplePos="0" relativeHeight="251606528" behindDoc="0" locked="0" layoutInCell="0" allowOverlap="1" wp14:anchorId="0EB4EB76" wp14:editId="4DB9CD42">
                <wp:simplePos x="0" y="0"/>
                <wp:positionH relativeFrom="column">
                  <wp:posOffset>5212080</wp:posOffset>
                </wp:positionH>
                <wp:positionV relativeFrom="paragraph">
                  <wp:posOffset>64770</wp:posOffset>
                </wp:positionV>
                <wp:extent cx="182880" cy="182880"/>
                <wp:effectExtent l="0" t="0" r="0" b="0"/>
                <wp:wrapNone/>
                <wp:docPr id="59" name="Oval 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C06AE4" id="Oval 812" o:spid="_x0000_s1026" style="position:absolute;margin-left:410.4pt;margin-top:5.1pt;width:14.4pt;height:14.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" o:allowincell="f">
                <v:path arrowok="t"/>
              </v:oval>
            </w:pict>
          </mc:Fallback>
        </mc:AlternateContent>
      </w:r>
      <w:r>
        <w:rPr>
          <w:noProof/>
        </w:rPr>
        <mc:AlternateContent>
          <mc:Choice Requires="wps">
            <w:drawing>
              <wp:anchor distT="0" distB="0" distL="114300" distR="114300" simplePos="0" relativeHeight="251605504" behindDoc="0" locked="0" layoutInCell="0" allowOverlap="1" wp14:anchorId="6C042A13" wp14:editId="76CF1794">
                <wp:simplePos x="0" y="0"/>
                <wp:positionH relativeFrom="column">
                  <wp:posOffset>4754880</wp:posOffset>
                </wp:positionH>
                <wp:positionV relativeFrom="paragraph">
                  <wp:posOffset>64770</wp:posOffset>
                </wp:positionV>
                <wp:extent cx="182880" cy="182880"/>
                <wp:effectExtent l="0" t="0" r="0" b="0"/>
                <wp:wrapNone/>
                <wp:docPr id="58" name="Oval 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BA5B6E" id="Oval 811" o:spid="_x0000_s1026" style="position:absolute;margin-left:374.4pt;margin-top:5.1pt;width:14.4pt;height:14.4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" o:allowincell="f">
                <v:path arrowok="t"/>
              </v:oval>
            </w:pict>
          </mc:Fallback>
        </mc:AlternateContent>
      </w:r>
      <w:r>
        <w:rPr>
          <w:noProof/>
        </w:rPr>
        <mc:AlternateContent>
          <mc:Choice Requires="wps">
            <w:drawing>
              <wp:anchor distT="0" distB="0" distL="114300" distR="114300" simplePos="0" relativeHeight="251604480" behindDoc="0" locked="0" layoutInCell="0" allowOverlap="1" wp14:anchorId="01C89290" wp14:editId="06AB534A">
                <wp:simplePos x="0" y="0"/>
                <wp:positionH relativeFrom="column">
                  <wp:posOffset>4297680</wp:posOffset>
                </wp:positionH>
                <wp:positionV relativeFrom="paragraph">
                  <wp:posOffset>64770</wp:posOffset>
                </wp:positionV>
                <wp:extent cx="182880" cy="182880"/>
                <wp:effectExtent l="0" t="0" r="0" b="0"/>
                <wp:wrapNone/>
                <wp:docPr id="57" name="Oval 8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B33079" id="Oval 810" o:spid="_x0000_s1026" style="position:absolute;margin-left:338.4pt;margin-top:5.1pt;width:14.4pt;height:14.4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" o:allowincell="f">
                <v:path arrowok="t"/>
              </v:oval>
            </w:pict>
          </mc:Fallback>
        </mc:AlternateContent>
      </w:r>
      <w:r>
        <w:rPr>
          <w:noProof/>
        </w:rPr>
        <mc:AlternateContent>
          <mc:Choice Requires="wps">
            <w:drawing>
              <wp:anchor distT="0" distB="0" distL="114300" distR="114300" simplePos="0" relativeHeight="251603456" behindDoc="0" locked="0" layoutInCell="0" allowOverlap="1" wp14:anchorId="75A70178" wp14:editId="22F0434A">
                <wp:simplePos x="0" y="0"/>
                <wp:positionH relativeFrom="column">
                  <wp:posOffset>3840480</wp:posOffset>
                </wp:positionH>
                <wp:positionV relativeFrom="paragraph">
                  <wp:posOffset>64770</wp:posOffset>
                </wp:positionV>
                <wp:extent cx="182880" cy="182880"/>
                <wp:effectExtent l="0" t="0" r="0" b="0"/>
                <wp:wrapNone/>
                <wp:docPr id="56" name="Oval 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F47F7B" id="Oval 809" o:spid="_x0000_s1026" style="position:absolute;margin-left:302.4pt;margin-top:5.1pt;width:14.4pt;height:14.4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" o:allowincell="f">
                <v:path arrowok="t"/>
              </v:oval>
            </w:pict>
          </mc:Fallback>
        </mc:AlternateContent>
      </w:r>
      <w:r>
        <w:rPr>
          <w:noProof/>
        </w:rPr>
        <mc:AlternateContent>
          <mc:Choice Requires="wps">
            <w:drawing>
              <wp:anchor distT="0" distB="0" distL="114300" distR="114300" simplePos="0" relativeHeight="251602432" behindDoc="0" locked="0" layoutInCell="0" allowOverlap="1" wp14:anchorId="765232E4" wp14:editId="4A7739D5">
                <wp:simplePos x="0" y="0"/>
                <wp:positionH relativeFrom="column">
                  <wp:posOffset>3383280</wp:posOffset>
                </wp:positionH>
                <wp:positionV relativeFrom="paragraph">
                  <wp:posOffset>64770</wp:posOffset>
                </wp:positionV>
                <wp:extent cx="182880" cy="182880"/>
                <wp:effectExtent l="0" t="0" r="0" b="0"/>
                <wp:wrapNone/>
                <wp:docPr id="55" name="Oval 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164A94" id="Oval 808" o:spid="_x0000_s1026" style="position:absolute;margin-left:266.4pt;margin-top:5.1pt;width:14.4pt;height:14.4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" o:allowincell="f">
                <v:path arrowok="t"/>
              </v:oval>
            </w:pict>
          </mc:Fallback>
        </mc:AlternateContent>
      </w:r>
      <w:r>
        <w:rPr>
          <w:noProof/>
        </w:rPr>
        <mc:AlternateContent>
          <mc:Choice Requires="wps">
            <w:drawing>
              <wp:anchor distT="0" distB="0" distL="114300" distR="114300" simplePos="0" relativeHeight="251601408" behindDoc="0" locked="0" layoutInCell="0" allowOverlap="1" wp14:anchorId="5AF27486" wp14:editId="226D11D9">
                <wp:simplePos x="0" y="0"/>
                <wp:positionH relativeFrom="column">
                  <wp:posOffset>2926080</wp:posOffset>
                </wp:positionH>
                <wp:positionV relativeFrom="paragraph">
                  <wp:posOffset>64770</wp:posOffset>
                </wp:positionV>
                <wp:extent cx="182880" cy="182880"/>
                <wp:effectExtent l="0" t="0" r="0" b="0"/>
                <wp:wrapNone/>
                <wp:docPr id="54" name="Oval 8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E08EFC" id="Oval 807" o:spid="_x0000_s1026" style="position:absolute;margin-left:230.4pt;margin-top:5.1pt;width:14.4pt;height:14.4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" o:allowincell="f">
                <v:path arrowok="t"/>
              </v:oval>
            </w:pict>
          </mc:Fallback>
        </mc:AlternateContent>
      </w:r>
      <w:r w:rsidR="00236D7D">
        <w:t xml:space="preserve">     ^cannibals 0</w:t>
      </w:r>
    </w:p>
    <w:p w14:paraId="708FB657" w14:textId="77777777" w:rsidR="00236D7D" w:rsidRDefault="00236D7D">
      <w:pPr>
        <w:pStyle w:val="PlainText"/>
        <w:ind w:left="720"/>
      </w:pPr>
      <w:r>
        <w:t xml:space="preserve">     ^boat 0</w:t>
      </w:r>
    </w:p>
    <w:p w14:paraId="54532E07" w14:textId="77777777" w:rsidR="00236D7D" w:rsidRDefault="00134B01">
      <w:pPr>
        <w:pStyle w:val="PlainText"/>
        <w:ind w:left="720"/>
      </w:pPr>
      <w:r>
        <w:t xml:space="preserve">     ^other-bank &lt;l</w:t>
      </w:r>
      <w:r w:rsidR="00236D7D">
        <w:t xml:space="preserve">&gt;) </w:t>
      </w:r>
    </w:p>
    <w:p w14:paraId="16199724" w14:textId="77777777" w:rsidR="00236D7D" w:rsidRDefault="00236D7D">
      <w:r>
        <w:lastRenderedPageBreak/>
        <w:t xml:space="preserve">An alternative is to make the missionaries, cannibals, and boat the primary way of structuring the data, with the number of entities on each bank of the river as secondary. </w:t>
      </w:r>
    </w:p>
    <w:p w14:paraId="6EC7F653" w14:textId="77777777" w:rsidR="00236D7D" w:rsidRDefault="00236D7D">
      <w:pPr>
        <w:pStyle w:val="PlainText"/>
        <w:ind w:left="720"/>
      </w:pPr>
      <w:r>
        <w:t>(state &lt;s&gt; ^missionaries &lt;m&gt;</w:t>
      </w:r>
    </w:p>
    <w:p w14:paraId="0841BB7A" w14:textId="77777777" w:rsidR="00236D7D" w:rsidRDefault="00E01509">
      <w:pPr>
        <w:pStyle w:val="PlainText"/>
        <w:ind w:left="720"/>
      </w:pPr>
      <w:r>
        <w:rPr>
          <w:noProof/>
        </w:rPr>
        <mc:AlternateContent>
          <mc:Choice Requires="wps">
            <w:drawing>
              <wp:anchor distT="0" distB="0" distL="114300" distR="114300" simplePos="0" relativeHeight="251630080" behindDoc="0" locked="0" layoutInCell="0" allowOverlap="1" wp14:anchorId="4D526B27" wp14:editId="6DE58F48">
                <wp:simplePos x="0" y="0"/>
                <wp:positionH relativeFrom="column">
                  <wp:posOffset>4114800</wp:posOffset>
                </wp:positionH>
                <wp:positionV relativeFrom="paragraph">
                  <wp:posOffset>17780</wp:posOffset>
                </wp:positionV>
                <wp:extent cx="182880" cy="182880"/>
                <wp:effectExtent l="0" t="0" r="0" b="0"/>
                <wp:wrapNone/>
                <wp:docPr id="53" name="Oval 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A742D3" id="Oval 835" o:spid="_x0000_s1026" style="position:absolute;margin-left:324pt;margin-top:1.4pt;width:14.4pt;height:14.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EFdgUuIAAAANAQAADwAAAGRycy9kb3du&#13;&#10;cmV2LnhtbEyPT0+DQBDF7yZ+h82YeLMLqNhQhsb4J7G9WYi9TtktENldwi4tfnvHU71MZvLy3rxf&#13;&#10;vp5NL0569J2zCPEiAqFt7VRnG4SqfL9bgvCBrKLeWY3woz2si+urnDLlzvZTn3ahERxifUYIbQhD&#13;&#10;JqWvW23IL9ygLWtHNxoKfI6NVCOdOdz0MomiVBrqLH9oadAvra6/d5NBCJsymQbaPsYf1X5TV8n2&#13;&#10;660kxNub+XXF43kFIug5XBzwx8D9oeBiBzdZ5UWPkD4sGSggJIzBevqU8nJAuI9TkEUu/1MUvwA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AQV2BS4gAAAA0BAAAPAAAAAAAAAAAAAAAA&#13;&#10;AE4EAABkcnMvZG93bnJldi54bWxQSwUGAAAAAAQABADzAAAAXQUAAAAA&#13;&#10;" o:allowincell="f">
                <v:path arrowok="t"/>
              </v:oval>
            </w:pict>
          </mc:Fallback>
        </mc:AlternateContent>
      </w:r>
      <w:r w:rsidR="00236D7D">
        <w:t xml:space="preserve">           ^cannibals &lt;c&gt;</w:t>
      </w:r>
    </w:p>
    <w:p w14:paraId="5CC1EB65" w14:textId="77777777" w:rsidR="00236D7D" w:rsidRDefault="00E01509">
      <w:pPr>
        <w:pStyle w:val="PlainText"/>
        <w:ind w:left="720"/>
      </w:pPr>
      <w:r>
        <w:rPr>
          <w:noProof/>
        </w:rPr>
        <mc:AlternateContent>
          <mc:Choice Requires="wps">
            <w:drawing>
              <wp:anchor distT="0" distB="0" distL="114300" distR="114300" simplePos="0" relativeHeight="251662848" behindDoc="0" locked="0" layoutInCell="0" allowOverlap="1" wp14:anchorId="1AB6AE60" wp14:editId="6D4C5E08">
                <wp:simplePos x="0" y="0"/>
                <wp:positionH relativeFrom="column">
                  <wp:posOffset>3076575</wp:posOffset>
                </wp:positionH>
                <wp:positionV relativeFrom="paragraph">
                  <wp:posOffset>15875</wp:posOffset>
                </wp:positionV>
                <wp:extent cx="914400" cy="257175"/>
                <wp:effectExtent l="0" t="0" r="0" b="0"/>
                <wp:wrapNone/>
                <wp:docPr id="52" name="Text Box 8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61AF9" w14:textId="77777777" w:rsidR="00236D7D" w:rsidRDefault="00236D7D">
                            <w:pPr>
                              <w:rPr>
                                <w:sz w:val="16"/>
                              </w:rPr>
                            </w:pPr>
                            <w:r>
                              <w:rPr>
                                <w:sz w:val="16"/>
                              </w:rPr>
                              <w:t>missionaries</w:t>
                            </w:r>
                          </w:p>
                          <w:p w14:paraId="16B5BDDE"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6AE60" id="Text Box 872" o:spid="_x0000_s1060" type="#_x0000_t202" style="position:absolute;left:0;text-align:left;margin-left:242.25pt;margin-top:1.25pt;width:1in;height:2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" o:allowincell="f" filled="f" stroked="f">
                <v:path arrowok="t"/>
                <v:textbox>
                  <w:txbxContent>
                    <w:p w14:paraId="60361AF9" w14:textId="77777777" w:rsidR="00236D7D" w:rsidRDefault="00236D7D">
                      <w:pPr>
                        <w:rPr>
                          <w:sz w:val="16"/>
                        </w:rPr>
                      </w:pPr>
                      <w:r>
                        <w:rPr>
                          <w:sz w:val="16"/>
                        </w:rPr>
                        <w:t>missionaries</w:t>
                      </w:r>
                    </w:p>
                    <w:p w14:paraId="16B5BDDE"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61824" behindDoc="0" locked="0" layoutInCell="0" allowOverlap="1" wp14:anchorId="25C04BD9" wp14:editId="5D2A8FBC">
                <wp:simplePos x="0" y="0"/>
                <wp:positionH relativeFrom="column">
                  <wp:posOffset>4657725</wp:posOffset>
                </wp:positionH>
                <wp:positionV relativeFrom="paragraph">
                  <wp:posOffset>16510</wp:posOffset>
                </wp:positionV>
                <wp:extent cx="914400" cy="257175"/>
                <wp:effectExtent l="0" t="0" r="0" b="0"/>
                <wp:wrapNone/>
                <wp:docPr id="51" name="Text Box 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DAF90" w14:textId="77777777" w:rsidR="00236D7D" w:rsidRDefault="00236D7D">
                            <w:pPr>
                              <w:rPr>
                                <w:sz w:val="16"/>
                              </w:rPr>
                            </w:pPr>
                            <w:r>
                              <w:rPr>
                                <w:sz w:val="16"/>
                              </w:rPr>
                              <w:t>boat</w:t>
                            </w:r>
                          </w:p>
                          <w:p w14:paraId="520503EC" w14:textId="77777777" w:rsidR="00236D7D" w:rsidRDefault="00236D7D">
                            <w:pPr>
                              <w:rPr>
                                <w:sz w:val="16"/>
                              </w:rPr>
                            </w:pPr>
                          </w:p>
                          <w:p w14:paraId="2574620F"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04BD9" id="Text Box 870" o:spid="_x0000_s1061" type="#_x0000_t202" style="position:absolute;left:0;text-align:left;margin-left:366.75pt;margin-top:1.3pt;width:1in;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" o:allowincell="f" filled="f" stroked="f">
                <v:path arrowok="t"/>
                <v:textbox>
                  <w:txbxContent>
                    <w:p w14:paraId="52BDAF90" w14:textId="77777777" w:rsidR="00236D7D" w:rsidRDefault="00236D7D">
                      <w:pPr>
                        <w:rPr>
                          <w:sz w:val="16"/>
                        </w:rPr>
                      </w:pPr>
                      <w:r>
                        <w:rPr>
                          <w:sz w:val="16"/>
                        </w:rPr>
                        <w:t>boat</w:t>
                      </w:r>
                    </w:p>
                    <w:p w14:paraId="520503EC" w14:textId="77777777" w:rsidR="00236D7D" w:rsidRDefault="00236D7D">
                      <w:pPr>
                        <w:rPr>
                          <w:sz w:val="16"/>
                        </w:rPr>
                      </w:pPr>
                    </w:p>
                    <w:p w14:paraId="2574620F"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63872" behindDoc="0" locked="0" layoutInCell="0" allowOverlap="1" wp14:anchorId="44D8F936" wp14:editId="52DD6542">
                <wp:simplePos x="0" y="0"/>
                <wp:positionH relativeFrom="column">
                  <wp:posOffset>3895725</wp:posOffset>
                </wp:positionH>
                <wp:positionV relativeFrom="paragraph">
                  <wp:posOffset>16510</wp:posOffset>
                </wp:positionV>
                <wp:extent cx="914400" cy="257175"/>
                <wp:effectExtent l="0" t="0" r="0" b="0"/>
                <wp:wrapNone/>
                <wp:docPr id="50" name="Text Box 8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950DE" w14:textId="77777777" w:rsidR="00236D7D" w:rsidRDefault="00236D7D">
                            <w:pPr>
                              <w:rPr>
                                <w:sz w:val="16"/>
                              </w:rPr>
                            </w:pPr>
                            <w:r>
                              <w:rPr>
                                <w:sz w:val="16"/>
                              </w:rPr>
                              <w:t>cannibals</w:t>
                            </w:r>
                          </w:p>
                          <w:p w14:paraId="6F801143" w14:textId="77777777" w:rsidR="00236D7D" w:rsidRDefault="00236D7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8F936" id="Text Box 873" o:spid="_x0000_s1062" type="#_x0000_t202" style="position:absolute;left:0;text-align:left;margin-left:306.75pt;margin-top:1.3pt;width:1in;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" o:allowincell="f" filled="f" stroked="f">
                <v:path arrowok="t"/>
                <v:textbox>
                  <w:txbxContent>
                    <w:p w14:paraId="1A5950DE" w14:textId="77777777" w:rsidR="00236D7D" w:rsidRDefault="00236D7D">
                      <w:pPr>
                        <w:rPr>
                          <w:sz w:val="16"/>
                        </w:rPr>
                      </w:pPr>
                      <w:r>
                        <w:rPr>
                          <w:sz w:val="16"/>
                        </w:rPr>
                        <w:t>cannibals</w:t>
                      </w:r>
                    </w:p>
                    <w:p w14:paraId="6F801143" w14:textId="77777777" w:rsidR="00236D7D" w:rsidRDefault="00236D7D">
                      <w:pPr>
                        <w:rPr>
                          <w:sz w:val="16"/>
                        </w:rPr>
                      </w:pPr>
                    </w:p>
                  </w:txbxContent>
                </v:textbox>
              </v:shape>
            </w:pict>
          </mc:Fallback>
        </mc:AlternateContent>
      </w:r>
      <w:r>
        <w:rPr>
          <w:noProof/>
        </w:rPr>
        <mc:AlternateContent>
          <mc:Choice Requires="wps">
            <w:drawing>
              <wp:anchor distT="0" distB="0" distL="114300" distR="114300" simplePos="0" relativeHeight="251647488" behindDoc="0" locked="0" layoutInCell="0" allowOverlap="1" wp14:anchorId="12826A40" wp14:editId="3032C17D">
                <wp:simplePos x="0" y="0"/>
                <wp:positionH relativeFrom="column">
                  <wp:posOffset>4276725</wp:posOffset>
                </wp:positionH>
                <wp:positionV relativeFrom="paragraph">
                  <wp:posOffset>30480</wp:posOffset>
                </wp:positionV>
                <wp:extent cx="771525" cy="333375"/>
                <wp:effectExtent l="0" t="0" r="41275" b="22225"/>
                <wp:wrapNone/>
                <wp:docPr id="49" name="Line 8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525" cy="333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8EEB6" id="Line 85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2.4pt" to="397.5pt,2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" o:allowincell="f">
                <v:stroke endarrow="block"/>
                <o:lock v:ext="edit" shapetype="f"/>
              </v:line>
            </w:pict>
          </mc:Fallback>
        </mc:AlternateContent>
      </w:r>
      <w:r>
        <w:rPr>
          <w:noProof/>
        </w:rPr>
        <mc:AlternateContent>
          <mc:Choice Requires="wps">
            <w:drawing>
              <wp:anchor distT="0" distB="0" distL="114300" distR="114300" simplePos="0" relativeHeight="251646464" behindDoc="0" locked="0" layoutInCell="0" allowOverlap="1" wp14:anchorId="2635A0A5" wp14:editId="72609150">
                <wp:simplePos x="0" y="0"/>
                <wp:positionH relativeFrom="column">
                  <wp:posOffset>4200525</wp:posOffset>
                </wp:positionH>
                <wp:positionV relativeFrom="paragraph">
                  <wp:posOffset>59055</wp:posOffset>
                </wp:positionV>
                <wp:extent cx="0" cy="285750"/>
                <wp:effectExtent l="63500" t="0" r="38100" b="19050"/>
                <wp:wrapNone/>
                <wp:docPr id="48" name="Lin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4BE71" id="Line 85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4.65pt" to="330.75pt,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" o:allowincell="f">
                <v:stroke endarrow="block"/>
                <o:lock v:ext="edit" shapetype="f"/>
              </v:line>
            </w:pict>
          </mc:Fallback>
        </mc:AlternateContent>
      </w:r>
      <w:r>
        <w:rPr>
          <w:noProof/>
        </w:rPr>
        <mc:AlternateContent>
          <mc:Choice Requires="wps">
            <w:drawing>
              <wp:anchor distT="0" distB="0" distL="114300" distR="114300" simplePos="0" relativeHeight="251645440" behindDoc="0" locked="0" layoutInCell="0" allowOverlap="1" wp14:anchorId="7DB38CD1" wp14:editId="6C2E1733">
                <wp:simplePos x="0" y="0"/>
                <wp:positionH relativeFrom="column">
                  <wp:posOffset>3362325</wp:posOffset>
                </wp:positionH>
                <wp:positionV relativeFrom="paragraph">
                  <wp:posOffset>30480</wp:posOffset>
                </wp:positionV>
                <wp:extent cx="771525" cy="352425"/>
                <wp:effectExtent l="12700" t="0" r="3175" b="28575"/>
                <wp:wrapNone/>
                <wp:docPr id="47" name="Line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1525" cy="352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96F20" id="Line 853"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75pt,2.4pt" to="325.5pt,3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" o:allowincell="f">
                <v:stroke endarrow="block"/>
                <o:lock v:ext="edit" shapetype="f"/>
              </v:line>
            </w:pict>
          </mc:Fallback>
        </mc:AlternateContent>
      </w:r>
      <w:r w:rsidR="00236D7D">
        <w:t xml:space="preserve">           ^boat &lt;b&gt;)</w:t>
      </w:r>
    </w:p>
    <w:p w14:paraId="167064C0" w14:textId="77777777" w:rsidR="00236D7D" w:rsidRDefault="00236D7D">
      <w:pPr>
        <w:pStyle w:val="PlainText"/>
        <w:ind w:left="720"/>
      </w:pPr>
      <w:r>
        <w:t>(&lt;m&gt; ^left 3</w:t>
      </w:r>
    </w:p>
    <w:p w14:paraId="70D5D22B" w14:textId="77777777" w:rsidR="00236D7D" w:rsidRDefault="00E01509">
      <w:pPr>
        <w:pStyle w:val="PlainText"/>
        <w:ind w:left="720"/>
      </w:pPr>
      <w:r>
        <w:rPr>
          <w:noProof/>
        </w:rPr>
        <mc:AlternateContent>
          <mc:Choice Requires="wps">
            <w:drawing>
              <wp:anchor distT="0" distB="0" distL="114300" distR="114300" simplePos="0" relativeHeight="251633152" behindDoc="0" locked="0" layoutInCell="0" allowOverlap="1" wp14:anchorId="3F3CE14F" wp14:editId="1D9C6F30">
                <wp:simplePos x="0" y="0"/>
                <wp:positionH relativeFrom="column">
                  <wp:posOffset>5029200</wp:posOffset>
                </wp:positionH>
                <wp:positionV relativeFrom="paragraph">
                  <wp:posOffset>43180</wp:posOffset>
                </wp:positionV>
                <wp:extent cx="182880" cy="182880"/>
                <wp:effectExtent l="0" t="0" r="0" b="0"/>
                <wp:wrapNone/>
                <wp:docPr id="46" name="Oval 8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84C4AE" id="Oval 838" o:spid="_x0000_s1026" style="position:absolute;margin-left:396pt;margin-top:3.4pt;width:14.4pt;height:14.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YvctD+IAAAANAQAADwAAAGRycy9kb3du&#13;&#10;cmV2LnhtbEyPzU7DMBCE70i8g7VI3KhTo4aSxqkQPxLtjSaC6zY2SUS8jmKnDW/PcoLLalejmZ0v&#13;&#10;386uFyc7hs6ThuUiAWGp9qajRkNVvtysQYSIZLD3ZDV82wDb4vIix8z4M73Z0yE2gkMoZKihjXHI&#13;&#10;pAx1ax2GhR8ssfbpR4eRz7GRZsQzh7teqiRJpcOO+EOLg31sbf11mJyGuCvVNOB+tXytPnZ1pfbv&#13;&#10;zyVqfX01P214PGxARDvHPwf8MnB/KLjY0U9kgug13N0rBooaUsZgfa0SXo4ablcpyCKX/ymKHwA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Bi9y0P4gAAAA0BAAAPAAAAAAAAAAAAAAAA&#13;&#10;AE4EAABkcnMvZG93bnJldi54bWxQSwUGAAAAAAQABADzAAAAXQUAAAAA&#13;&#10;" o:allowincell="f">
                <v:path arrowok="t"/>
              </v:oval>
            </w:pict>
          </mc:Fallback>
        </mc:AlternateContent>
      </w:r>
      <w:r>
        <w:rPr>
          <w:noProof/>
        </w:rPr>
        <mc:AlternateContent>
          <mc:Choice Requires="wps">
            <w:drawing>
              <wp:anchor distT="0" distB="0" distL="114300" distR="114300" simplePos="0" relativeHeight="251631104" behindDoc="0" locked="0" layoutInCell="0" allowOverlap="1" wp14:anchorId="156255F6" wp14:editId="788889D1">
                <wp:simplePos x="0" y="0"/>
                <wp:positionH relativeFrom="column">
                  <wp:posOffset>3200400</wp:posOffset>
                </wp:positionH>
                <wp:positionV relativeFrom="paragraph">
                  <wp:posOffset>43180</wp:posOffset>
                </wp:positionV>
                <wp:extent cx="182880" cy="182880"/>
                <wp:effectExtent l="0" t="0" r="0" b="0"/>
                <wp:wrapNone/>
                <wp:docPr id="45" name="Oval 8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C4CA8" id="Oval 836" o:spid="_x0000_s1026" style="position:absolute;margin-left:252pt;margin-top:3.4pt;width:14.4pt;height:1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1HrHJuIAAAANAQAADwAAAGRycy9kb3du&#13;&#10;cmV2LnhtbEyPzW6DMBCE75X6DtZW6q0xIQVVhCWq+iM1uTWg9rrBDqBgG2GT0Lfv9tRcVrsazex8&#13;&#10;+WY2vTjr0XfOIiwXEQhta6c62yBU5fvDEwgfyCrqndUIP9rDpri9ySlT7mI/9XkfGsEh1meE0IYw&#13;&#10;ZFL6utWG/MIN2rJ2dKOhwOfYSDXShcNNL+MoSqWhzvKHlgb90ur6tJ8MQtiW8TTQLll+VN/buop3&#13;&#10;X28lId7fza9rHs9rEEHP4d8BfwzcHwoudnCTVV70CEn0yEABIWUM1pNVzMsBYZWkIItcXlMUvwA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DUescm4gAAAA0BAAAPAAAAAAAAAAAAAAAA&#13;&#10;AE4EAABkcnMvZG93bnJldi54bWxQSwUGAAAAAAQABADzAAAAXQUAAAAA&#13;&#10;" o:allowincell="f">
                <v:path arrowok="t"/>
              </v:oval>
            </w:pict>
          </mc:Fallback>
        </mc:AlternateContent>
      </w:r>
      <w:r>
        <w:rPr>
          <w:noProof/>
        </w:rPr>
        <mc:AlternateContent>
          <mc:Choice Requires="wps">
            <w:drawing>
              <wp:anchor distT="0" distB="0" distL="114300" distR="114300" simplePos="0" relativeHeight="251632128" behindDoc="0" locked="0" layoutInCell="0" allowOverlap="1" wp14:anchorId="291C13C2" wp14:editId="352EC47B">
                <wp:simplePos x="0" y="0"/>
                <wp:positionH relativeFrom="column">
                  <wp:posOffset>4114800</wp:posOffset>
                </wp:positionH>
                <wp:positionV relativeFrom="paragraph">
                  <wp:posOffset>43180</wp:posOffset>
                </wp:positionV>
                <wp:extent cx="182880" cy="182880"/>
                <wp:effectExtent l="0" t="0" r="0" b="0"/>
                <wp:wrapNone/>
                <wp:docPr id="44" name="Oval 8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D07C90" id="Oval 837" o:spid="_x0000_s1026" style="position:absolute;margin-left:324pt;margin-top:3.4pt;width:14.4pt;height:14.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" o:allowincell="f">
                <v:path arrowok="t"/>
              </v:oval>
            </w:pict>
          </mc:Fallback>
        </mc:AlternateContent>
      </w:r>
      <w:r w:rsidR="00236D7D">
        <w:t xml:space="preserve">     ^right 0)</w:t>
      </w:r>
    </w:p>
    <w:p w14:paraId="55ECB335" w14:textId="77777777" w:rsidR="00236D7D" w:rsidRDefault="00E01509">
      <w:pPr>
        <w:pStyle w:val="PlainText"/>
        <w:ind w:left="720"/>
      </w:pPr>
      <w:r>
        <w:rPr>
          <w:noProof/>
        </w:rPr>
        <mc:AlternateContent>
          <mc:Choice Requires="wps">
            <w:drawing>
              <wp:anchor distT="0" distB="0" distL="114300" distR="114300" simplePos="0" relativeHeight="251658752" behindDoc="0" locked="0" layoutInCell="0" allowOverlap="1" wp14:anchorId="5E3475B4" wp14:editId="1D945E1F">
                <wp:simplePos x="0" y="0"/>
                <wp:positionH relativeFrom="column">
                  <wp:posOffset>4219575</wp:posOffset>
                </wp:positionH>
                <wp:positionV relativeFrom="paragraph">
                  <wp:posOffset>36830</wp:posOffset>
                </wp:positionV>
                <wp:extent cx="619125" cy="257175"/>
                <wp:effectExtent l="0" t="0" r="0" b="0"/>
                <wp:wrapNone/>
                <wp:docPr id="43"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91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904A9" w14:textId="77777777" w:rsidR="00236D7D" w:rsidRDefault="00236D7D">
                            <w:pPr>
                              <w:pStyle w:val="Header"/>
                              <w:tabs>
                                <w:tab w:val="clear" w:pos="4320"/>
                                <w:tab w:val="clear" w:pos="8640"/>
                              </w:tabs>
                              <w:rPr>
                                <w:sz w:val="16"/>
                              </w:rPr>
                            </w:pPr>
                            <w:r>
                              <w:rPr>
                                <w:sz w:val="16"/>
                              </w:rPr>
                              <w:t>right</w:t>
                            </w:r>
                          </w:p>
                          <w:p w14:paraId="4EC49CF6"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475B4" id="Text Box 866" o:spid="_x0000_s1063" type="#_x0000_t202" style="position:absolute;left:0;text-align:left;margin-left:332.25pt;margin-top:2.9pt;width:48.75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" o:allowincell="f" filled="f" stroked="f">
                <v:path arrowok="t"/>
                <v:textbox>
                  <w:txbxContent>
                    <w:p w14:paraId="24C904A9" w14:textId="77777777" w:rsidR="00236D7D" w:rsidRDefault="00236D7D">
                      <w:pPr>
                        <w:pStyle w:val="Header"/>
                        <w:tabs>
                          <w:tab w:val="clear" w:pos="4320"/>
                          <w:tab w:val="clear" w:pos="8640"/>
                        </w:tabs>
                        <w:rPr>
                          <w:sz w:val="16"/>
                        </w:rPr>
                      </w:pPr>
                      <w:r>
                        <w:rPr>
                          <w:sz w:val="16"/>
                        </w:rPr>
                        <w:t>right</w:t>
                      </w:r>
                    </w:p>
                    <w:p w14:paraId="4EC49CF6" w14:textId="77777777" w:rsidR="00236D7D" w:rsidRDefault="00236D7D"/>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5FEB9C08" wp14:editId="6CCDD7C3">
                <wp:simplePos x="0" y="0"/>
                <wp:positionH relativeFrom="column">
                  <wp:posOffset>3333750</wp:posOffset>
                </wp:positionH>
                <wp:positionV relativeFrom="paragraph">
                  <wp:posOffset>36830</wp:posOffset>
                </wp:positionV>
                <wp:extent cx="619125" cy="257175"/>
                <wp:effectExtent l="0" t="0" r="0" b="0"/>
                <wp:wrapNone/>
                <wp:docPr id="42" name="Text Box 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91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6DD37" w14:textId="77777777" w:rsidR="00236D7D" w:rsidRDefault="00236D7D">
                            <w:pPr>
                              <w:pStyle w:val="Header"/>
                              <w:tabs>
                                <w:tab w:val="clear" w:pos="4320"/>
                                <w:tab w:val="clear" w:pos="8640"/>
                              </w:tabs>
                              <w:rPr>
                                <w:sz w:val="16"/>
                              </w:rPr>
                            </w:pPr>
                            <w:r>
                              <w:rPr>
                                <w:sz w:val="16"/>
                              </w:rPr>
                              <w:t>right</w:t>
                            </w:r>
                          </w:p>
                          <w:p w14:paraId="76716636"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B9C08" id="Text Box 865" o:spid="_x0000_s1064" type="#_x0000_t202" style="position:absolute;left:0;text-align:left;margin-left:262.5pt;margin-top:2.9pt;width:48.7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" o:allowincell="f" filled="f" stroked="f">
                <v:path arrowok="t"/>
                <v:textbox>
                  <w:txbxContent>
                    <w:p w14:paraId="4356DD37" w14:textId="77777777" w:rsidR="00236D7D" w:rsidRDefault="00236D7D">
                      <w:pPr>
                        <w:pStyle w:val="Header"/>
                        <w:tabs>
                          <w:tab w:val="clear" w:pos="4320"/>
                          <w:tab w:val="clear" w:pos="8640"/>
                        </w:tabs>
                        <w:rPr>
                          <w:sz w:val="16"/>
                        </w:rPr>
                      </w:pPr>
                      <w:r>
                        <w:rPr>
                          <w:sz w:val="16"/>
                        </w:rPr>
                        <w:t>right</w:t>
                      </w:r>
                    </w:p>
                    <w:p w14:paraId="76716636" w14:textId="77777777" w:rsidR="00236D7D" w:rsidRDefault="00236D7D"/>
                  </w:txbxContent>
                </v:textbox>
              </v:shape>
            </w:pict>
          </mc:Fallback>
        </mc:AlternateContent>
      </w:r>
      <w:r>
        <w:rPr>
          <w:noProof/>
        </w:rPr>
        <mc:AlternateContent>
          <mc:Choice Requires="wps">
            <w:drawing>
              <wp:anchor distT="0" distB="0" distL="114300" distR="114300" simplePos="0" relativeHeight="251655680" behindDoc="0" locked="0" layoutInCell="0" allowOverlap="1" wp14:anchorId="2FDB5385" wp14:editId="0C1FDC94">
                <wp:simplePos x="0" y="0"/>
                <wp:positionH relativeFrom="column">
                  <wp:posOffset>3800475</wp:posOffset>
                </wp:positionH>
                <wp:positionV relativeFrom="paragraph">
                  <wp:posOffset>36830</wp:posOffset>
                </wp:positionV>
                <wp:extent cx="390525" cy="209550"/>
                <wp:effectExtent l="0" t="0" r="0" b="0"/>
                <wp:wrapNone/>
                <wp:docPr id="41" name="Text 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05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063E2" w14:textId="77777777" w:rsidR="00236D7D" w:rsidRDefault="00236D7D">
                            <w:pPr>
                              <w:rPr>
                                <w:sz w:val="16"/>
                              </w:rPr>
                            </w:pPr>
                            <w:r>
                              <w:rPr>
                                <w:sz w:val="16"/>
                              </w:rPr>
                              <w:t>left</w:t>
                            </w:r>
                          </w:p>
                          <w:p w14:paraId="4C94BE60"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B5385" id="Text Box 863" o:spid="_x0000_s1065" type="#_x0000_t202" style="position:absolute;left:0;text-align:left;margin-left:299.25pt;margin-top:2.9pt;width:30.7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" o:allowincell="f" filled="f" stroked="f">
                <v:path arrowok="t"/>
                <v:textbox>
                  <w:txbxContent>
                    <w:p w14:paraId="63D063E2" w14:textId="77777777" w:rsidR="00236D7D" w:rsidRDefault="00236D7D">
                      <w:pPr>
                        <w:rPr>
                          <w:sz w:val="16"/>
                        </w:rPr>
                      </w:pPr>
                      <w:r>
                        <w:rPr>
                          <w:sz w:val="16"/>
                        </w:rPr>
                        <w:t>left</w:t>
                      </w:r>
                    </w:p>
                    <w:p w14:paraId="4C94BE60" w14:textId="77777777" w:rsidR="00236D7D" w:rsidRDefault="00236D7D"/>
                  </w:txbxContent>
                </v:textbox>
              </v:shape>
            </w:pict>
          </mc:Fallback>
        </mc:AlternateContent>
      </w:r>
      <w:r>
        <w:rPr>
          <w:noProof/>
        </w:rPr>
        <mc:AlternateContent>
          <mc:Choice Requires="wps">
            <w:drawing>
              <wp:anchor distT="0" distB="0" distL="114300" distR="114300" simplePos="0" relativeHeight="251659776" behindDoc="0" locked="0" layoutInCell="0" allowOverlap="1" wp14:anchorId="3D5DC347" wp14:editId="51194665">
                <wp:simplePos x="0" y="0"/>
                <wp:positionH relativeFrom="column">
                  <wp:posOffset>5181600</wp:posOffset>
                </wp:positionH>
                <wp:positionV relativeFrom="paragraph">
                  <wp:posOffset>36830</wp:posOffset>
                </wp:positionV>
                <wp:extent cx="619125" cy="257175"/>
                <wp:effectExtent l="0" t="0" r="0" b="0"/>
                <wp:wrapNone/>
                <wp:docPr id="40"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91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20A93" w14:textId="77777777" w:rsidR="00236D7D" w:rsidRDefault="00236D7D">
                            <w:pPr>
                              <w:pStyle w:val="Header"/>
                              <w:tabs>
                                <w:tab w:val="clear" w:pos="4320"/>
                                <w:tab w:val="clear" w:pos="8640"/>
                              </w:tabs>
                              <w:rPr>
                                <w:sz w:val="16"/>
                              </w:rPr>
                            </w:pPr>
                            <w:r>
                              <w:rPr>
                                <w:sz w:val="16"/>
                              </w:rPr>
                              <w:t>right</w:t>
                            </w:r>
                          </w:p>
                          <w:p w14:paraId="21CC7815"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DC347" id="Text Box 867" o:spid="_x0000_s1066" type="#_x0000_t202" style="position:absolute;left:0;text-align:left;margin-left:408pt;margin-top:2.9pt;width:48.7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" o:allowincell="f" filled="f" stroked="f">
                <v:path arrowok="t"/>
                <v:textbox>
                  <w:txbxContent>
                    <w:p w14:paraId="33320A93" w14:textId="77777777" w:rsidR="00236D7D" w:rsidRDefault="00236D7D">
                      <w:pPr>
                        <w:pStyle w:val="Header"/>
                        <w:tabs>
                          <w:tab w:val="clear" w:pos="4320"/>
                          <w:tab w:val="clear" w:pos="8640"/>
                        </w:tabs>
                        <w:rPr>
                          <w:sz w:val="16"/>
                        </w:rPr>
                      </w:pPr>
                      <w:r>
                        <w:rPr>
                          <w:sz w:val="16"/>
                        </w:rPr>
                        <w:t>right</w:t>
                      </w:r>
                    </w:p>
                    <w:p w14:paraId="21CC7815" w14:textId="77777777" w:rsidR="00236D7D" w:rsidRDefault="00236D7D"/>
                  </w:txbxContent>
                </v:textbox>
              </v:shape>
            </w:pict>
          </mc:Fallback>
        </mc:AlternateContent>
      </w:r>
      <w:r>
        <w:rPr>
          <w:noProof/>
        </w:rPr>
        <mc:AlternateContent>
          <mc:Choice Requires="wps">
            <w:drawing>
              <wp:anchor distT="0" distB="0" distL="114300" distR="114300" simplePos="0" relativeHeight="251656704" behindDoc="0" locked="0" layoutInCell="0" allowOverlap="1" wp14:anchorId="51AE7518" wp14:editId="2CCF02D8">
                <wp:simplePos x="0" y="0"/>
                <wp:positionH relativeFrom="column">
                  <wp:posOffset>4724400</wp:posOffset>
                </wp:positionH>
                <wp:positionV relativeFrom="paragraph">
                  <wp:posOffset>36830</wp:posOffset>
                </wp:positionV>
                <wp:extent cx="390525" cy="209550"/>
                <wp:effectExtent l="0" t="0" r="0" b="0"/>
                <wp:wrapNone/>
                <wp:docPr id="39" name="Text Box 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05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BF8FE" w14:textId="77777777" w:rsidR="00236D7D" w:rsidRDefault="00236D7D">
                            <w:pPr>
                              <w:rPr>
                                <w:sz w:val="16"/>
                              </w:rPr>
                            </w:pPr>
                            <w:r>
                              <w:rPr>
                                <w:sz w:val="16"/>
                              </w:rPr>
                              <w:t>left</w:t>
                            </w:r>
                          </w:p>
                          <w:p w14:paraId="0D9C0BDB"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7518" id="Text Box 864" o:spid="_x0000_s1067" type="#_x0000_t202" style="position:absolute;left:0;text-align:left;margin-left:372pt;margin-top:2.9pt;width:30.75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" o:allowincell="f" filled="f" stroked="f">
                <v:path arrowok="t"/>
                <v:textbox>
                  <w:txbxContent>
                    <w:p w14:paraId="504BF8FE" w14:textId="77777777" w:rsidR="00236D7D" w:rsidRDefault="00236D7D">
                      <w:pPr>
                        <w:rPr>
                          <w:sz w:val="16"/>
                        </w:rPr>
                      </w:pPr>
                      <w:r>
                        <w:rPr>
                          <w:sz w:val="16"/>
                        </w:rPr>
                        <w:t>left</w:t>
                      </w:r>
                    </w:p>
                    <w:p w14:paraId="0D9C0BDB" w14:textId="77777777" w:rsidR="00236D7D" w:rsidRDefault="00236D7D"/>
                  </w:txbxContent>
                </v:textbox>
              </v:shape>
            </w:pict>
          </mc:Fallback>
        </mc:AlternateContent>
      </w:r>
      <w:r>
        <w:rPr>
          <w:noProof/>
        </w:rPr>
        <mc:AlternateContent>
          <mc:Choice Requires="wps">
            <w:drawing>
              <wp:anchor distT="0" distB="0" distL="114300" distR="114300" simplePos="0" relativeHeight="251654656" behindDoc="0" locked="0" layoutInCell="0" allowOverlap="1" wp14:anchorId="1CACEC3E" wp14:editId="30EFBCD9">
                <wp:simplePos x="0" y="0"/>
                <wp:positionH relativeFrom="column">
                  <wp:posOffset>2905125</wp:posOffset>
                </wp:positionH>
                <wp:positionV relativeFrom="paragraph">
                  <wp:posOffset>36830</wp:posOffset>
                </wp:positionV>
                <wp:extent cx="390525" cy="209550"/>
                <wp:effectExtent l="0" t="0" r="0" b="0"/>
                <wp:wrapNone/>
                <wp:docPr id="38" name="Text Box 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05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6646E" w14:textId="77777777" w:rsidR="00236D7D" w:rsidRDefault="00236D7D">
                            <w:pPr>
                              <w:rPr>
                                <w:sz w:val="16"/>
                              </w:rPr>
                            </w:pPr>
                            <w:r>
                              <w:rPr>
                                <w:sz w:val="16"/>
                              </w:rPr>
                              <w:t>left</w:t>
                            </w:r>
                          </w:p>
                          <w:p w14:paraId="4287A887" w14:textId="77777777" w:rsidR="00236D7D" w:rsidRDefault="00236D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CEC3E" id="Text Box 862" o:spid="_x0000_s1068" type="#_x0000_t202" style="position:absolute;left:0;text-align:left;margin-left:228.75pt;margin-top:2.9pt;width:30.75pt;height:1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" o:allowincell="f" filled="f" stroked="f">
                <v:path arrowok="t"/>
                <v:textbox>
                  <w:txbxContent>
                    <w:p w14:paraId="5746646E" w14:textId="77777777" w:rsidR="00236D7D" w:rsidRDefault="00236D7D">
                      <w:pPr>
                        <w:rPr>
                          <w:sz w:val="16"/>
                        </w:rPr>
                      </w:pPr>
                      <w:r>
                        <w:rPr>
                          <w:sz w:val="16"/>
                        </w:rPr>
                        <w:t>left</w:t>
                      </w:r>
                    </w:p>
                    <w:p w14:paraId="4287A887" w14:textId="77777777" w:rsidR="00236D7D" w:rsidRDefault="00236D7D"/>
                  </w:txbxContent>
                </v:textbox>
              </v:shape>
            </w:pict>
          </mc:Fallback>
        </mc:AlternateContent>
      </w:r>
      <w:r>
        <w:rPr>
          <w:noProof/>
        </w:rPr>
        <mc:AlternateContent>
          <mc:Choice Requires="wps">
            <w:drawing>
              <wp:anchor distT="0" distB="0" distL="114300" distR="114300" simplePos="0" relativeHeight="251653632" behindDoc="0" locked="0" layoutInCell="0" allowOverlap="1" wp14:anchorId="782C9EC1" wp14:editId="62D34EB8">
                <wp:simplePos x="0" y="0"/>
                <wp:positionH relativeFrom="column">
                  <wp:posOffset>5172075</wp:posOffset>
                </wp:positionH>
                <wp:positionV relativeFrom="paragraph">
                  <wp:posOffset>74930</wp:posOffset>
                </wp:positionV>
                <wp:extent cx="123825" cy="228600"/>
                <wp:effectExtent l="0" t="0" r="28575" b="12700"/>
                <wp:wrapNone/>
                <wp:docPr id="37" name="Line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382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7D2B2" id="Line 86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25pt,5.9pt" to="417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" o:allowincell="f">
                <v:stroke endarrow="block"/>
                <o:lock v:ext="edit" shapetype="f"/>
              </v:line>
            </w:pict>
          </mc:Fallback>
        </mc:AlternateContent>
      </w:r>
      <w:r>
        <w:rPr>
          <w:noProof/>
        </w:rPr>
        <mc:AlternateContent>
          <mc:Choice Requires="wps">
            <w:drawing>
              <wp:anchor distT="0" distB="0" distL="114300" distR="114300" simplePos="0" relativeHeight="251652608" behindDoc="0" locked="0" layoutInCell="0" allowOverlap="1" wp14:anchorId="5F7FC561" wp14:editId="43C40097">
                <wp:simplePos x="0" y="0"/>
                <wp:positionH relativeFrom="column">
                  <wp:posOffset>4933950</wp:posOffset>
                </wp:positionH>
                <wp:positionV relativeFrom="paragraph">
                  <wp:posOffset>74930</wp:posOffset>
                </wp:positionV>
                <wp:extent cx="142875" cy="219075"/>
                <wp:effectExtent l="25400" t="0" r="9525" b="22225"/>
                <wp:wrapNone/>
                <wp:docPr id="36" name="Line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219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C42A2" id="Line 860"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5.9pt" to="399.75pt,2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" o:allowincell="f">
                <v:stroke endarrow="block"/>
                <o:lock v:ext="edit" shapetype="f"/>
              </v:line>
            </w:pict>
          </mc:Fallback>
        </mc:AlternateContent>
      </w:r>
      <w:r>
        <w:rPr>
          <w:noProof/>
        </w:rPr>
        <mc:AlternateContent>
          <mc:Choice Requires="wps">
            <w:drawing>
              <wp:anchor distT="0" distB="0" distL="114300" distR="114300" simplePos="0" relativeHeight="251651584" behindDoc="0" locked="0" layoutInCell="0" allowOverlap="1" wp14:anchorId="51577F57" wp14:editId="24BD0852">
                <wp:simplePos x="0" y="0"/>
                <wp:positionH relativeFrom="column">
                  <wp:posOffset>4248150</wp:posOffset>
                </wp:positionH>
                <wp:positionV relativeFrom="paragraph">
                  <wp:posOffset>65405</wp:posOffset>
                </wp:positionV>
                <wp:extent cx="104775" cy="238125"/>
                <wp:effectExtent l="0" t="0" r="34925" b="15875"/>
                <wp:wrapNone/>
                <wp:docPr id="35" name="Line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4775"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EF8C9" id="Line 85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5.15pt" to="342.75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" o:allowincell="f">
                <v:stroke endarrow="block"/>
                <o:lock v:ext="edit" shapetype="f"/>
              </v:line>
            </w:pict>
          </mc:Fallback>
        </mc:AlternateContent>
      </w:r>
      <w:r>
        <w:rPr>
          <w:noProof/>
        </w:rPr>
        <mc:AlternateContent>
          <mc:Choice Requires="wps">
            <w:drawing>
              <wp:anchor distT="0" distB="0" distL="114300" distR="114300" simplePos="0" relativeHeight="251650560" behindDoc="0" locked="0" layoutInCell="0" allowOverlap="1" wp14:anchorId="02F4F1DB" wp14:editId="09EF1DA7">
                <wp:simplePos x="0" y="0"/>
                <wp:positionH relativeFrom="column">
                  <wp:posOffset>4019550</wp:posOffset>
                </wp:positionH>
                <wp:positionV relativeFrom="paragraph">
                  <wp:posOffset>74930</wp:posOffset>
                </wp:positionV>
                <wp:extent cx="123825" cy="247650"/>
                <wp:effectExtent l="25400" t="0" r="3175" b="19050"/>
                <wp:wrapNone/>
                <wp:docPr id="34" name="Line 8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3825"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C062C" id="Line 858"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5.9pt" to="326.25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" o:allowincell="f">
                <v:stroke endarrow="block"/>
                <o:lock v:ext="edit" shapetype="f"/>
              </v:line>
            </w:pict>
          </mc:Fallback>
        </mc:AlternateContent>
      </w:r>
      <w:r>
        <w:rPr>
          <w:noProof/>
        </w:rPr>
        <mc:AlternateContent>
          <mc:Choice Requires="wps">
            <w:drawing>
              <wp:anchor distT="0" distB="0" distL="114300" distR="114300" simplePos="0" relativeHeight="251649536" behindDoc="0" locked="0" layoutInCell="0" allowOverlap="1" wp14:anchorId="355140E6" wp14:editId="09338EFE">
                <wp:simplePos x="0" y="0"/>
                <wp:positionH relativeFrom="column">
                  <wp:posOffset>3333750</wp:posOffset>
                </wp:positionH>
                <wp:positionV relativeFrom="paragraph">
                  <wp:posOffset>74930</wp:posOffset>
                </wp:positionV>
                <wp:extent cx="114300" cy="228600"/>
                <wp:effectExtent l="0" t="0" r="38100" b="25400"/>
                <wp:wrapNone/>
                <wp:docPr id="33" name="Line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C8F91" id="Line 85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5.9pt" to="271.5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" o:allowincell="f">
                <v:stroke endarrow="block"/>
                <o:lock v:ext="edit" shapetype="f"/>
              </v:line>
            </w:pict>
          </mc:Fallback>
        </mc:AlternateContent>
      </w:r>
      <w:r>
        <w:rPr>
          <w:noProof/>
        </w:rPr>
        <mc:AlternateContent>
          <mc:Choice Requires="wps">
            <w:drawing>
              <wp:anchor distT="0" distB="0" distL="114300" distR="114300" simplePos="0" relativeHeight="251648512" behindDoc="0" locked="0" layoutInCell="0" allowOverlap="1" wp14:anchorId="1A014988" wp14:editId="3E6E986C">
                <wp:simplePos x="0" y="0"/>
                <wp:positionH relativeFrom="column">
                  <wp:posOffset>3105150</wp:posOffset>
                </wp:positionH>
                <wp:positionV relativeFrom="paragraph">
                  <wp:posOffset>84455</wp:posOffset>
                </wp:positionV>
                <wp:extent cx="152400" cy="228600"/>
                <wp:effectExtent l="25400" t="0" r="0" b="12700"/>
                <wp:wrapNone/>
                <wp:docPr id="32" name="Line 8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2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97620" id="Line 856"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pt,6.65pt" to="256.5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" o:allowincell="f">
                <v:stroke endarrow="block"/>
                <o:lock v:ext="edit" shapetype="f"/>
              </v:line>
            </w:pict>
          </mc:Fallback>
        </mc:AlternateContent>
      </w:r>
      <w:r w:rsidR="00236D7D">
        <w:t>(&lt;c&gt; ^left 3</w:t>
      </w:r>
    </w:p>
    <w:p w14:paraId="74A3CE32" w14:textId="77777777" w:rsidR="00236D7D" w:rsidRDefault="00E01509">
      <w:pPr>
        <w:pStyle w:val="PlainText"/>
        <w:ind w:left="720"/>
      </w:pPr>
      <w:r>
        <w:rPr>
          <w:noProof/>
        </w:rPr>
        <mc:AlternateContent>
          <mc:Choice Requires="wps">
            <w:drawing>
              <wp:anchor distT="0" distB="0" distL="114300" distR="114300" simplePos="0" relativeHeight="251660800" behindDoc="0" locked="0" layoutInCell="0" allowOverlap="1" wp14:anchorId="33DA374C" wp14:editId="5588287D">
                <wp:simplePos x="0" y="0"/>
                <wp:positionH relativeFrom="column">
                  <wp:posOffset>5212080</wp:posOffset>
                </wp:positionH>
                <wp:positionV relativeFrom="paragraph">
                  <wp:posOffset>121285</wp:posOffset>
                </wp:positionV>
                <wp:extent cx="295275" cy="238125"/>
                <wp:effectExtent l="0" t="0" r="0" b="0"/>
                <wp:wrapNone/>
                <wp:docPr id="31"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B2FB1" w14:textId="77777777" w:rsidR="00236D7D" w:rsidRDefault="00236D7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A374C" id="Text Box 868" o:spid="_x0000_s1069" type="#_x0000_t202" style="position:absolute;left:0;text-align:left;margin-left:410.4pt;margin-top:9.55pt;width:23.2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" o:allowincell="f" filled="f" stroked="f">
                <v:path arrowok="t"/>
                <v:textbox>
                  <w:txbxContent>
                    <w:p w14:paraId="18FB2FB1" w14:textId="77777777" w:rsidR="00236D7D" w:rsidRDefault="00236D7D">
                      <w:r>
                        <w:t>0</w:t>
                      </w:r>
                    </w:p>
                  </w:txbxContent>
                </v:textbox>
              </v:shape>
            </w:pict>
          </mc:Fallback>
        </mc:AlternateContent>
      </w:r>
      <w:r>
        <w:rPr>
          <w:noProof/>
        </w:rPr>
        <mc:AlternateContent>
          <mc:Choice Requires="wps">
            <w:drawing>
              <wp:anchor distT="0" distB="0" distL="114300" distR="114300" simplePos="0" relativeHeight="251643392" behindDoc="0" locked="0" layoutInCell="0" allowOverlap="1" wp14:anchorId="638620FE" wp14:editId="2BACAB75">
                <wp:simplePos x="0" y="0"/>
                <wp:positionH relativeFrom="column">
                  <wp:posOffset>4288155</wp:posOffset>
                </wp:positionH>
                <wp:positionV relativeFrom="paragraph">
                  <wp:posOffset>121285</wp:posOffset>
                </wp:positionV>
                <wp:extent cx="295275" cy="238125"/>
                <wp:effectExtent l="0" t="0" r="0" b="0"/>
                <wp:wrapNone/>
                <wp:docPr id="30"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91CC9" w14:textId="77777777" w:rsidR="00236D7D" w:rsidRDefault="00236D7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620FE" id="Text Box 850" o:spid="_x0000_s1070" type="#_x0000_t202" style="position:absolute;left:0;text-align:left;margin-left:337.65pt;margin-top:9.55pt;width:23.25pt;height:18.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" o:allowincell="f" filled="f" stroked="f">
                <v:path arrowok="t"/>
                <v:textbox>
                  <w:txbxContent>
                    <w:p w14:paraId="6DD91CC9" w14:textId="77777777" w:rsidR="00236D7D" w:rsidRDefault="00236D7D">
                      <w:r>
                        <w:t>0</w:t>
                      </w:r>
                    </w:p>
                  </w:txbxContent>
                </v:textbox>
              </v:shape>
            </w:pict>
          </mc:Fallback>
        </mc:AlternateContent>
      </w:r>
      <w:r>
        <w:rPr>
          <w:noProof/>
        </w:rPr>
        <mc:AlternateContent>
          <mc:Choice Requires="wps">
            <w:drawing>
              <wp:anchor distT="0" distB="0" distL="114300" distR="114300" simplePos="0" relativeHeight="251642368" behindDoc="0" locked="0" layoutInCell="0" allowOverlap="1" wp14:anchorId="1A3A72A9" wp14:editId="4F4D77FD">
                <wp:simplePos x="0" y="0"/>
                <wp:positionH relativeFrom="column">
                  <wp:posOffset>4726305</wp:posOffset>
                </wp:positionH>
                <wp:positionV relativeFrom="paragraph">
                  <wp:posOffset>121285</wp:posOffset>
                </wp:positionV>
                <wp:extent cx="295275" cy="238125"/>
                <wp:effectExtent l="0" t="0" r="0" b="0"/>
                <wp:wrapNone/>
                <wp:docPr id="29"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96AB7" w14:textId="77777777" w:rsidR="00236D7D" w:rsidRDefault="00236D7D">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72A9" id="Text Box 848" o:spid="_x0000_s1071" type="#_x0000_t202" style="position:absolute;left:0;text-align:left;margin-left:372.15pt;margin-top:9.55pt;width:23.25pt;height:18.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" o:allowincell="f" filled="f" stroked="f">
                <v:path arrowok="t"/>
                <v:textbox>
                  <w:txbxContent>
                    <w:p w14:paraId="4C296AB7" w14:textId="77777777" w:rsidR="00236D7D" w:rsidRDefault="00236D7D">
                      <w:r>
                        <w:t>1</w:t>
                      </w:r>
                    </w:p>
                  </w:txbxContent>
                </v:textbox>
              </v:shape>
            </w:pict>
          </mc:Fallback>
        </mc:AlternateContent>
      </w:r>
      <w:r>
        <w:rPr>
          <w:noProof/>
        </w:rPr>
        <mc:AlternateContent>
          <mc:Choice Requires="wps">
            <w:drawing>
              <wp:anchor distT="0" distB="0" distL="114300" distR="114300" simplePos="0" relativeHeight="251641344" behindDoc="0" locked="0" layoutInCell="0" allowOverlap="1" wp14:anchorId="6A010065" wp14:editId="43791A94">
                <wp:simplePos x="0" y="0"/>
                <wp:positionH relativeFrom="column">
                  <wp:posOffset>2907030</wp:posOffset>
                </wp:positionH>
                <wp:positionV relativeFrom="paragraph">
                  <wp:posOffset>121285</wp:posOffset>
                </wp:positionV>
                <wp:extent cx="295275" cy="238125"/>
                <wp:effectExtent l="0" t="0" r="0" b="0"/>
                <wp:wrapNone/>
                <wp:docPr id="28"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1ADAD" w14:textId="77777777" w:rsidR="00236D7D" w:rsidRDefault="00236D7D">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10065" id="Text Box 847" o:spid="_x0000_s1072" type="#_x0000_t202" style="position:absolute;left:0;text-align:left;margin-left:228.9pt;margin-top:9.55pt;width:23.25pt;height:18.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" o:allowincell="f" filled="f" stroked="f">
                <v:path arrowok="t"/>
                <v:textbox>
                  <w:txbxContent>
                    <w:p w14:paraId="6801ADAD" w14:textId="77777777" w:rsidR="00236D7D" w:rsidRDefault="00236D7D">
                      <w:r>
                        <w:t>3</w:t>
                      </w:r>
                    </w:p>
                  </w:txbxContent>
                </v:textbox>
              </v:shape>
            </w:pict>
          </mc:Fallback>
        </mc:AlternateContent>
      </w:r>
      <w:r>
        <w:rPr>
          <w:noProof/>
        </w:rPr>
        <mc:AlternateContent>
          <mc:Choice Requires="wps">
            <w:drawing>
              <wp:anchor distT="0" distB="0" distL="114300" distR="114300" simplePos="0" relativeHeight="251640320" behindDoc="0" locked="0" layoutInCell="0" allowOverlap="1" wp14:anchorId="17FD6B39" wp14:editId="700719CF">
                <wp:simplePos x="0" y="0"/>
                <wp:positionH relativeFrom="column">
                  <wp:posOffset>3830955</wp:posOffset>
                </wp:positionH>
                <wp:positionV relativeFrom="paragraph">
                  <wp:posOffset>121285</wp:posOffset>
                </wp:positionV>
                <wp:extent cx="295275" cy="238125"/>
                <wp:effectExtent l="0" t="0" r="0" b="0"/>
                <wp:wrapNone/>
                <wp:docPr id="27" name="Text Box 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8550E" w14:textId="77777777" w:rsidR="00236D7D" w:rsidRDefault="00236D7D">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D6B39" id="Text Box 846" o:spid="_x0000_s1073" type="#_x0000_t202" style="position:absolute;left:0;text-align:left;margin-left:301.65pt;margin-top:9.55pt;width:23.25pt;height:18.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" o:allowincell="f" filled="f" stroked="f">
                <v:path arrowok="t"/>
                <v:textbox>
                  <w:txbxContent>
                    <w:p w14:paraId="3568550E" w14:textId="77777777" w:rsidR="00236D7D" w:rsidRDefault="00236D7D">
                      <w:r>
                        <w:t>3</w:t>
                      </w:r>
                    </w:p>
                  </w:txbxContent>
                </v:textbox>
              </v:shape>
            </w:pict>
          </mc:Fallback>
        </mc:AlternateContent>
      </w:r>
      <w:r>
        <w:rPr>
          <w:noProof/>
        </w:rPr>
        <mc:AlternateContent>
          <mc:Choice Requires="wps">
            <w:drawing>
              <wp:anchor distT="0" distB="0" distL="114300" distR="114300" simplePos="0" relativeHeight="251644416" behindDoc="0" locked="0" layoutInCell="0" allowOverlap="1" wp14:anchorId="5B760B90" wp14:editId="5AA68CC5">
                <wp:simplePos x="0" y="0"/>
                <wp:positionH relativeFrom="column">
                  <wp:posOffset>3373755</wp:posOffset>
                </wp:positionH>
                <wp:positionV relativeFrom="paragraph">
                  <wp:posOffset>121285</wp:posOffset>
                </wp:positionV>
                <wp:extent cx="295275" cy="238125"/>
                <wp:effectExtent l="0" t="0" r="0" b="0"/>
                <wp:wrapNone/>
                <wp:docPr id="26"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2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E4B84" w14:textId="77777777" w:rsidR="00236D7D" w:rsidRDefault="00236D7D">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60B90" id="Text Box 851" o:spid="_x0000_s1074" type="#_x0000_t202" style="position:absolute;left:0;text-align:left;margin-left:265.65pt;margin-top:9.55pt;width:23.25pt;height:18.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" o:allowincell="f" filled="f" stroked="f">
                <v:path arrowok="t"/>
                <v:textbox>
                  <w:txbxContent>
                    <w:p w14:paraId="06EE4B84" w14:textId="77777777" w:rsidR="00236D7D" w:rsidRDefault="00236D7D">
                      <w:r>
                        <w:t>0</w:t>
                      </w:r>
                    </w:p>
                  </w:txbxContent>
                </v:textbox>
              </v:shape>
            </w:pict>
          </mc:Fallback>
        </mc:AlternateContent>
      </w:r>
      <w:r w:rsidR="00236D7D">
        <w:t xml:space="preserve">     ^right 0)</w:t>
      </w:r>
    </w:p>
    <w:p w14:paraId="4B2A3B1D" w14:textId="77777777" w:rsidR="00236D7D" w:rsidRDefault="00E01509">
      <w:pPr>
        <w:pStyle w:val="PlainText"/>
        <w:ind w:left="720"/>
      </w:pPr>
      <w:r>
        <w:rPr>
          <w:noProof/>
        </w:rPr>
        <mc:AlternateContent>
          <mc:Choice Requires="wps">
            <w:drawing>
              <wp:anchor distT="0" distB="0" distL="114300" distR="114300" simplePos="0" relativeHeight="251639296" behindDoc="0" locked="0" layoutInCell="0" allowOverlap="1" wp14:anchorId="42734C44" wp14:editId="5C41995A">
                <wp:simplePos x="0" y="0"/>
                <wp:positionH relativeFrom="column">
                  <wp:posOffset>5233035</wp:posOffset>
                </wp:positionH>
                <wp:positionV relativeFrom="paragraph">
                  <wp:posOffset>8255</wp:posOffset>
                </wp:positionV>
                <wp:extent cx="182880" cy="182880"/>
                <wp:effectExtent l="0" t="0" r="0" b="0"/>
                <wp:wrapNone/>
                <wp:docPr id="25" name="Oval 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6052C6" id="Oval 845" o:spid="_x0000_s1026" style="position:absolute;margin-left:412.05pt;margin-top:.65pt;width:14.4pt;height:14.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2LsHpeIAAAANAQAADwAAAGRycy9kb3du&#13;&#10;cmV2LnhtbEyPT0+DQBDF7yZ+h82YeLML1BqkLI3xT2J7sxB7nbJbILKzhF1a/PaOJ71MMvm9efNe&#13;&#10;vpltL85m9J0jBfEiAmGodrqjRkFVvt2lIHxA0tg7Mgq+jYdNcX2VY6bdhT7MeR8awSbkM1TQhjBk&#13;&#10;Uvq6NRb9wg2GmJ3caDHwOjZSj3hhc9vLJIoepMWO+EOLg3luTf21n6yCsC2TacDdKn6vDtu6Snaf&#13;&#10;ryUqdXszv6x5PK1BBDOHvwv47cD5oeBgRzeR9qJXkCb3MUsZLEEwT1fJI4ijgmUUgyxy+b9F8QM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DYuwel4gAAAA0BAAAPAAAAAAAAAAAAAAAA&#13;&#10;AE4EAABkcnMvZG93bnJldi54bWxQSwUGAAAAAAQABADzAAAAXQUAAAAA&#13;&#10;" o:allowincell="f">
                <v:path arrowok="t"/>
              </v:oval>
            </w:pict>
          </mc:Fallback>
        </mc:AlternateContent>
      </w:r>
      <w:r>
        <w:rPr>
          <w:noProof/>
        </w:rPr>
        <mc:AlternateContent>
          <mc:Choice Requires="wps">
            <w:drawing>
              <wp:anchor distT="0" distB="0" distL="114300" distR="114300" simplePos="0" relativeHeight="251638272" behindDoc="0" locked="0" layoutInCell="0" allowOverlap="1" wp14:anchorId="5BA50AEE" wp14:editId="65A12240">
                <wp:simplePos x="0" y="0"/>
                <wp:positionH relativeFrom="column">
                  <wp:posOffset>4775835</wp:posOffset>
                </wp:positionH>
                <wp:positionV relativeFrom="paragraph">
                  <wp:posOffset>8255</wp:posOffset>
                </wp:positionV>
                <wp:extent cx="182880" cy="182880"/>
                <wp:effectExtent l="0" t="0" r="0" b="0"/>
                <wp:wrapNone/>
                <wp:docPr id="24" name="Oval 8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723A5D" id="Oval 844" o:spid="_x0000_s1026" style="position:absolute;margin-left:376.05pt;margin-top:.65pt;width:14.4pt;height:14.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" o:allowincell="f">
                <v:path arrowok="t"/>
              </v:oval>
            </w:pict>
          </mc:Fallback>
        </mc:AlternateContent>
      </w:r>
      <w:r>
        <w:rPr>
          <w:noProof/>
        </w:rPr>
        <mc:AlternateContent>
          <mc:Choice Requires="wps">
            <w:drawing>
              <wp:anchor distT="0" distB="0" distL="114300" distR="114300" simplePos="0" relativeHeight="251637248" behindDoc="0" locked="0" layoutInCell="0" allowOverlap="1" wp14:anchorId="71ABF0A0" wp14:editId="6C3B223C">
                <wp:simplePos x="0" y="0"/>
                <wp:positionH relativeFrom="column">
                  <wp:posOffset>4318635</wp:posOffset>
                </wp:positionH>
                <wp:positionV relativeFrom="paragraph">
                  <wp:posOffset>8255</wp:posOffset>
                </wp:positionV>
                <wp:extent cx="182880" cy="182880"/>
                <wp:effectExtent l="0" t="0" r="0" b="0"/>
                <wp:wrapNone/>
                <wp:docPr id="23" name="Oval 8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37172A" id="Oval 843" o:spid="_x0000_s1026" style="position:absolute;margin-left:340.05pt;margin-top:.65pt;width:14.4pt;height:14.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AcyPqeIAAAANAQAADwAAAGRycy9kb3du&#13;&#10;cmV2LnhtbEyPT0/DMAzF70h8h8hI3FjSTozSNZ0QfyS2G2vFrl6btRWNUzXpVr495gQXS/bPfn4v&#13;&#10;28y2F2cz+s6RhmihQBiqXN1Ro6Es3u4SED4g1dg7Mhq+jYdNfn2VYVq7C32Y8z40gkXIp6ihDWFI&#13;&#10;pfRVayz6hRsMMTu50WLgdmxkPeKFxW0vY6VW0mJH/KHFwTy3pvraT1ZD2BbxNODuPnovD9uqjHef&#13;&#10;rwVqfXszv6y5PK1BBDOHvwv4zcD+IWdjRzdR7UWvYZWoiFcZLEEwf1DJI4ijhiXPZZ7J/ynyHwA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ABzI+p4gAAAA0BAAAPAAAAAAAAAAAAAAAA&#13;&#10;AE4EAABkcnMvZG93bnJldi54bWxQSwUGAAAAAAQABADzAAAAXQUAAAAA&#13;&#10;" o:allowincell="f">
                <v:path arrowok="t"/>
              </v:oval>
            </w:pict>
          </mc:Fallback>
        </mc:AlternateContent>
      </w:r>
      <w:r>
        <w:rPr>
          <w:noProof/>
        </w:rPr>
        <mc:AlternateContent>
          <mc:Choice Requires="wps">
            <w:drawing>
              <wp:anchor distT="0" distB="0" distL="114300" distR="114300" simplePos="0" relativeHeight="251636224" behindDoc="0" locked="0" layoutInCell="0" allowOverlap="1" wp14:anchorId="339D383B" wp14:editId="31830095">
                <wp:simplePos x="0" y="0"/>
                <wp:positionH relativeFrom="column">
                  <wp:posOffset>3861435</wp:posOffset>
                </wp:positionH>
                <wp:positionV relativeFrom="paragraph">
                  <wp:posOffset>8255</wp:posOffset>
                </wp:positionV>
                <wp:extent cx="182880" cy="182880"/>
                <wp:effectExtent l="0" t="0" r="0" b="0"/>
                <wp:wrapNone/>
                <wp:docPr id="22" name="Oval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75A5F9" id="Oval 842" o:spid="_x0000_s1026" style="position:absolute;margin-left:304.05pt;margin-top:.65pt;width:14.4pt;height:14.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NTYiruIAAAANAQAADwAAAGRycy9kb3du&#13;&#10;cmV2LnhtbEyPS0/DMBCE70j8B2uRuFHnIaKSxqkQD4n2RhPBdRubJCJeR7HThn/PcqKXlVbf7OxM&#13;&#10;sV3sIE5m8r0jBfEqAmGocbqnVkFdvd6tQfiApHFwZBT8GA/b8vqqwFy7M72b0yG0gk3I56igC2HM&#13;&#10;pfRNZyz6lRsNMftyk8XA69RKPeGZze0gkyjKpMWe+EOHo3nqTPN9mK2CsKuSecT9ffxWf+6aOtl/&#13;&#10;vFSo1O3N8rzh8bgBEcwS/i/grwPnh5KDHd1M2otBQRatY5YySEEwz9LsAcRRQRrFIMtCXrYofwE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A1NiKu4gAAAA0BAAAPAAAAAAAAAAAAAAAA&#13;&#10;AE4EAABkcnMvZG93bnJldi54bWxQSwUGAAAAAAQABADzAAAAXQUAAAAA&#13;&#10;" o:allowincell="f">
                <v:path arrowok="t"/>
              </v:oval>
            </w:pict>
          </mc:Fallback>
        </mc:AlternateContent>
      </w:r>
      <w:r>
        <w:rPr>
          <w:noProof/>
        </w:rPr>
        <mc:AlternateContent>
          <mc:Choice Requires="wps">
            <w:drawing>
              <wp:anchor distT="0" distB="0" distL="114300" distR="114300" simplePos="0" relativeHeight="251635200" behindDoc="0" locked="0" layoutInCell="0" allowOverlap="1" wp14:anchorId="09BA231B" wp14:editId="44E18785">
                <wp:simplePos x="0" y="0"/>
                <wp:positionH relativeFrom="column">
                  <wp:posOffset>3404235</wp:posOffset>
                </wp:positionH>
                <wp:positionV relativeFrom="paragraph">
                  <wp:posOffset>8255</wp:posOffset>
                </wp:positionV>
                <wp:extent cx="182880" cy="182880"/>
                <wp:effectExtent l="0" t="0" r="0" b="0"/>
                <wp:wrapNone/>
                <wp:docPr id="21" name="Oval 8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36D79B" id="Oval 841" o:spid="_x0000_s1026" style="position:absolute;margin-left:268.05pt;margin-top:.65pt;width:14.4pt;height:14.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39TQFOIAAAANAQAADwAAAGRycy9kb3du&#13;&#10;cmV2LnhtbEyPzU+DQBDF7yb+D5sx8WaXDyFKWRrjR2J7sxB7ncIWiOwsYZcW/3vHk14mmfzevHkv&#13;&#10;3yxmEGc9ud6SgnAVgNBU26anVkFVvt09gHAeqcHBklbwrR1siuurHLPGXuhDn/e+FWxCLkMFnfdj&#13;&#10;JqWrO23QreyoidnJTgY9r1MrmwkvbG4GGQVBKg32xB86HPVzp+uv/WwU+G0ZzSPukvC9OmzrKtp9&#13;&#10;vpao1O3N8rLm8bQG4fXi/y7gtwPnh4KDHe1MjRODgiROQ5YyiEEwT9L7RxBHBXEQgixy+b9F8QM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Df1NAU4gAAAA0BAAAPAAAAAAAAAAAAAAAA&#13;&#10;AE4EAABkcnMvZG93bnJldi54bWxQSwUGAAAAAAQABADzAAAAXQUAAAAA&#13;&#10;" o:allowincell="f">
                <v:path arrowok="t"/>
              </v:oval>
            </w:pict>
          </mc:Fallback>
        </mc:AlternateContent>
      </w:r>
      <w:r>
        <w:rPr>
          <w:noProof/>
        </w:rPr>
        <mc:AlternateContent>
          <mc:Choice Requires="wps">
            <w:drawing>
              <wp:anchor distT="0" distB="0" distL="114300" distR="114300" simplePos="0" relativeHeight="251634176" behindDoc="0" locked="0" layoutInCell="0" allowOverlap="1" wp14:anchorId="1B18C273" wp14:editId="1FE8740C">
                <wp:simplePos x="0" y="0"/>
                <wp:positionH relativeFrom="column">
                  <wp:posOffset>2947035</wp:posOffset>
                </wp:positionH>
                <wp:positionV relativeFrom="paragraph">
                  <wp:posOffset>8255</wp:posOffset>
                </wp:positionV>
                <wp:extent cx="182880" cy="182880"/>
                <wp:effectExtent l="0" t="0" r="0" b="0"/>
                <wp:wrapNone/>
                <wp:docPr id="20" name="Oval 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828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57CF10" id="Oval 840" o:spid="_x0000_s1026" style="position:absolute;margin-left:232.05pt;margin-top:.65pt;width:14.4pt;height:14.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" o:allowincell="f">
                <v:path arrowok="t"/>
              </v:oval>
            </w:pict>
          </mc:Fallback>
        </mc:AlternateContent>
      </w:r>
      <w:r w:rsidR="00236D7D">
        <w:t>(&lt;b&gt; ^left 1</w:t>
      </w:r>
    </w:p>
    <w:p w14:paraId="2E2AB768" w14:textId="77777777" w:rsidR="00236D7D" w:rsidRDefault="00236D7D">
      <w:pPr>
        <w:pStyle w:val="PlainText"/>
        <w:ind w:left="720"/>
      </w:pPr>
      <w:r>
        <w:t xml:space="preserve">     ^right 0)</w:t>
      </w:r>
    </w:p>
    <w:p w14:paraId="37CACB87" w14:textId="77777777" w:rsidR="00236D7D" w:rsidRDefault="00236D7D">
      <w:pPr>
        <w:pStyle w:val="PlainText"/>
      </w:pPr>
    </w:p>
    <w:p w14:paraId="79EEBD1A" w14:textId="77777777" w:rsidR="00236D7D" w:rsidRDefault="00236D7D">
      <w:r>
        <w:t>For this problem, both of these representations are sufficient and they are similar in terms of the ease of writing the operators and goal tests. Soar programs for both are included as demonstration programs with the Soar release. For the remainder of this section, the first representation will be used because it is closer to the physical structure of the problem.</w:t>
      </w:r>
    </w:p>
    <w:p w14:paraId="56D97E16" w14:textId="77777777" w:rsidR="00236D7D" w:rsidRDefault="00236D7D"/>
    <w:p w14:paraId="70C7048E" w14:textId="77777777" w:rsidR="00236D7D" w:rsidRDefault="00236D7D" w:rsidP="00B41B52">
      <w:pPr>
        <w:pStyle w:val="Heading1"/>
        <w:spacing w:before="0"/>
      </w:pPr>
      <w:r>
        <w:br w:type="page"/>
      </w:r>
      <w:r w:rsidR="000A6643">
        <w:lastRenderedPageBreak/>
        <w:t>3.</w:t>
      </w:r>
      <w:r>
        <w:t xml:space="preserve"> Initial State</w:t>
      </w:r>
      <w:r w:rsidR="00AF2322">
        <w:t xml:space="preserve"> Creation: Initialize-mac</w:t>
      </w:r>
    </w:p>
    <w:p w14:paraId="1E06B160" w14:textId="77777777" w:rsidR="00236D7D" w:rsidRDefault="00236D7D"/>
    <w:p w14:paraId="01CF7809" w14:textId="77777777" w:rsidR="00236D7D" w:rsidRDefault="00236D7D">
      <w:r>
        <w:t>Just as in the Water Jug problem, you should</w:t>
      </w:r>
      <w:r w:rsidR="00F93F7F">
        <w:t xml:space="preserve"> create an initialization operator that names the state and creates all of the initial features on the state.</w:t>
      </w:r>
    </w:p>
    <w:p w14:paraId="0F3CA1AD" w14:textId="77777777" w:rsidR="00FA5C71" w:rsidRPr="007715B0" w:rsidRDefault="00FA5C71" w:rsidP="00FA5C71">
      <w:pPr>
        <w:pStyle w:val="PlainText"/>
        <w:ind w:left="720"/>
      </w:pPr>
      <w:r w:rsidRPr="007715B0">
        <w:t>sp {</w:t>
      </w:r>
      <w:r w:rsidR="005E68DC">
        <w:t>mac</w:t>
      </w:r>
      <w:r>
        <w:t>*</w:t>
      </w:r>
      <w:r w:rsidRPr="007715B0">
        <w:t>propose*initialize-</w:t>
      </w:r>
      <w:r>
        <w:t>mac</w:t>
      </w:r>
    </w:p>
    <w:p w14:paraId="24132A5E" w14:textId="77777777" w:rsidR="00FA5C71" w:rsidRDefault="00FA5C71" w:rsidP="00FA5C71">
      <w:pPr>
        <w:pStyle w:val="PlainText"/>
        <w:ind w:left="720"/>
      </w:pPr>
      <w:r w:rsidRPr="007715B0">
        <w:t xml:space="preserve">   (state &lt;s&gt; ^</w:t>
      </w:r>
      <w:r>
        <w:t>superstate nil</w:t>
      </w:r>
    </w:p>
    <w:p w14:paraId="0E4D0B54" w14:textId="77777777" w:rsidR="00FA5C71" w:rsidRPr="007715B0" w:rsidRDefault="00050C7E" w:rsidP="00FA5C71">
      <w:pPr>
        <w:pStyle w:val="PlainText"/>
        <w:ind w:left="720"/>
      </w:pPr>
      <w:r>
        <w:t xml:space="preserve">             -</w:t>
      </w:r>
      <w:r w:rsidR="00FA5C71">
        <w:t xml:space="preserve">^name) </w:t>
      </w:r>
    </w:p>
    <w:p w14:paraId="3CB84B51" w14:textId="77777777" w:rsidR="00FA5C71" w:rsidRPr="007715B0" w:rsidRDefault="00FA5C71" w:rsidP="00FA5C71">
      <w:pPr>
        <w:pStyle w:val="PlainText"/>
        <w:ind w:left="720"/>
      </w:pPr>
      <w:r w:rsidRPr="007715B0">
        <w:t xml:space="preserve">   --&gt;</w:t>
      </w:r>
    </w:p>
    <w:p w14:paraId="052E25F1" w14:textId="77777777" w:rsidR="00FA5C71" w:rsidRPr="007715B0" w:rsidRDefault="00FA5C71" w:rsidP="00FA5C71">
      <w:pPr>
        <w:pStyle w:val="PlainText"/>
        <w:ind w:left="720"/>
      </w:pPr>
      <w:r w:rsidRPr="007715B0">
        <w:t xml:space="preserve">   (&lt;s&gt; ^operator &lt;o&gt; +)</w:t>
      </w:r>
    </w:p>
    <w:p w14:paraId="567234EA" w14:textId="77777777" w:rsidR="00FA5C71" w:rsidRDefault="00FA5C71" w:rsidP="00FA5C71">
      <w:pPr>
        <w:pStyle w:val="PlainText"/>
        <w:ind w:left="720"/>
      </w:pPr>
      <w:r w:rsidRPr="007715B0">
        <w:t xml:space="preserve">   (&lt;o&gt; ^name initialize</w:t>
      </w:r>
      <w:r>
        <w:t>-mac</w:t>
      </w:r>
      <w:r w:rsidRPr="007715B0">
        <w:t>)}</w:t>
      </w:r>
    </w:p>
    <w:p w14:paraId="7664CED8" w14:textId="77777777" w:rsidR="00236D7D" w:rsidRDefault="00236D7D">
      <w:pPr>
        <w:pStyle w:val="PlainText"/>
        <w:ind w:left="720"/>
      </w:pPr>
    </w:p>
    <w:p w14:paraId="14602C82" w14:textId="77777777" w:rsidR="00236D7D" w:rsidRDefault="00236D7D">
      <w:pPr>
        <w:pStyle w:val="PlainText"/>
        <w:ind w:left="720"/>
      </w:pPr>
      <w:r>
        <w:t>sp {mac*</w:t>
      </w:r>
      <w:r w:rsidR="00FA5C71">
        <w:t>apply*initialize-mac</w:t>
      </w:r>
    </w:p>
    <w:p w14:paraId="48982A41" w14:textId="77777777" w:rsidR="00236D7D" w:rsidRDefault="00236D7D">
      <w:pPr>
        <w:pStyle w:val="PlainText"/>
        <w:ind w:left="720"/>
      </w:pPr>
      <w:r>
        <w:t xml:space="preserve">   (state &lt;s&gt; ^</w:t>
      </w:r>
      <w:r w:rsidR="00FA5C71">
        <w:t>operator.name initialize-mac</w:t>
      </w:r>
      <w:r>
        <w:t>)</w:t>
      </w:r>
    </w:p>
    <w:p w14:paraId="1099CDD7" w14:textId="77777777" w:rsidR="00236D7D" w:rsidRDefault="00236D7D">
      <w:pPr>
        <w:pStyle w:val="PlainText"/>
        <w:ind w:left="720"/>
      </w:pPr>
      <w:r>
        <w:t xml:space="preserve">   --&gt;</w:t>
      </w:r>
    </w:p>
    <w:p w14:paraId="777A7CDB" w14:textId="77777777" w:rsidR="00236D7D" w:rsidRDefault="00236D7D">
      <w:pPr>
        <w:pStyle w:val="PlainText"/>
        <w:ind w:left="720"/>
      </w:pPr>
      <w:r>
        <w:t xml:space="preserve">   (&lt;s&gt; ^name mac</w:t>
      </w:r>
    </w:p>
    <w:p w14:paraId="3114CFE7" w14:textId="77777777" w:rsidR="00236D7D" w:rsidRDefault="00236D7D">
      <w:pPr>
        <w:pStyle w:val="PlainText"/>
        <w:ind w:left="720"/>
      </w:pPr>
      <w:r>
        <w:t xml:space="preserve">        ^left-bank &lt;l&gt;</w:t>
      </w:r>
    </w:p>
    <w:p w14:paraId="06788B71" w14:textId="77777777" w:rsidR="00236D7D" w:rsidRDefault="00236D7D">
      <w:pPr>
        <w:pStyle w:val="PlainText"/>
        <w:ind w:left="720"/>
      </w:pPr>
      <w:r>
        <w:t xml:space="preserve">        ^right-bank &lt;r&gt; </w:t>
      </w:r>
    </w:p>
    <w:p w14:paraId="598A1C35" w14:textId="77777777" w:rsidR="00236D7D" w:rsidRDefault="00236D7D">
      <w:pPr>
        <w:pStyle w:val="PlainText"/>
        <w:ind w:left="720"/>
      </w:pPr>
      <w:r>
        <w:t xml:space="preserve">        ^desired &lt;d&gt;)</w:t>
      </w:r>
    </w:p>
    <w:p w14:paraId="2268F2E6" w14:textId="77777777" w:rsidR="00236D7D" w:rsidRDefault="00236D7D">
      <w:pPr>
        <w:pStyle w:val="PlainText"/>
        <w:ind w:left="720"/>
      </w:pPr>
      <w:r>
        <w:t xml:space="preserve">   (&lt;r&gt; ^missionaries 0</w:t>
      </w:r>
    </w:p>
    <w:p w14:paraId="2F3B2CA2" w14:textId="77777777" w:rsidR="00236D7D" w:rsidRDefault="00236D7D">
      <w:pPr>
        <w:pStyle w:val="PlainText"/>
        <w:ind w:left="720"/>
      </w:pPr>
      <w:r>
        <w:t xml:space="preserve">        ^cannibals 0</w:t>
      </w:r>
    </w:p>
    <w:p w14:paraId="0C2C1CD8" w14:textId="77777777" w:rsidR="00236D7D" w:rsidRDefault="00236D7D">
      <w:pPr>
        <w:pStyle w:val="PlainText"/>
        <w:ind w:left="720"/>
      </w:pPr>
      <w:r>
        <w:t xml:space="preserve">        ^boat 0</w:t>
      </w:r>
    </w:p>
    <w:p w14:paraId="135B43B8" w14:textId="77777777" w:rsidR="00236D7D" w:rsidRDefault="00236D7D">
      <w:pPr>
        <w:pStyle w:val="PlainText"/>
        <w:ind w:left="720"/>
      </w:pPr>
      <w:r>
        <w:t xml:space="preserve">        ^other-bank &lt;l&gt;)</w:t>
      </w:r>
    </w:p>
    <w:p w14:paraId="2F4194A1" w14:textId="77777777" w:rsidR="00236D7D" w:rsidRDefault="00236D7D">
      <w:pPr>
        <w:pStyle w:val="PlainText"/>
        <w:ind w:left="720"/>
      </w:pPr>
      <w:r>
        <w:t xml:space="preserve">   (&lt;l&gt; ^missionaries 3</w:t>
      </w:r>
    </w:p>
    <w:p w14:paraId="01EFB378" w14:textId="77777777" w:rsidR="00236D7D" w:rsidRDefault="00236D7D">
      <w:pPr>
        <w:pStyle w:val="PlainText"/>
        <w:ind w:left="720"/>
      </w:pPr>
      <w:r>
        <w:t xml:space="preserve">        ^cannibals 3</w:t>
      </w:r>
    </w:p>
    <w:p w14:paraId="63C4A0F0" w14:textId="77777777" w:rsidR="00236D7D" w:rsidRDefault="00236D7D">
      <w:pPr>
        <w:pStyle w:val="PlainText"/>
        <w:ind w:left="720"/>
      </w:pPr>
      <w:r>
        <w:t xml:space="preserve">        ^boat 1</w:t>
      </w:r>
    </w:p>
    <w:p w14:paraId="095F06B0" w14:textId="77777777" w:rsidR="00236D7D" w:rsidRDefault="00236D7D">
      <w:pPr>
        <w:pStyle w:val="PlainText"/>
        <w:ind w:left="720"/>
      </w:pPr>
      <w:r>
        <w:t xml:space="preserve">        ^other-bank &lt;r&gt;)</w:t>
      </w:r>
    </w:p>
    <w:p w14:paraId="1D903CD8" w14:textId="77777777" w:rsidR="00236D7D" w:rsidRDefault="00236D7D">
      <w:pPr>
        <w:pStyle w:val="PlainText"/>
        <w:ind w:left="720"/>
      </w:pPr>
      <w:r>
        <w:t xml:space="preserve">   (&lt;d&gt; ^right-bank &lt;dr&gt;)</w:t>
      </w:r>
    </w:p>
    <w:p w14:paraId="417AF912" w14:textId="77777777" w:rsidR="00236D7D" w:rsidRDefault="00236D7D">
      <w:pPr>
        <w:pStyle w:val="PlainText"/>
        <w:ind w:left="720"/>
      </w:pPr>
      <w:r>
        <w:t xml:space="preserve">   (&lt;dr&gt; ^missionaries 3</w:t>
      </w:r>
    </w:p>
    <w:p w14:paraId="25B1EFC6" w14:textId="77777777" w:rsidR="00236D7D" w:rsidRDefault="00236D7D">
      <w:pPr>
        <w:pStyle w:val="PlainText"/>
        <w:ind w:left="720"/>
      </w:pPr>
      <w:r>
        <w:t xml:space="preserve">         ^cannibals 3</w:t>
      </w:r>
    </w:p>
    <w:p w14:paraId="3648364D" w14:textId="77777777" w:rsidR="00236D7D" w:rsidRDefault="00236D7D">
      <w:pPr>
        <w:pStyle w:val="PlainText"/>
        <w:ind w:left="720"/>
      </w:pPr>
      <w:r>
        <w:t xml:space="preserve">         ^boat 1)}</w:t>
      </w:r>
    </w:p>
    <w:p w14:paraId="0B580ABB" w14:textId="77777777" w:rsidR="00236D7D" w:rsidRDefault="00236D7D">
      <w:pPr>
        <w:pStyle w:val="PlainText"/>
      </w:pPr>
    </w:p>
    <w:p w14:paraId="4BA06AD8" w14:textId="77777777" w:rsidR="00236D7D" w:rsidRDefault="00236D7D" w:rsidP="00B41B52">
      <w:pPr>
        <w:pStyle w:val="Heading1"/>
        <w:spacing w:before="0"/>
      </w:pPr>
      <w:r>
        <w:br w:type="page"/>
      </w:r>
      <w:r w:rsidR="000A6643">
        <w:lastRenderedPageBreak/>
        <w:t xml:space="preserve">4. </w:t>
      </w:r>
      <w:r>
        <w:t>Operator Proposal</w:t>
      </w:r>
    </w:p>
    <w:p w14:paraId="642FC22C" w14:textId="77777777" w:rsidR="00236D7D" w:rsidRDefault="00236D7D"/>
    <w:p w14:paraId="17390CCB" w14:textId="77777777" w:rsidR="00236D7D" w:rsidRDefault="00236D7D">
      <w:r>
        <w:t xml:space="preserve">The operators for this task move 1 to 2 individuals (missionaries or cannibals) across the river. In writing the proposal rules, it is easiest to break the operators into three classes: </w:t>
      </w:r>
    </w:p>
    <w:p w14:paraId="02AC966D" w14:textId="77777777" w:rsidR="00236D7D" w:rsidRDefault="00236D7D">
      <w:pPr>
        <w:numPr>
          <w:ilvl w:val="0"/>
          <w:numId w:val="2"/>
        </w:numPr>
      </w:pPr>
      <w:r>
        <w:t xml:space="preserve">move one missionary or cannibal to the other bank </w:t>
      </w:r>
    </w:p>
    <w:p w14:paraId="32137C6F" w14:textId="77777777" w:rsidR="00236D7D" w:rsidRDefault="00236D7D" w:rsidP="000C5205">
      <w:pPr>
        <w:numPr>
          <w:ilvl w:val="0"/>
          <w:numId w:val="2"/>
        </w:numPr>
        <w:tabs>
          <w:tab w:val="clear" w:pos="360"/>
          <w:tab w:val="num" w:pos="720"/>
        </w:tabs>
        <w:ind w:left="720"/>
      </w:pPr>
      <w:r>
        <w:t>test that there is at least one of the given type on the bank with the boat</w:t>
      </w:r>
    </w:p>
    <w:p w14:paraId="309987F1" w14:textId="77777777" w:rsidR="00236D7D" w:rsidRDefault="00236D7D">
      <w:pPr>
        <w:numPr>
          <w:ilvl w:val="0"/>
          <w:numId w:val="2"/>
        </w:numPr>
      </w:pPr>
      <w:r>
        <w:t>move two missionaries or two cannibals</w:t>
      </w:r>
    </w:p>
    <w:p w14:paraId="0D00FC53" w14:textId="77777777" w:rsidR="00236D7D" w:rsidRDefault="00236D7D" w:rsidP="000C5205">
      <w:pPr>
        <w:numPr>
          <w:ilvl w:val="0"/>
          <w:numId w:val="2"/>
        </w:numPr>
        <w:tabs>
          <w:tab w:val="clear" w:pos="360"/>
          <w:tab w:val="num" w:pos="720"/>
        </w:tabs>
        <w:ind w:left="720"/>
      </w:pPr>
      <w:r>
        <w:t>test that there is at least two of the given type on the bank with the boat</w:t>
      </w:r>
    </w:p>
    <w:p w14:paraId="79DCB279" w14:textId="77777777" w:rsidR="00236D7D" w:rsidRDefault="00236D7D">
      <w:pPr>
        <w:numPr>
          <w:ilvl w:val="0"/>
          <w:numId w:val="2"/>
        </w:numPr>
      </w:pPr>
      <w:r>
        <w:t>move one missionary and one cannibal together</w:t>
      </w:r>
    </w:p>
    <w:p w14:paraId="22B7C03F" w14:textId="77777777" w:rsidR="00236D7D" w:rsidRDefault="00236D7D" w:rsidP="000C5205">
      <w:pPr>
        <w:numPr>
          <w:ilvl w:val="0"/>
          <w:numId w:val="2"/>
        </w:numPr>
        <w:tabs>
          <w:tab w:val="clear" w:pos="360"/>
          <w:tab w:val="num" w:pos="720"/>
        </w:tabs>
        <w:ind w:left="720"/>
      </w:pPr>
      <w:r>
        <w:t>test that there is at least one of each type on the bank with the boat</w:t>
      </w:r>
    </w:p>
    <w:p w14:paraId="7E570720" w14:textId="77777777" w:rsidR="00236D7D" w:rsidRDefault="00236D7D"/>
    <w:p w14:paraId="6BB95973" w14:textId="77777777" w:rsidR="00236D7D" w:rsidRDefault="00236D7D">
      <w:r>
        <w:t>Try to write an English description of the proposal for first operator.</w:t>
      </w:r>
    </w:p>
    <w:p w14:paraId="40A97029" w14:textId="77777777" w:rsidR="00236D7D" w:rsidRDefault="00236D7D"/>
    <w:p w14:paraId="3F40B793" w14:textId="77777777" w:rsidR="00236D7D" w:rsidRDefault="00236D7D">
      <w:pPr>
        <w:pStyle w:val="PlainText"/>
      </w:pPr>
      <w:r>
        <w:t>mac*propose*move-mac-boat*1</w:t>
      </w:r>
    </w:p>
    <w:p w14:paraId="30CF64B6" w14:textId="77777777" w:rsidR="00236D7D" w:rsidRDefault="00236D7D">
      <w:pPr>
        <w:pStyle w:val="PlainText"/>
      </w:pPr>
      <w:r>
        <w:t>If the name of the state is mac and there is one or more cannibal or missionary on the same bank of the river as the boat, then propose moving that cannibal or missionary across the river.</w:t>
      </w:r>
    </w:p>
    <w:p w14:paraId="1F575995" w14:textId="77777777" w:rsidR="00236D7D" w:rsidRDefault="00236D7D"/>
    <w:p w14:paraId="75147D32" w14:textId="77777777" w:rsidR="00236D7D" w:rsidRDefault="00236D7D">
      <w:r>
        <w:t>The other operator proposals are very similar:</w:t>
      </w:r>
    </w:p>
    <w:p w14:paraId="2E13DFBA" w14:textId="77777777" w:rsidR="00236D7D" w:rsidRDefault="00236D7D"/>
    <w:p w14:paraId="4B7AA016" w14:textId="77777777" w:rsidR="00236D7D" w:rsidRDefault="00236D7D">
      <w:pPr>
        <w:pStyle w:val="PlainText"/>
      </w:pPr>
      <w:r>
        <w:t>mac*propose*move-mac-boat*2</w:t>
      </w:r>
    </w:p>
    <w:p w14:paraId="3A5C4AB4" w14:textId="77777777" w:rsidR="00236D7D" w:rsidRDefault="00236D7D">
      <w:pPr>
        <w:pStyle w:val="PlainText"/>
      </w:pPr>
      <w:r>
        <w:t>If the name of the state is mac and there are two or more cannibals or missionaries on the same bank of the river as the boat, then propose moving two of that type across the river.</w:t>
      </w:r>
    </w:p>
    <w:p w14:paraId="01AAA5A6" w14:textId="77777777" w:rsidR="00236D7D" w:rsidRDefault="00236D7D">
      <w:pPr>
        <w:pStyle w:val="PlainText"/>
      </w:pPr>
    </w:p>
    <w:p w14:paraId="0AA18502" w14:textId="77777777" w:rsidR="00236D7D" w:rsidRDefault="00236D7D">
      <w:pPr>
        <w:pStyle w:val="PlainText"/>
      </w:pPr>
      <w:r>
        <w:t>mac*propose*move-mac-boat*1</w:t>
      </w:r>
    </w:p>
    <w:p w14:paraId="71785DF1" w14:textId="77777777" w:rsidR="00236D7D" w:rsidRDefault="00236D7D">
      <w:pPr>
        <w:pStyle w:val="PlainText"/>
      </w:pPr>
      <w:r>
        <w:t>If the name of the state is mac and there is one or more cannibal and one or more missionaries on the same bank of the river as the boat, then propose moving one cannibal and one missionary across the river.</w:t>
      </w:r>
    </w:p>
    <w:p w14:paraId="31B8CA92" w14:textId="77777777" w:rsidR="00236D7D" w:rsidRDefault="00236D7D"/>
    <w:p w14:paraId="1940207A" w14:textId="77777777" w:rsidR="00236D7D" w:rsidRDefault="00236D7D">
      <w:r>
        <w:t>As in the Water Jug problem, you need to decide on a representation of the operator and its parameters. For this task, the operator parameters that make sense are:</w:t>
      </w:r>
    </w:p>
    <w:p w14:paraId="4C2AAF34" w14:textId="77777777" w:rsidR="00236D7D" w:rsidRDefault="00236D7D">
      <w:pPr>
        <w:numPr>
          <w:ilvl w:val="0"/>
          <w:numId w:val="4"/>
        </w:numPr>
      </w:pPr>
      <w:r>
        <w:t xml:space="preserve">The name of the operator: move-mac-boat. </w:t>
      </w:r>
    </w:p>
    <w:p w14:paraId="1C90314A" w14:textId="77777777" w:rsidR="00236D7D" w:rsidRDefault="00236D7D">
      <w:pPr>
        <w:numPr>
          <w:ilvl w:val="0"/>
          <w:numId w:val="3"/>
        </w:numPr>
      </w:pPr>
      <w:r>
        <w:t>The type of entities being moved: cannibal or missionary.</w:t>
      </w:r>
    </w:p>
    <w:p w14:paraId="62BF9DBA" w14:textId="77777777" w:rsidR="00236D7D" w:rsidRDefault="00236D7D">
      <w:pPr>
        <w:numPr>
          <w:ilvl w:val="0"/>
          <w:numId w:val="3"/>
        </w:numPr>
      </w:pPr>
      <w:r>
        <w:t>The number of each type of entity being moved: 1 or 2.</w:t>
      </w:r>
    </w:p>
    <w:p w14:paraId="6C12CB19" w14:textId="77777777" w:rsidR="00236D7D" w:rsidRDefault="00236D7D">
      <w:pPr>
        <w:pStyle w:val="Header"/>
        <w:tabs>
          <w:tab w:val="clear" w:pos="4320"/>
          <w:tab w:val="clear" w:pos="8640"/>
        </w:tabs>
      </w:pPr>
      <w:r>
        <w:t>The second two can be combined as a single attribute-value pair, with the type of entity being the attribute and the number being the value. This makes it easy to represent moving one or two entities of the same type as well as moving one missionary and one cannibal. To simplify later matching, you can also include the bank of the river that the boat is on. Also, for some of the reasoning, it will be useful to also represent how many different types of people are being moved, usually just one, but two when moving one missionaries and one cannibal. It is not necessary to include the bank of the river that the boat is on because it is represented in the current state.</w:t>
      </w:r>
    </w:p>
    <w:p w14:paraId="280678D1" w14:textId="77777777" w:rsidR="00236D7D" w:rsidRDefault="00236D7D">
      <w:pPr>
        <w:pStyle w:val="Header"/>
        <w:tabs>
          <w:tab w:val="clear" w:pos="4320"/>
          <w:tab w:val="clear" w:pos="8640"/>
        </w:tabs>
      </w:pPr>
    </w:p>
    <w:p w14:paraId="1B55B1A2" w14:textId="77777777" w:rsidR="00236D7D" w:rsidRDefault="00236D7D">
      <w:pPr>
        <w:pStyle w:val="Header"/>
        <w:tabs>
          <w:tab w:val="clear" w:pos="4320"/>
          <w:tab w:val="clear" w:pos="8640"/>
        </w:tabs>
      </w:pPr>
      <w:r>
        <w:t xml:space="preserve">The operator representation for moving one cannibal (with the boat) from the bank with object </w:t>
      </w:r>
      <w:r>
        <w:rPr>
          <w:rFonts w:ascii="Courier New" w:hAnsi="Courier New"/>
        </w:rPr>
        <w:t>l3</w:t>
      </w:r>
      <w:r>
        <w:t xml:space="preserve"> would be:</w:t>
      </w:r>
    </w:p>
    <w:p w14:paraId="418C672C" w14:textId="77777777" w:rsidR="00236D7D" w:rsidRDefault="00236D7D">
      <w:pPr>
        <w:pStyle w:val="PlainText"/>
        <w:ind w:left="720"/>
      </w:pPr>
      <w:r>
        <w:t>(&lt;o&gt; ^name move-mac-boat</w:t>
      </w:r>
    </w:p>
    <w:p w14:paraId="425EDC39" w14:textId="77777777" w:rsidR="00236D7D" w:rsidRDefault="00236D7D">
      <w:pPr>
        <w:pStyle w:val="PlainText"/>
        <w:ind w:left="720"/>
      </w:pPr>
      <w:r>
        <w:t xml:space="preserve">     ^cannibal 1</w:t>
      </w:r>
    </w:p>
    <w:p w14:paraId="4C335D5C" w14:textId="77777777" w:rsidR="00236D7D" w:rsidRDefault="00236D7D">
      <w:pPr>
        <w:pStyle w:val="PlainText"/>
        <w:ind w:left="720"/>
      </w:pPr>
      <w:r>
        <w:t xml:space="preserve">     ^boat 1</w:t>
      </w:r>
    </w:p>
    <w:p w14:paraId="6991666A" w14:textId="77777777" w:rsidR="00236D7D" w:rsidRDefault="00236D7D">
      <w:pPr>
        <w:pStyle w:val="PlainText"/>
        <w:ind w:left="720"/>
      </w:pPr>
      <w:r>
        <w:t xml:space="preserve">     ^bank l3  </w:t>
      </w:r>
    </w:p>
    <w:p w14:paraId="0A12E21A" w14:textId="77777777" w:rsidR="00236D7D" w:rsidRDefault="00236D7D">
      <w:pPr>
        <w:pStyle w:val="PlainText"/>
        <w:ind w:left="720"/>
      </w:pPr>
      <w:r>
        <w:t xml:space="preserve">     ^types 1)</w:t>
      </w:r>
    </w:p>
    <w:p w14:paraId="1178C103" w14:textId="77777777" w:rsidR="00236D7D" w:rsidRDefault="00236D7D"/>
    <w:p w14:paraId="60914117" w14:textId="77777777" w:rsidR="00236D7D" w:rsidRDefault="00236D7D">
      <w:r>
        <w:br w:type="page"/>
      </w:r>
      <w:r>
        <w:lastRenderedPageBreak/>
        <w:t>Now try to write the first proposal as a Soar rule. To make it easier, a good approach is to initially write a very specific rule for one type of operator, and then attempt to generalize it by adding variables. To get started, you can try writing a proposal rule for just cannibals on the left bank of the river. That would be:</w:t>
      </w:r>
    </w:p>
    <w:p w14:paraId="3F7B079E" w14:textId="77777777" w:rsidR="00236D7D" w:rsidRDefault="00236D7D"/>
    <w:p w14:paraId="6DE00054" w14:textId="77777777" w:rsidR="00236D7D" w:rsidRDefault="00236D7D">
      <w:pPr>
        <w:pStyle w:val="PlainText"/>
        <w:ind w:left="720"/>
      </w:pPr>
      <w:r>
        <w:t xml:space="preserve">sp {mac*propose*move-mac-boat1 </w:t>
      </w:r>
    </w:p>
    <w:p w14:paraId="45797EBE" w14:textId="77777777" w:rsidR="00236D7D" w:rsidRDefault="00236D7D">
      <w:pPr>
        <w:pStyle w:val="PlainText"/>
        <w:ind w:left="720"/>
      </w:pPr>
      <w:r>
        <w:t xml:space="preserve">   (state &lt;s&gt; ^name mac</w:t>
      </w:r>
    </w:p>
    <w:p w14:paraId="61000BF9" w14:textId="77777777" w:rsidR="00236D7D" w:rsidRDefault="00236D7D">
      <w:pPr>
        <w:pStyle w:val="PlainText"/>
        <w:ind w:left="720"/>
      </w:pPr>
      <w:r>
        <w:t xml:space="preserve">              ^left-bank &lt;bank&gt;)</w:t>
      </w:r>
    </w:p>
    <w:p w14:paraId="59D83E33" w14:textId="77777777" w:rsidR="00236D7D" w:rsidRDefault="00236D7D">
      <w:pPr>
        <w:pStyle w:val="PlainText"/>
        <w:ind w:left="720"/>
      </w:pPr>
      <w:r>
        <w:t xml:space="preserve">   (&lt;bank&gt; ^cannibals &gt; 0</w:t>
      </w:r>
    </w:p>
    <w:p w14:paraId="57D71633" w14:textId="77777777" w:rsidR="00236D7D" w:rsidRDefault="00236D7D">
      <w:pPr>
        <w:pStyle w:val="PlainText"/>
        <w:ind w:left="720"/>
      </w:pPr>
      <w:r>
        <w:t xml:space="preserve">       </w:t>
      </w:r>
      <w:r w:rsidR="00F10CEE">
        <w:t xml:space="preserve">   </w:t>
      </w:r>
      <w:r>
        <w:t xml:space="preserve"> ^boat 1)</w:t>
      </w:r>
    </w:p>
    <w:p w14:paraId="717B7D0A" w14:textId="77777777" w:rsidR="00236D7D" w:rsidRDefault="00236D7D">
      <w:pPr>
        <w:pStyle w:val="PlainText"/>
        <w:ind w:left="720"/>
      </w:pPr>
      <w:r>
        <w:t>--&gt;</w:t>
      </w:r>
    </w:p>
    <w:p w14:paraId="2978D2A8" w14:textId="77777777" w:rsidR="00236D7D" w:rsidRDefault="00236D7D">
      <w:pPr>
        <w:pStyle w:val="PlainText"/>
        <w:ind w:left="720"/>
      </w:pPr>
      <w:r>
        <w:t xml:space="preserve">   (&lt;s&gt; ^operator &lt;o&gt; + =)</w:t>
      </w:r>
    </w:p>
    <w:p w14:paraId="1B3651C6" w14:textId="77777777" w:rsidR="00236D7D" w:rsidRDefault="00236D7D">
      <w:pPr>
        <w:pStyle w:val="PlainText"/>
        <w:ind w:left="720"/>
      </w:pPr>
      <w:r>
        <w:t xml:space="preserve">   (&lt;o&gt; ^name move-mac-boat</w:t>
      </w:r>
    </w:p>
    <w:p w14:paraId="0DEBCB23" w14:textId="77777777" w:rsidR="00236D7D" w:rsidRDefault="00236D7D">
      <w:pPr>
        <w:pStyle w:val="PlainText"/>
        <w:ind w:left="720"/>
      </w:pPr>
      <w:r>
        <w:t xml:space="preserve">        ^bank &lt;bank&gt;</w:t>
      </w:r>
    </w:p>
    <w:p w14:paraId="29DCA5A7" w14:textId="77777777" w:rsidR="00236D7D" w:rsidRDefault="00236D7D">
      <w:pPr>
        <w:pStyle w:val="PlainText"/>
        <w:ind w:left="720"/>
      </w:pPr>
      <w:r>
        <w:t xml:space="preserve">        ^boat 1</w:t>
      </w:r>
    </w:p>
    <w:p w14:paraId="10CBCA64" w14:textId="77777777" w:rsidR="00236D7D" w:rsidRDefault="00236D7D">
      <w:pPr>
        <w:pStyle w:val="PlainText"/>
        <w:ind w:left="720"/>
      </w:pPr>
      <w:r>
        <w:tab/>
        <w:t xml:space="preserve">  ^cannibals 1</w:t>
      </w:r>
    </w:p>
    <w:p w14:paraId="7520262E" w14:textId="77777777" w:rsidR="00236D7D" w:rsidRDefault="00236D7D">
      <w:pPr>
        <w:pStyle w:val="PlainText"/>
        <w:ind w:left="720"/>
      </w:pPr>
      <w:r>
        <w:t xml:space="preserve">        ^types 1)}</w:t>
      </w:r>
    </w:p>
    <w:p w14:paraId="6D65BA54" w14:textId="77777777" w:rsidR="00236D7D" w:rsidRDefault="00236D7D"/>
    <w:p w14:paraId="72AA1FE0" w14:textId="77777777" w:rsidR="00236D7D" w:rsidRDefault="00236D7D">
      <w:r>
        <w:t xml:space="preserve">The operator is created with both an acceptable and a </w:t>
      </w:r>
      <w:r w:rsidR="001A6C5C">
        <w:t>indifferent p</w:t>
      </w:r>
      <w:r>
        <w:t>reference. In a later section you will explore adding search control.</w:t>
      </w:r>
    </w:p>
    <w:p w14:paraId="0395BBDB" w14:textId="77777777" w:rsidR="00236D7D" w:rsidRDefault="00236D7D"/>
    <w:p w14:paraId="22546E31" w14:textId="77777777" w:rsidR="00236D7D" w:rsidRDefault="00236D7D">
      <w:r>
        <w:t>You can generalize this rule by using a variable for the bank of the river, making it so that the proposal applies no matter which bank the boat is on. To be safe, this requires introducing a disjunctive (</w:t>
      </w:r>
      <w:r>
        <w:rPr>
          <w:rFonts w:ascii="Courier New" w:hAnsi="Courier New"/>
        </w:rPr>
        <w:t>&lt;&lt; left-bank right-bank &gt;&gt;</w:t>
      </w:r>
      <w:r>
        <w:t xml:space="preserve">) test for the attribute. </w:t>
      </w:r>
    </w:p>
    <w:p w14:paraId="1C141908" w14:textId="77777777" w:rsidR="00236D7D" w:rsidRDefault="00236D7D"/>
    <w:p w14:paraId="4A110978" w14:textId="77777777" w:rsidR="00236D7D" w:rsidRDefault="00236D7D">
      <w:pPr>
        <w:pStyle w:val="PlainText"/>
        <w:ind w:left="720"/>
      </w:pPr>
      <w:r>
        <w:t xml:space="preserve">sp {mac*propose*move-mac-boat*1 </w:t>
      </w:r>
    </w:p>
    <w:p w14:paraId="0AA517F7" w14:textId="77777777" w:rsidR="00236D7D" w:rsidRDefault="00236D7D">
      <w:pPr>
        <w:pStyle w:val="PlainText"/>
        <w:ind w:left="720"/>
      </w:pPr>
      <w:r>
        <w:t xml:space="preserve">   (state &lt;s&gt; ^name mac</w:t>
      </w:r>
    </w:p>
    <w:p w14:paraId="7A950A43" w14:textId="77777777" w:rsidR="00236D7D" w:rsidRDefault="00236D7D">
      <w:pPr>
        <w:pStyle w:val="PlainText"/>
        <w:ind w:left="720"/>
      </w:pPr>
      <w:r>
        <w:t xml:space="preserve">              ^&lt;&lt; right-bank left-bank &gt;&gt; &lt;bank&gt;)</w:t>
      </w:r>
    </w:p>
    <w:p w14:paraId="42B79AA2" w14:textId="77777777" w:rsidR="00236D7D" w:rsidRDefault="00236D7D">
      <w:pPr>
        <w:pStyle w:val="PlainText"/>
        <w:ind w:left="720"/>
      </w:pPr>
      <w:r>
        <w:t xml:space="preserve">   (&lt;bank&gt; ^cannibals &gt; 0</w:t>
      </w:r>
    </w:p>
    <w:p w14:paraId="18B42114" w14:textId="77777777" w:rsidR="00236D7D" w:rsidRDefault="00236D7D">
      <w:pPr>
        <w:pStyle w:val="PlainText"/>
        <w:ind w:left="720"/>
      </w:pPr>
      <w:r>
        <w:t xml:space="preserve">           ^boat 1)</w:t>
      </w:r>
    </w:p>
    <w:p w14:paraId="5165C924" w14:textId="77777777" w:rsidR="00236D7D" w:rsidRDefault="00236D7D">
      <w:pPr>
        <w:pStyle w:val="PlainText"/>
        <w:ind w:left="720"/>
      </w:pPr>
      <w:r>
        <w:t>--&gt;</w:t>
      </w:r>
    </w:p>
    <w:p w14:paraId="48E251DB" w14:textId="77777777" w:rsidR="00236D7D" w:rsidRDefault="00236D7D">
      <w:pPr>
        <w:pStyle w:val="PlainText"/>
        <w:ind w:left="720"/>
      </w:pPr>
      <w:r>
        <w:t xml:space="preserve">   (&lt;s&gt; ^operator &lt;o&gt; + =)</w:t>
      </w:r>
    </w:p>
    <w:p w14:paraId="2D6B07FD" w14:textId="77777777" w:rsidR="00236D7D" w:rsidRDefault="00236D7D">
      <w:pPr>
        <w:pStyle w:val="PlainText"/>
        <w:ind w:left="720"/>
      </w:pPr>
      <w:r>
        <w:t xml:space="preserve">   (&lt;o&gt; ^name move-mac-boat</w:t>
      </w:r>
    </w:p>
    <w:p w14:paraId="7E1E4F0C" w14:textId="77777777" w:rsidR="00236D7D" w:rsidRDefault="00236D7D">
      <w:pPr>
        <w:pStyle w:val="PlainText"/>
        <w:ind w:left="720"/>
      </w:pPr>
      <w:r>
        <w:t xml:space="preserve">        ^bank &lt;bank&gt;</w:t>
      </w:r>
    </w:p>
    <w:p w14:paraId="6BCB6CE7" w14:textId="77777777" w:rsidR="00236D7D" w:rsidRDefault="00236D7D">
      <w:pPr>
        <w:pStyle w:val="PlainText"/>
        <w:ind w:left="720"/>
      </w:pPr>
      <w:r>
        <w:t xml:space="preserve">        ^boat 1</w:t>
      </w:r>
    </w:p>
    <w:p w14:paraId="761DC92F" w14:textId="77777777" w:rsidR="00236D7D" w:rsidRDefault="00236D7D">
      <w:pPr>
        <w:pStyle w:val="PlainText"/>
        <w:ind w:left="720"/>
      </w:pPr>
      <w:r>
        <w:tab/>
        <w:t xml:space="preserve">  ^cannibals 1</w:t>
      </w:r>
    </w:p>
    <w:p w14:paraId="6FBC063C" w14:textId="77777777" w:rsidR="00236D7D" w:rsidRDefault="00236D7D">
      <w:pPr>
        <w:pStyle w:val="PlainText"/>
        <w:ind w:left="720"/>
      </w:pPr>
      <w:r>
        <w:t xml:space="preserve">        ^types 1)}</w:t>
      </w:r>
    </w:p>
    <w:p w14:paraId="1B4816DF" w14:textId="77777777" w:rsidR="00236D7D" w:rsidRDefault="00236D7D">
      <w:pPr>
        <w:pStyle w:val="PlainText"/>
        <w:ind w:left="720"/>
      </w:pPr>
    </w:p>
    <w:p w14:paraId="37A23238" w14:textId="77777777" w:rsidR="00236D7D" w:rsidRDefault="00236D7D">
      <w:r>
        <w:t>You can then further generalize the rule so that it can match against both cannibals and missionaries (but not the boat). This requires introducing a disjunctive (</w:t>
      </w:r>
      <w:r>
        <w:rPr>
          <w:rFonts w:ascii="Courier New" w:hAnsi="Courier New"/>
        </w:rPr>
        <w:t>&lt;&lt; cannibals missionaries &gt;&gt;</w:t>
      </w:r>
      <w:r>
        <w:t>) test for the attribute of the bank object, and also a surrounding conjunctive test (</w:t>
      </w:r>
      <w:r>
        <w:rPr>
          <w:rFonts w:ascii="Courier New" w:hAnsi="Courier New"/>
        </w:rPr>
        <w:t>{ &lt;&lt; cannibals missionaries &gt;&gt; &lt;type&gt; })</w:t>
      </w:r>
      <w:r>
        <w:t xml:space="preserve"> to match the entity type to the variable </w:t>
      </w:r>
      <w:r>
        <w:rPr>
          <w:rFonts w:ascii="Courier New" w:hAnsi="Courier New"/>
        </w:rPr>
        <w:t>&lt;type&gt;</w:t>
      </w:r>
      <w:r>
        <w:t>, which can then be used in the action. The final rule is:</w:t>
      </w:r>
    </w:p>
    <w:p w14:paraId="646D5393" w14:textId="77777777" w:rsidR="00236D7D" w:rsidRDefault="00236D7D">
      <w:pPr>
        <w:pStyle w:val="PlainText"/>
        <w:ind w:left="720"/>
      </w:pPr>
    </w:p>
    <w:p w14:paraId="512C284F" w14:textId="77777777" w:rsidR="00236D7D" w:rsidRDefault="00236D7D">
      <w:pPr>
        <w:pStyle w:val="PlainText"/>
        <w:ind w:left="720"/>
      </w:pPr>
      <w:r>
        <w:t>sp {mac*propose*operator*move-mac-boat1</w:t>
      </w:r>
    </w:p>
    <w:p w14:paraId="26134CD9" w14:textId="77777777" w:rsidR="00236D7D" w:rsidRDefault="00236D7D">
      <w:pPr>
        <w:pStyle w:val="PlainText"/>
        <w:ind w:left="720"/>
      </w:pPr>
      <w:r>
        <w:t xml:space="preserve">   (state &lt;s&gt; ^name mac</w:t>
      </w:r>
    </w:p>
    <w:p w14:paraId="4D77D4C2" w14:textId="77777777" w:rsidR="00236D7D" w:rsidRDefault="00236D7D">
      <w:pPr>
        <w:pStyle w:val="PlainText"/>
        <w:ind w:left="720"/>
      </w:pPr>
      <w:r>
        <w:t xml:space="preserve">              ^&lt;&lt; right-bank left-bank &gt;&gt; &lt;bank&gt;)</w:t>
      </w:r>
    </w:p>
    <w:p w14:paraId="0929EB99" w14:textId="77777777" w:rsidR="00236D7D" w:rsidRDefault="00236D7D">
      <w:pPr>
        <w:pStyle w:val="PlainText"/>
        <w:ind w:left="720"/>
      </w:pPr>
      <w:r>
        <w:t xml:space="preserve">   (&lt;bank&gt; ^{ &lt;&lt; cannibals missionaries &gt;&gt; &lt;type&gt; } &gt; 0</w:t>
      </w:r>
    </w:p>
    <w:p w14:paraId="28400D3F" w14:textId="77777777" w:rsidR="00236D7D" w:rsidRDefault="00236D7D">
      <w:pPr>
        <w:pStyle w:val="PlainText"/>
        <w:ind w:left="720"/>
      </w:pPr>
      <w:r>
        <w:t xml:space="preserve">           ^boat 1)</w:t>
      </w:r>
    </w:p>
    <w:p w14:paraId="3C48FA5C" w14:textId="77777777" w:rsidR="00236D7D" w:rsidRDefault="00236D7D">
      <w:pPr>
        <w:pStyle w:val="PlainText"/>
        <w:ind w:left="720"/>
      </w:pPr>
      <w:r>
        <w:t xml:space="preserve">   --&gt;</w:t>
      </w:r>
    </w:p>
    <w:p w14:paraId="56B97868" w14:textId="77777777" w:rsidR="00236D7D" w:rsidRDefault="00236D7D">
      <w:pPr>
        <w:pStyle w:val="PlainText"/>
        <w:ind w:left="720"/>
      </w:pPr>
      <w:r>
        <w:t xml:space="preserve">   (&lt;s&gt; ^operator &lt;o&gt;</w:t>
      </w:r>
      <w:r w:rsidR="00AC5164">
        <w:t xml:space="preserve"> + =</w:t>
      </w:r>
      <w:r>
        <w:t>)</w:t>
      </w:r>
    </w:p>
    <w:p w14:paraId="244D1795" w14:textId="77777777" w:rsidR="00AC5164" w:rsidRDefault="00236D7D" w:rsidP="00914EC1">
      <w:pPr>
        <w:pStyle w:val="PlainText"/>
        <w:ind w:left="720"/>
      </w:pPr>
      <w:r>
        <w:t xml:space="preserve">   (&lt;o&gt; ^name move-mac-boat</w:t>
      </w:r>
    </w:p>
    <w:p w14:paraId="3C8E74E3" w14:textId="77777777" w:rsidR="00236D7D" w:rsidRDefault="00236D7D">
      <w:pPr>
        <w:pStyle w:val="PlainText"/>
        <w:ind w:left="720"/>
      </w:pPr>
      <w:r>
        <w:t xml:space="preserve">        ^bank &lt;bank&gt;</w:t>
      </w:r>
    </w:p>
    <w:p w14:paraId="4027066D" w14:textId="77777777" w:rsidR="00236D7D" w:rsidRDefault="00236D7D">
      <w:pPr>
        <w:pStyle w:val="PlainText"/>
        <w:ind w:left="720"/>
      </w:pPr>
      <w:r>
        <w:t xml:space="preserve">        ^&lt;type&gt; 1</w:t>
      </w:r>
    </w:p>
    <w:p w14:paraId="342E54E5" w14:textId="77777777" w:rsidR="00914EC1" w:rsidRDefault="00914EC1">
      <w:pPr>
        <w:pStyle w:val="PlainText"/>
        <w:ind w:left="720"/>
      </w:pPr>
      <w:r>
        <w:tab/>
        <w:t xml:space="preserve">  ^boat 1</w:t>
      </w:r>
    </w:p>
    <w:p w14:paraId="707BB21A" w14:textId="77777777" w:rsidR="00236D7D" w:rsidRDefault="00236D7D" w:rsidP="00AC5164">
      <w:pPr>
        <w:pStyle w:val="PlainText"/>
        <w:ind w:left="720"/>
      </w:pPr>
      <w:r>
        <w:t xml:space="preserve">        ^types 1)} </w:t>
      </w:r>
    </w:p>
    <w:p w14:paraId="546C7246" w14:textId="77777777" w:rsidR="00236D7D" w:rsidRDefault="00236D7D"/>
    <w:p w14:paraId="5F68D7BF" w14:textId="77777777" w:rsidR="00236D7D" w:rsidRDefault="00236D7D">
      <w:r>
        <w:lastRenderedPageBreak/>
        <w:t>Now try to write the second proposal that moves two missionaries or two cannibals as a Soar rule. This requires only minimal changes to the first. The only changes are to test for more than one missionary or cannibal, and to increase the number being moved to 2.</w:t>
      </w:r>
    </w:p>
    <w:p w14:paraId="54299EF1" w14:textId="77777777" w:rsidR="00236D7D" w:rsidRDefault="00236D7D"/>
    <w:p w14:paraId="5BC3543F" w14:textId="77777777" w:rsidR="00236D7D" w:rsidRDefault="00236D7D">
      <w:pPr>
        <w:ind w:left="720"/>
        <w:rPr>
          <w:rStyle w:val="Typewriter"/>
        </w:rPr>
      </w:pPr>
      <w:r>
        <w:rPr>
          <w:rStyle w:val="Typewriter"/>
        </w:rPr>
        <w:t>sp {mac*propose*operator*move-mac-boat2</w:t>
      </w:r>
    </w:p>
    <w:p w14:paraId="6F83E6C6" w14:textId="77777777" w:rsidR="00236D7D" w:rsidRDefault="00236D7D">
      <w:pPr>
        <w:ind w:left="720"/>
        <w:rPr>
          <w:rStyle w:val="Typewriter"/>
        </w:rPr>
      </w:pPr>
      <w:r>
        <w:rPr>
          <w:rStyle w:val="Typewriter"/>
        </w:rPr>
        <w:t xml:space="preserve">   (state &lt;s&gt; ^name mac</w:t>
      </w:r>
    </w:p>
    <w:p w14:paraId="32393DBB" w14:textId="77777777" w:rsidR="00236D7D" w:rsidRDefault="00236D7D">
      <w:pPr>
        <w:ind w:left="720"/>
        <w:rPr>
          <w:rStyle w:val="Typewriter"/>
        </w:rPr>
      </w:pPr>
      <w:r>
        <w:rPr>
          <w:rStyle w:val="Typewriter"/>
        </w:rPr>
        <w:t xml:space="preserve">              ^ &lt;&lt; right-bank left-bank &gt;&gt; &lt;bank&gt;)</w:t>
      </w:r>
    </w:p>
    <w:p w14:paraId="5901F5E4" w14:textId="77777777" w:rsidR="00236D7D" w:rsidRDefault="00236D7D">
      <w:pPr>
        <w:ind w:left="720"/>
        <w:rPr>
          <w:rStyle w:val="Typewriter"/>
        </w:rPr>
      </w:pPr>
      <w:r>
        <w:rPr>
          <w:rStyle w:val="Typewriter"/>
        </w:rPr>
        <w:t xml:space="preserve">   (&lt;bank&gt; ^{ &lt;&lt; cannibals missionaries &gt;&gt; &lt;type&gt; } &gt; 1</w:t>
      </w:r>
    </w:p>
    <w:p w14:paraId="3B430631" w14:textId="77777777" w:rsidR="00236D7D" w:rsidRDefault="00236D7D">
      <w:pPr>
        <w:ind w:left="720"/>
        <w:rPr>
          <w:rStyle w:val="Typewriter"/>
        </w:rPr>
      </w:pPr>
      <w:r>
        <w:rPr>
          <w:rStyle w:val="Typewriter"/>
        </w:rPr>
        <w:t xml:space="preserve">           ^boat 1)</w:t>
      </w:r>
    </w:p>
    <w:p w14:paraId="155161E4" w14:textId="77777777" w:rsidR="00236D7D" w:rsidRDefault="00236D7D">
      <w:pPr>
        <w:ind w:left="720"/>
        <w:rPr>
          <w:rStyle w:val="Typewriter"/>
        </w:rPr>
      </w:pPr>
      <w:r>
        <w:rPr>
          <w:rStyle w:val="Typewriter"/>
        </w:rPr>
        <w:t xml:space="preserve">   --&gt;</w:t>
      </w:r>
    </w:p>
    <w:p w14:paraId="6E25245E" w14:textId="77777777" w:rsidR="00236D7D" w:rsidRDefault="00236D7D">
      <w:pPr>
        <w:ind w:left="720"/>
        <w:rPr>
          <w:rStyle w:val="Typewriter"/>
        </w:rPr>
      </w:pPr>
      <w:r>
        <w:rPr>
          <w:rStyle w:val="Typewriter"/>
        </w:rPr>
        <w:t xml:space="preserve">   (&lt;s&gt; ^operator &lt;o&gt;</w:t>
      </w:r>
      <w:r w:rsidR="00AC5164">
        <w:rPr>
          <w:rStyle w:val="Typewriter"/>
        </w:rPr>
        <w:t xml:space="preserve"> + =</w:t>
      </w:r>
      <w:r>
        <w:rPr>
          <w:rStyle w:val="Typewriter"/>
        </w:rPr>
        <w:t>)</w:t>
      </w:r>
    </w:p>
    <w:p w14:paraId="21F1215D" w14:textId="77777777" w:rsidR="00AC5164" w:rsidRDefault="00236D7D" w:rsidP="00914EC1">
      <w:pPr>
        <w:ind w:left="720"/>
        <w:rPr>
          <w:rStyle w:val="Typewriter"/>
        </w:rPr>
      </w:pPr>
      <w:r>
        <w:rPr>
          <w:rStyle w:val="Typewriter"/>
        </w:rPr>
        <w:t xml:space="preserve">   (&lt;o&gt; ^name move-mac-boat</w:t>
      </w:r>
    </w:p>
    <w:p w14:paraId="3A999FF6" w14:textId="77777777" w:rsidR="00236D7D" w:rsidRDefault="00236D7D">
      <w:pPr>
        <w:ind w:left="720"/>
        <w:rPr>
          <w:rStyle w:val="Typewriter"/>
        </w:rPr>
      </w:pPr>
      <w:r>
        <w:rPr>
          <w:rStyle w:val="Typewriter"/>
        </w:rPr>
        <w:t xml:space="preserve">        ^bank &lt;bank&gt;</w:t>
      </w:r>
    </w:p>
    <w:p w14:paraId="329A7C88" w14:textId="77777777" w:rsidR="00236D7D" w:rsidRDefault="00236D7D">
      <w:pPr>
        <w:ind w:left="720"/>
        <w:rPr>
          <w:rStyle w:val="Typewriter"/>
        </w:rPr>
      </w:pPr>
      <w:r>
        <w:rPr>
          <w:rStyle w:val="Typewriter"/>
        </w:rPr>
        <w:t xml:space="preserve">        ^&lt;type&gt; 2</w:t>
      </w:r>
    </w:p>
    <w:p w14:paraId="6BA830EA" w14:textId="77777777" w:rsidR="00914EC1" w:rsidRDefault="00914EC1">
      <w:pPr>
        <w:ind w:left="720"/>
        <w:rPr>
          <w:rStyle w:val="Typewriter"/>
        </w:rPr>
      </w:pPr>
      <w:r>
        <w:rPr>
          <w:rStyle w:val="Typewriter"/>
        </w:rPr>
        <w:tab/>
        <w:t xml:space="preserve">  ^boat 1</w:t>
      </w:r>
    </w:p>
    <w:p w14:paraId="2E697419" w14:textId="77777777" w:rsidR="00236D7D" w:rsidRDefault="00236D7D" w:rsidP="00AC5164">
      <w:pPr>
        <w:ind w:left="720"/>
        <w:rPr>
          <w:rStyle w:val="Typewriter"/>
        </w:rPr>
      </w:pPr>
      <w:r>
        <w:rPr>
          <w:rStyle w:val="Typewriter"/>
        </w:rPr>
        <w:tab/>
        <w:t xml:space="preserve">  ^types 1)}</w:t>
      </w:r>
    </w:p>
    <w:p w14:paraId="1E97BCEC" w14:textId="77777777" w:rsidR="00236D7D" w:rsidRDefault="00236D7D">
      <w:pPr>
        <w:ind w:left="720"/>
      </w:pPr>
    </w:p>
    <w:p w14:paraId="3E377B68" w14:textId="77777777" w:rsidR="00236D7D" w:rsidRDefault="00236D7D">
      <w:r>
        <w:t>Now try to write the third proposal for moving one missionary and one cannibal.</w:t>
      </w:r>
    </w:p>
    <w:p w14:paraId="71861E2B" w14:textId="77777777" w:rsidR="00236D7D" w:rsidRDefault="00236D7D">
      <w:pPr>
        <w:pStyle w:val="PlainText"/>
        <w:ind w:left="720"/>
      </w:pPr>
    </w:p>
    <w:p w14:paraId="41404C36" w14:textId="77777777" w:rsidR="00236D7D" w:rsidRDefault="00236D7D">
      <w:pPr>
        <w:pStyle w:val="PlainText"/>
        <w:ind w:left="720"/>
      </w:pPr>
      <w:r>
        <w:t>sp {mac*propose*operator*move-mac-boat11</w:t>
      </w:r>
    </w:p>
    <w:p w14:paraId="5AB87F5E" w14:textId="77777777" w:rsidR="00236D7D" w:rsidRDefault="00236D7D">
      <w:pPr>
        <w:pStyle w:val="PlainText"/>
        <w:ind w:left="720"/>
      </w:pPr>
      <w:r>
        <w:t xml:space="preserve">   (state &lt;s&gt; ^name mac</w:t>
      </w:r>
    </w:p>
    <w:p w14:paraId="72FB2B7C" w14:textId="77777777" w:rsidR="00236D7D" w:rsidRDefault="00236D7D">
      <w:pPr>
        <w:pStyle w:val="PlainText"/>
        <w:ind w:left="720"/>
      </w:pPr>
      <w:r>
        <w:t xml:space="preserve">              ^ &lt;&lt; right-bank left-bank &gt;&gt; &lt;bank&gt;)</w:t>
      </w:r>
    </w:p>
    <w:p w14:paraId="28C03B4B" w14:textId="77777777" w:rsidR="00236D7D" w:rsidRDefault="00236D7D">
      <w:pPr>
        <w:pStyle w:val="PlainText"/>
        <w:ind w:left="720"/>
      </w:pPr>
      <w:r>
        <w:t xml:space="preserve">   (&lt;bank&gt; ^missionaries &gt; 0</w:t>
      </w:r>
    </w:p>
    <w:p w14:paraId="71AF80D6" w14:textId="77777777" w:rsidR="00236D7D" w:rsidRDefault="00236D7D">
      <w:pPr>
        <w:pStyle w:val="PlainText"/>
        <w:ind w:left="720"/>
      </w:pPr>
      <w:r>
        <w:t xml:space="preserve">           ^cannibals &gt; 0</w:t>
      </w:r>
    </w:p>
    <w:p w14:paraId="74EE94B7" w14:textId="77777777" w:rsidR="00236D7D" w:rsidRDefault="00236D7D">
      <w:pPr>
        <w:pStyle w:val="PlainText"/>
        <w:ind w:left="720"/>
      </w:pPr>
      <w:r>
        <w:t xml:space="preserve">           ^boat 1)</w:t>
      </w:r>
    </w:p>
    <w:p w14:paraId="7FCC1DCC" w14:textId="77777777" w:rsidR="00236D7D" w:rsidRDefault="00236D7D">
      <w:pPr>
        <w:pStyle w:val="PlainText"/>
        <w:ind w:left="720"/>
      </w:pPr>
      <w:r>
        <w:t xml:space="preserve">   --&gt;</w:t>
      </w:r>
    </w:p>
    <w:p w14:paraId="54A01BE9" w14:textId="77777777" w:rsidR="00236D7D" w:rsidRDefault="00236D7D">
      <w:pPr>
        <w:pStyle w:val="PlainText"/>
        <w:ind w:left="720"/>
      </w:pPr>
      <w:r>
        <w:t xml:space="preserve">   (&lt;s&gt; ^operator &lt;o&gt;</w:t>
      </w:r>
      <w:r w:rsidR="00AC5164">
        <w:t xml:space="preserve"> + =</w:t>
      </w:r>
      <w:r>
        <w:t>)</w:t>
      </w:r>
    </w:p>
    <w:p w14:paraId="1D5B9CC7" w14:textId="77777777" w:rsidR="00AC5164" w:rsidRDefault="00236D7D" w:rsidP="00914EC1">
      <w:pPr>
        <w:pStyle w:val="PlainText"/>
        <w:ind w:left="720"/>
      </w:pPr>
      <w:r>
        <w:t xml:space="preserve">   (&lt;o&gt; ^name move-mac-boat</w:t>
      </w:r>
    </w:p>
    <w:p w14:paraId="5E9A3DAE" w14:textId="77777777" w:rsidR="00236D7D" w:rsidRDefault="00236D7D">
      <w:pPr>
        <w:pStyle w:val="PlainText"/>
        <w:ind w:left="720"/>
      </w:pPr>
      <w:r>
        <w:t xml:space="preserve">        ^bank &lt;bank&gt;</w:t>
      </w:r>
    </w:p>
    <w:p w14:paraId="5E3D2FAD" w14:textId="77777777" w:rsidR="00236D7D" w:rsidRDefault="00236D7D">
      <w:pPr>
        <w:pStyle w:val="PlainText"/>
        <w:ind w:left="720"/>
      </w:pPr>
      <w:r>
        <w:t xml:space="preserve">        ^missionaries 1</w:t>
      </w:r>
    </w:p>
    <w:p w14:paraId="6C5AD62A" w14:textId="77777777" w:rsidR="00236D7D" w:rsidRDefault="00236D7D">
      <w:pPr>
        <w:pStyle w:val="PlainText"/>
        <w:ind w:left="720"/>
      </w:pPr>
      <w:r>
        <w:tab/>
        <w:t xml:space="preserve">  ^cannibals 1</w:t>
      </w:r>
    </w:p>
    <w:p w14:paraId="73D6ECAF" w14:textId="77777777" w:rsidR="00914EC1" w:rsidRDefault="00914EC1">
      <w:pPr>
        <w:pStyle w:val="PlainText"/>
        <w:ind w:left="720"/>
      </w:pPr>
      <w:r>
        <w:tab/>
        <w:t xml:space="preserve">  ^boat 1</w:t>
      </w:r>
    </w:p>
    <w:p w14:paraId="1742F747" w14:textId="77777777" w:rsidR="00236D7D" w:rsidRDefault="00236D7D" w:rsidP="00AC5164">
      <w:pPr>
        <w:pStyle w:val="PlainText"/>
        <w:ind w:left="720"/>
      </w:pPr>
      <w:r>
        <w:tab/>
        <w:t xml:space="preserve">  ^types 2)}</w:t>
      </w:r>
    </w:p>
    <w:p w14:paraId="7F152273" w14:textId="77777777" w:rsidR="00236D7D" w:rsidRDefault="00236D7D"/>
    <w:p w14:paraId="68D796CD" w14:textId="77777777" w:rsidR="00236D7D" w:rsidRDefault="00236D7D" w:rsidP="00B41B52">
      <w:pPr>
        <w:pStyle w:val="Heading1"/>
        <w:spacing w:before="0"/>
      </w:pPr>
      <w:r>
        <w:br w:type="page"/>
      </w:r>
      <w:r w:rsidR="000A6643">
        <w:lastRenderedPageBreak/>
        <w:t>5.</w:t>
      </w:r>
      <w:r>
        <w:t xml:space="preserve"> Operator Application </w:t>
      </w:r>
    </w:p>
    <w:p w14:paraId="31C12E6F" w14:textId="77777777" w:rsidR="00236D7D" w:rsidRDefault="00236D7D"/>
    <w:p w14:paraId="5B1F2ABE" w14:textId="77777777" w:rsidR="00236D7D" w:rsidRDefault="00236D7D">
      <w:r>
        <w:t xml:space="preserve">The operator application rules must change the state to reflect the movement of the boat and the missionaries and cannibals that cross the river. As part of applying the operators, it is not necessary to represent that the missionaries and cannibals are in the boat, only that they change banks of the river. The changes that need to be made to the state are to decrease the number of missionaries and cannibals that are moving from the bank of the river that the boat is on, and increase the number on the bank the boat is moving to. Similarly, the count of the boat (0 or 1) must be changed. You might try to come up with a set of rules to do this, but because of the operator representation, a single rule can make changes for moving cannibals, missionaries and the boat from either bank of the river to the other. The rule must test for an augmentation of the operator, such as </w:t>
      </w:r>
      <w:r w:rsidRPr="00F10CEE">
        <w:rPr>
          <w:rStyle w:val="Typewriter"/>
        </w:rPr>
        <w:t>^boat</w:t>
      </w:r>
      <w:r>
        <w:t xml:space="preserve">, </w:t>
      </w:r>
      <w:r w:rsidRPr="00F10CEE">
        <w:rPr>
          <w:rStyle w:val="Typewriter"/>
        </w:rPr>
        <w:t>^cannibals</w:t>
      </w:r>
      <w:r>
        <w:t xml:space="preserve">, or </w:t>
      </w:r>
      <w:r w:rsidRPr="00F10CEE">
        <w:rPr>
          <w:rStyle w:val="Typewriter"/>
        </w:rPr>
        <w:t>^missionaries</w:t>
      </w:r>
      <w:r>
        <w:t>, and then change the corresponding subobject on the state. The rule will fire in parallel for all entities being moved, including the boat.</w:t>
      </w:r>
    </w:p>
    <w:p w14:paraId="55B7B3BB" w14:textId="77777777" w:rsidR="00236D7D" w:rsidRDefault="00236D7D"/>
    <w:p w14:paraId="0376FEAE" w14:textId="77777777" w:rsidR="00236D7D" w:rsidRDefault="00236D7D">
      <w:r>
        <w:t>Below is an English version of the required rule.</w:t>
      </w:r>
    </w:p>
    <w:p w14:paraId="0715025A" w14:textId="77777777" w:rsidR="00236D7D" w:rsidRDefault="00236D7D"/>
    <w:p w14:paraId="4C07DF75" w14:textId="77777777" w:rsidR="00236D7D" w:rsidRDefault="001A6C5C">
      <w:pPr>
        <w:pStyle w:val="PlainText"/>
        <w:rPr>
          <w:rStyle w:val="Typewriter"/>
        </w:rPr>
      </w:pPr>
      <w:r>
        <w:rPr>
          <w:rStyle w:val="Typewriter"/>
        </w:rPr>
        <w:t xml:space="preserve"># </w:t>
      </w:r>
      <w:r w:rsidR="00236D7D">
        <w:rPr>
          <w:rStyle w:val="Typewriter"/>
        </w:rPr>
        <w:t>mac*apply*move-mac-boat</w:t>
      </w:r>
    </w:p>
    <w:p w14:paraId="65145E26" w14:textId="77777777" w:rsidR="001A6C5C" w:rsidRDefault="001A6C5C">
      <w:pPr>
        <w:pStyle w:val="PlainText"/>
        <w:rPr>
          <w:rStyle w:val="Typewriter"/>
        </w:rPr>
      </w:pPr>
      <w:r>
        <w:rPr>
          <w:rStyle w:val="Typewriter"/>
        </w:rPr>
        <w:t xml:space="preserve"># </w:t>
      </w:r>
      <w:r w:rsidR="00236D7D">
        <w:rPr>
          <w:rStyle w:val="Typewriter"/>
        </w:rPr>
        <w:t xml:space="preserve">If there is a move-mac-boat operator selected for a type and number, then </w:t>
      </w:r>
    </w:p>
    <w:p w14:paraId="596CBF0E" w14:textId="77777777" w:rsidR="001A6C5C" w:rsidRDefault="001A6C5C">
      <w:pPr>
        <w:pStyle w:val="PlainText"/>
        <w:rPr>
          <w:rStyle w:val="Typewriter"/>
        </w:rPr>
      </w:pPr>
      <w:r>
        <w:rPr>
          <w:rStyle w:val="Typewriter"/>
        </w:rPr>
        <w:t xml:space="preserve"># </w:t>
      </w:r>
      <w:r w:rsidR="00236D7D">
        <w:rPr>
          <w:rStyle w:val="Typewriter"/>
        </w:rPr>
        <w:t xml:space="preserve">subtract the values of that type on the current bank and add those values </w:t>
      </w:r>
    </w:p>
    <w:p w14:paraId="3BEA6177" w14:textId="77777777" w:rsidR="00236D7D" w:rsidRDefault="001A6C5C">
      <w:pPr>
        <w:pStyle w:val="PlainText"/>
        <w:rPr>
          <w:rStyle w:val="Typewriter"/>
        </w:rPr>
      </w:pPr>
      <w:r>
        <w:rPr>
          <w:rStyle w:val="Typewriter"/>
        </w:rPr>
        <w:t xml:space="preserve"># </w:t>
      </w:r>
      <w:r w:rsidR="00236D7D">
        <w:rPr>
          <w:rStyle w:val="Typewriter"/>
        </w:rPr>
        <w:t>to the other bank.</w:t>
      </w:r>
    </w:p>
    <w:p w14:paraId="29A9E2DB" w14:textId="77777777" w:rsidR="00236D7D" w:rsidRDefault="00236D7D">
      <w:pPr>
        <w:pStyle w:val="PlainText"/>
        <w:rPr>
          <w:rStyle w:val="Typewriter"/>
        </w:rPr>
      </w:pPr>
    </w:p>
    <w:p w14:paraId="7570B01D" w14:textId="77777777" w:rsidR="00236D7D" w:rsidRPr="00D211FE" w:rsidRDefault="00236D7D">
      <w:pPr>
        <w:rPr>
          <w:rStyle w:val="BodyTextIndentChar"/>
        </w:rPr>
      </w:pPr>
      <w:r w:rsidRPr="00D211FE">
        <w:rPr>
          <w:rStyle w:val="BodyTextIndentChar"/>
        </w:rPr>
        <w:t>Converting this to a Soar rule is a bit tricky because of all of the variables. To simplify the conversion, we will start with a rule that applies the operator for moving one cannibal. Try to write this rule yourself.</w:t>
      </w:r>
    </w:p>
    <w:p w14:paraId="7F215074" w14:textId="77777777" w:rsidR="00236D7D" w:rsidRDefault="00236D7D">
      <w:pPr>
        <w:pStyle w:val="PlainText"/>
        <w:rPr>
          <w:rStyle w:val="Typewriter"/>
        </w:rPr>
      </w:pPr>
    </w:p>
    <w:p w14:paraId="3C185F03" w14:textId="77777777" w:rsidR="00236D7D" w:rsidRDefault="001A6C5C">
      <w:pPr>
        <w:pStyle w:val="PlainText"/>
        <w:rPr>
          <w:rStyle w:val="Typewriter"/>
        </w:rPr>
      </w:pPr>
      <w:r>
        <w:rPr>
          <w:rStyle w:val="Typewriter"/>
        </w:rPr>
        <w:t xml:space="preserve"># </w:t>
      </w:r>
      <w:r w:rsidR="00236D7D">
        <w:rPr>
          <w:rStyle w:val="Typewriter"/>
        </w:rPr>
        <w:t>mac*apply*move-mac-boat*one*cannibal</w:t>
      </w:r>
    </w:p>
    <w:p w14:paraId="0E01CD16" w14:textId="77777777" w:rsidR="001A6C5C" w:rsidRDefault="001A6C5C">
      <w:pPr>
        <w:pStyle w:val="PlainText"/>
        <w:rPr>
          <w:rStyle w:val="Typewriter"/>
        </w:rPr>
      </w:pPr>
      <w:r>
        <w:rPr>
          <w:rStyle w:val="Typewriter"/>
        </w:rPr>
        <w:t xml:space="preserve"># </w:t>
      </w:r>
      <w:r w:rsidR="00236D7D">
        <w:rPr>
          <w:rStyle w:val="Typewriter"/>
        </w:rPr>
        <w:t xml:space="preserve">If there is a move-mac-boat operator selected for one cannibal, then </w:t>
      </w:r>
    </w:p>
    <w:p w14:paraId="7625740B" w14:textId="77777777" w:rsidR="001A6C5C" w:rsidRDefault="001A6C5C">
      <w:pPr>
        <w:pStyle w:val="PlainText"/>
        <w:rPr>
          <w:rStyle w:val="Typewriter"/>
        </w:rPr>
      </w:pPr>
      <w:r>
        <w:rPr>
          <w:rStyle w:val="Typewriter"/>
        </w:rPr>
        <w:t xml:space="preserve"># </w:t>
      </w:r>
      <w:r w:rsidR="00236D7D">
        <w:rPr>
          <w:rStyle w:val="Typewriter"/>
        </w:rPr>
        <w:t xml:space="preserve">subtract one from cannibal object on the left bank and add one to the </w:t>
      </w:r>
    </w:p>
    <w:p w14:paraId="15E1CCE6" w14:textId="77777777" w:rsidR="00236D7D" w:rsidRDefault="001A6C5C">
      <w:pPr>
        <w:pStyle w:val="PlainText"/>
        <w:rPr>
          <w:rStyle w:val="Typewriter"/>
        </w:rPr>
      </w:pPr>
      <w:r>
        <w:rPr>
          <w:rStyle w:val="Typewriter"/>
        </w:rPr>
        <w:t xml:space="preserve"># </w:t>
      </w:r>
      <w:r w:rsidR="00236D7D">
        <w:rPr>
          <w:rStyle w:val="Typewriter"/>
        </w:rPr>
        <w:t>cannibal object on the other bank.</w:t>
      </w:r>
    </w:p>
    <w:p w14:paraId="127E539F" w14:textId="77777777" w:rsidR="00236D7D" w:rsidRDefault="00236D7D">
      <w:pPr>
        <w:pStyle w:val="PlainText"/>
        <w:ind w:left="720"/>
      </w:pPr>
    </w:p>
    <w:p w14:paraId="135AB9DB" w14:textId="77777777" w:rsidR="00236D7D" w:rsidRDefault="00236D7D">
      <w:pPr>
        <w:pStyle w:val="PlainText"/>
        <w:ind w:left="720"/>
      </w:pPr>
      <w:r>
        <w:t>sp {apply*move-mac-boat*one*cannibal</w:t>
      </w:r>
    </w:p>
    <w:p w14:paraId="1A98B7CA" w14:textId="77777777" w:rsidR="00236D7D" w:rsidRDefault="00236D7D">
      <w:pPr>
        <w:pStyle w:val="PlainText"/>
        <w:ind w:left="720"/>
      </w:pPr>
      <w:r>
        <w:t xml:space="preserve">   (state &lt;s&gt; ^operator &lt;o&gt;)</w:t>
      </w:r>
    </w:p>
    <w:p w14:paraId="6FCF80D2" w14:textId="77777777" w:rsidR="00236D7D" w:rsidRDefault="00236D7D">
      <w:pPr>
        <w:pStyle w:val="PlainText"/>
        <w:ind w:left="720"/>
      </w:pPr>
      <w:r>
        <w:t xml:space="preserve">   (&lt;o&gt; ^name move-mac-boat</w:t>
      </w:r>
    </w:p>
    <w:p w14:paraId="068DDA39" w14:textId="77777777" w:rsidR="00236D7D" w:rsidRDefault="00236D7D">
      <w:pPr>
        <w:pStyle w:val="PlainText"/>
        <w:ind w:left="720"/>
      </w:pPr>
      <w:r>
        <w:t xml:space="preserve">        ^cannibal</w:t>
      </w:r>
      <w:r w:rsidR="004A4609">
        <w:t>s</w:t>
      </w:r>
      <w:r>
        <w:t xml:space="preserve"> 1</w:t>
      </w:r>
    </w:p>
    <w:p w14:paraId="0AF97FC5" w14:textId="77777777" w:rsidR="00236D7D" w:rsidRDefault="00236D7D">
      <w:pPr>
        <w:pStyle w:val="PlainText"/>
        <w:ind w:left="720"/>
      </w:pPr>
      <w:r>
        <w:t xml:space="preserve">        ^bank &lt;bank&gt;)</w:t>
      </w:r>
    </w:p>
    <w:p w14:paraId="20A771D9" w14:textId="77777777" w:rsidR="00236D7D" w:rsidRDefault="00236D7D">
      <w:pPr>
        <w:pStyle w:val="PlainText"/>
        <w:ind w:left="720"/>
      </w:pPr>
      <w:r>
        <w:t xml:space="preserve">   (&lt;bank&gt; ^cannibal</w:t>
      </w:r>
      <w:r w:rsidR="004A4609">
        <w:t>s</w:t>
      </w:r>
      <w:r>
        <w:t xml:space="preserve"> &lt;bank-num&gt; </w:t>
      </w:r>
    </w:p>
    <w:p w14:paraId="52C75E09" w14:textId="77777777" w:rsidR="00236D7D" w:rsidRDefault="00236D7D">
      <w:pPr>
        <w:pStyle w:val="PlainText"/>
        <w:ind w:left="720"/>
      </w:pPr>
      <w:r>
        <w:t xml:space="preserve">           ^other-bank &lt;obank&gt;)</w:t>
      </w:r>
    </w:p>
    <w:p w14:paraId="456F4EB2" w14:textId="77777777" w:rsidR="00236D7D" w:rsidRDefault="00236D7D">
      <w:pPr>
        <w:pStyle w:val="PlainText"/>
        <w:ind w:left="720"/>
      </w:pPr>
      <w:r>
        <w:t xml:space="preserve">   (&lt;obank&gt; ^cannibal</w:t>
      </w:r>
      <w:r w:rsidR="004A4609">
        <w:t>s</w:t>
      </w:r>
      <w:r>
        <w:t xml:space="preserve"> &lt;obank-num&gt;)</w:t>
      </w:r>
    </w:p>
    <w:p w14:paraId="5A2ACAD2" w14:textId="77777777" w:rsidR="00236D7D" w:rsidRDefault="00236D7D">
      <w:pPr>
        <w:pStyle w:val="PlainText"/>
        <w:ind w:left="720"/>
      </w:pPr>
      <w:r>
        <w:t xml:space="preserve">   --&gt;</w:t>
      </w:r>
    </w:p>
    <w:p w14:paraId="36B3B10F" w14:textId="77777777" w:rsidR="00236D7D" w:rsidRDefault="00236D7D">
      <w:pPr>
        <w:pStyle w:val="PlainText"/>
        <w:ind w:left="720"/>
      </w:pPr>
      <w:r>
        <w:t xml:space="preserve">   (&lt;bank&gt; ^cannibal</w:t>
      </w:r>
      <w:r w:rsidR="004A4609">
        <w:t>s</w:t>
      </w:r>
      <w:r>
        <w:t xml:space="preserve"> &lt;bank-num&gt; -</w:t>
      </w:r>
    </w:p>
    <w:p w14:paraId="269C4CF7" w14:textId="77777777" w:rsidR="00236D7D" w:rsidRDefault="00236D7D">
      <w:pPr>
        <w:pStyle w:val="PlainText"/>
        <w:ind w:left="720"/>
      </w:pPr>
      <w:r>
        <w:t xml:space="preserve">                     (- &lt;bank-num&gt; 1))</w:t>
      </w:r>
    </w:p>
    <w:p w14:paraId="55416244" w14:textId="77777777" w:rsidR="00236D7D" w:rsidRDefault="00236D7D">
      <w:pPr>
        <w:pStyle w:val="PlainText"/>
        <w:ind w:left="720"/>
      </w:pPr>
      <w:r>
        <w:t xml:space="preserve">   (&lt;obank&gt; ^cannibal</w:t>
      </w:r>
      <w:r w:rsidR="004A4609">
        <w:t>s</w:t>
      </w:r>
      <w:r>
        <w:t xml:space="preserve"> &lt;obank-num&gt; -</w:t>
      </w:r>
    </w:p>
    <w:p w14:paraId="4863AFEE" w14:textId="77777777" w:rsidR="00236D7D" w:rsidRDefault="00236D7D">
      <w:pPr>
        <w:pStyle w:val="PlainText"/>
        <w:ind w:left="720"/>
      </w:pPr>
      <w:r>
        <w:t xml:space="preserve">                      (+ &lt;obank-num&gt; 1))}</w:t>
      </w:r>
    </w:p>
    <w:p w14:paraId="33612683" w14:textId="77777777" w:rsidR="00236D7D" w:rsidRDefault="00236D7D">
      <w:pPr>
        <w:pStyle w:val="PlainText"/>
        <w:ind w:left="720"/>
      </w:pPr>
    </w:p>
    <w:p w14:paraId="310F3C65" w14:textId="77777777" w:rsidR="00236D7D" w:rsidRDefault="00236D7D">
      <w:r>
        <w:t xml:space="preserve">The above rule tests the operator to ensure that one cannibal is being moved </w:t>
      </w:r>
      <w:r>
        <w:rPr>
          <w:rFonts w:ascii="Courier New" w:hAnsi="Courier New"/>
        </w:rPr>
        <w:t>(&lt;o&gt; ^cannibals 1)</w:t>
      </w:r>
      <w:r>
        <w:t xml:space="preserve"> and to detect the bank of the operator. It then matches the number of cannibals on that bank, matching </w:t>
      </w:r>
      <w:r>
        <w:rPr>
          <w:rFonts w:ascii="Courier New" w:hAnsi="Courier New"/>
        </w:rPr>
        <w:t>&lt;bank-num&gt;</w:t>
      </w:r>
      <w:r>
        <w:t xml:space="preserve">, via the other-bank attribute, matching </w:t>
      </w:r>
      <w:r>
        <w:rPr>
          <w:rFonts w:ascii="Courier New" w:hAnsi="Courier New"/>
        </w:rPr>
        <w:t>&lt;obank-num&gt;</w:t>
      </w:r>
      <w:r>
        <w:t xml:space="preserve">. The actions of the rule modify the number of cannibals on the left bank by rejecting the current value </w:t>
      </w:r>
      <w:r>
        <w:rPr>
          <w:rFonts w:ascii="Courier New" w:hAnsi="Courier New"/>
        </w:rPr>
        <w:t>(^cannibal</w:t>
      </w:r>
      <w:r w:rsidR="004A4609">
        <w:rPr>
          <w:rFonts w:ascii="Courier New" w:hAnsi="Courier New"/>
        </w:rPr>
        <w:t>s</w:t>
      </w:r>
      <w:r>
        <w:rPr>
          <w:rFonts w:ascii="Courier New" w:hAnsi="Courier New"/>
        </w:rPr>
        <w:t xml:space="preserve"> &lt;bank-num&gt; -</w:t>
      </w:r>
      <w:r>
        <w:t>), and by asserting the new value which is the original value minus one (</w:t>
      </w:r>
      <w:r>
        <w:rPr>
          <w:rFonts w:ascii="Courier New" w:hAnsi="Courier New"/>
        </w:rPr>
        <w:t>^cannibal</w:t>
      </w:r>
      <w:r w:rsidR="004A4609">
        <w:rPr>
          <w:rFonts w:ascii="Courier New" w:hAnsi="Courier New"/>
        </w:rPr>
        <w:t>s</w:t>
      </w:r>
      <w:r>
        <w:rPr>
          <w:rFonts w:ascii="Courier New" w:hAnsi="Courier New"/>
        </w:rPr>
        <w:t xml:space="preserve"> (- &lt;bank-num&gt; 1)</w:t>
      </w:r>
      <w:r>
        <w:t xml:space="preserve">). Arithmetic operations such as addition, subtraction, and multiplication are done in Soar using prefix notation where the operation is given first followed by the operands. </w:t>
      </w:r>
    </w:p>
    <w:p w14:paraId="308CA923" w14:textId="77777777" w:rsidR="00236D7D" w:rsidRDefault="00236D7D"/>
    <w:p w14:paraId="1F417145" w14:textId="77777777" w:rsidR="00236D7D" w:rsidRDefault="00236D7D">
      <w:r>
        <w:t xml:space="preserve">One concern you might have about the above rule is that it will apply multiple times if there is more than one cannibal on the left bank of the river, moving each cannibal, one by one to the other bank. However, that will not happen because immediately after this rule fires (multiple times in parallel for each entity being moved) the rule that proposed the operator will no longer match, causing the operator to be </w:t>
      </w:r>
      <w:r>
        <w:lastRenderedPageBreak/>
        <w:t>removed. The operator proposal rule will no longer match because it tested the number of cannibals on the left bank of the river, which is changed by the rule. In addition, the boat will move from one bank to another by at the same time, providing a second reason for the proposal rule not to match. Thus, the operator will terminate immediately after the above rule fires.</w:t>
      </w:r>
    </w:p>
    <w:p w14:paraId="2CA31778" w14:textId="77777777" w:rsidR="00236D7D" w:rsidRDefault="00236D7D"/>
    <w:p w14:paraId="07C8214D" w14:textId="77777777" w:rsidR="00236D7D" w:rsidRDefault="00236D7D">
      <w:r>
        <w:t xml:space="preserve">The next step is to generalize this rule so it can apply to moving 1 or 2 cannibals. This requires replacing the test for </w:t>
      </w:r>
      <w:r>
        <w:rPr>
          <w:rFonts w:ascii="Courier New" w:hAnsi="Courier New"/>
        </w:rPr>
        <w:t>^cannibals 1</w:t>
      </w:r>
      <w:r>
        <w:t xml:space="preserve"> on the operator to </w:t>
      </w:r>
      <w:r>
        <w:rPr>
          <w:rFonts w:ascii="Courier New" w:hAnsi="Courier New"/>
        </w:rPr>
        <w:t xml:space="preserve">^cannibals &lt;number&gt; </w:t>
      </w:r>
      <w:r>
        <w:t xml:space="preserve">and then using &lt;number&gt; in the actions to subtract from the current </w:t>
      </w:r>
    </w:p>
    <w:p w14:paraId="23B23E1F" w14:textId="77777777" w:rsidR="00236D7D" w:rsidRDefault="00236D7D">
      <w:pPr>
        <w:pStyle w:val="PlainText"/>
        <w:rPr>
          <w:rStyle w:val="Typewriter"/>
        </w:rPr>
      </w:pPr>
    </w:p>
    <w:p w14:paraId="0805F91E" w14:textId="77777777" w:rsidR="00236D7D" w:rsidRDefault="00236D7D">
      <w:pPr>
        <w:pStyle w:val="PlainText"/>
        <w:ind w:left="720"/>
      </w:pPr>
      <w:r>
        <w:t>sp {apply*move-mac-boat*cannibal</w:t>
      </w:r>
    </w:p>
    <w:p w14:paraId="68329CCF" w14:textId="77777777" w:rsidR="00236D7D" w:rsidRDefault="00E01509">
      <w:pPr>
        <w:pStyle w:val="PlainText"/>
        <w:ind w:left="720"/>
      </w:pPr>
      <w:r>
        <w:rPr>
          <w:noProof/>
        </w:rPr>
        <mc:AlternateContent>
          <mc:Choice Requires="wps">
            <w:drawing>
              <wp:anchor distT="0" distB="0" distL="114300" distR="114300" simplePos="0" relativeHeight="251593216" behindDoc="0" locked="0" layoutInCell="0" allowOverlap="1" wp14:anchorId="33B8A1AA" wp14:editId="4D1EBE2A">
                <wp:simplePos x="0" y="0"/>
                <wp:positionH relativeFrom="column">
                  <wp:posOffset>4023360</wp:posOffset>
                </wp:positionH>
                <wp:positionV relativeFrom="paragraph">
                  <wp:posOffset>69215</wp:posOffset>
                </wp:positionV>
                <wp:extent cx="1544955" cy="491490"/>
                <wp:effectExtent l="0" t="0" r="4445" b="3810"/>
                <wp:wrapNone/>
                <wp:docPr id="19"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4955" cy="491490"/>
                        </a:xfrm>
                        <a:prstGeom prst="rect">
                          <a:avLst/>
                        </a:prstGeom>
                        <a:solidFill>
                          <a:srgbClr val="FFFFFF"/>
                        </a:solidFill>
                        <a:ln w="9525">
                          <a:solidFill>
                            <a:srgbClr val="FF0000"/>
                          </a:solidFill>
                          <a:miter lim="800000"/>
                          <a:headEnd/>
                          <a:tailEnd/>
                        </a:ln>
                      </wps:spPr>
                      <wps:txbx>
                        <w:txbxContent>
                          <w:p w14:paraId="1CFCD01E" w14:textId="77777777" w:rsidR="00236D7D" w:rsidRDefault="00236D7D">
                            <w:pPr>
                              <w:rPr>
                                <w:color w:val="FF0000"/>
                                <w:sz w:val="16"/>
                              </w:rPr>
                            </w:pPr>
                            <w:r>
                              <w:rPr>
                                <w:color w:val="FF0000"/>
                                <w:sz w:val="16"/>
                              </w:rPr>
                              <w:t>1 is replaced by &lt;number&gt; so that rule applies to moving any number of cannibals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8A1AA" id="Text Box 782" o:spid="_x0000_s1075" type="#_x0000_t202" style="position:absolute;left:0;text-align:left;margin-left:316.8pt;margin-top:5.45pt;width:121.65pt;height:38.7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" o:allowincell="f" strokecolor="red">
                <v:path arrowok="t"/>
                <v:textbox>
                  <w:txbxContent>
                    <w:p w14:paraId="1CFCD01E" w14:textId="77777777" w:rsidR="00236D7D" w:rsidRDefault="00236D7D">
                      <w:pPr>
                        <w:rPr>
                          <w:color w:val="FF0000"/>
                          <w:sz w:val="16"/>
                        </w:rPr>
                      </w:pPr>
                      <w:r>
                        <w:rPr>
                          <w:color w:val="FF0000"/>
                          <w:sz w:val="16"/>
                        </w:rPr>
                        <w:t>1 is replaced by &lt;number&gt; so that rule applies to moving any number of cannibals</w:t>
                      </w:r>
                    </w:p>
                  </w:txbxContent>
                </v:textbox>
              </v:shape>
            </w:pict>
          </mc:Fallback>
        </mc:AlternateContent>
      </w:r>
      <w:r w:rsidR="00236D7D">
        <w:t xml:space="preserve">   (state &lt;s&gt; ^operator &lt;o&gt;)</w:t>
      </w:r>
    </w:p>
    <w:p w14:paraId="78B691C7" w14:textId="77777777" w:rsidR="00236D7D" w:rsidRDefault="00E01509">
      <w:pPr>
        <w:pStyle w:val="PlainText"/>
        <w:ind w:left="720"/>
      </w:pPr>
      <w:r>
        <w:rPr>
          <w:noProof/>
        </w:rPr>
        <mc:AlternateContent>
          <mc:Choice Requires="wps">
            <w:drawing>
              <wp:anchor distT="0" distB="0" distL="114300" distR="114300" simplePos="0" relativeHeight="251594240" behindDoc="0" locked="0" layoutInCell="0" allowOverlap="1" wp14:anchorId="2F722F12" wp14:editId="4A8488E6">
                <wp:simplePos x="0" y="0"/>
                <wp:positionH relativeFrom="column">
                  <wp:posOffset>2456180</wp:posOffset>
                </wp:positionH>
                <wp:positionV relativeFrom="paragraph">
                  <wp:posOffset>103505</wp:posOffset>
                </wp:positionV>
                <wp:extent cx="1569085" cy="100965"/>
                <wp:effectExtent l="25400" t="0" r="5715" b="51435"/>
                <wp:wrapNone/>
                <wp:docPr id="18" name="Line 7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69085" cy="1009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6A34D" id="Line 783" o:spid="_x0000_s1026" style="position:absolute;flip:x;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pt,8.15pt" to="316.95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" o:allowincell="f" strokecolor="red">
                <v:stroke endarrow="block"/>
                <o:lock v:ext="edit" shapetype="f"/>
              </v:line>
            </w:pict>
          </mc:Fallback>
        </mc:AlternateContent>
      </w:r>
      <w:r>
        <w:rPr>
          <w:noProof/>
        </w:rPr>
        <mc:AlternateContent>
          <mc:Choice Requires="wps">
            <w:drawing>
              <wp:anchor distT="0" distB="0" distL="114300" distR="114300" simplePos="0" relativeHeight="251596288" behindDoc="0" locked="0" layoutInCell="0" allowOverlap="1" wp14:anchorId="5984C4B5" wp14:editId="557B35D6">
                <wp:simplePos x="0" y="0"/>
                <wp:positionH relativeFrom="column">
                  <wp:posOffset>3126105</wp:posOffset>
                </wp:positionH>
                <wp:positionV relativeFrom="paragraph">
                  <wp:posOffset>122555</wp:posOffset>
                </wp:positionV>
                <wp:extent cx="899160" cy="1303020"/>
                <wp:effectExtent l="25400" t="0" r="2540" b="17780"/>
                <wp:wrapNone/>
                <wp:docPr id="17" name="Line 7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99160" cy="13030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3FB01" id="Line 785" o:spid="_x0000_s1026" style="position:absolute;flip:x;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15pt,9.65pt" to="316.95pt,1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" o:allowincell="f" strokecolor="red">
                <v:stroke endarrow="block"/>
                <o:lock v:ext="edit" shapetype="f"/>
              </v:line>
            </w:pict>
          </mc:Fallback>
        </mc:AlternateContent>
      </w:r>
      <w:r>
        <w:rPr>
          <w:noProof/>
        </w:rPr>
        <mc:AlternateContent>
          <mc:Choice Requires="wps">
            <w:drawing>
              <wp:anchor distT="0" distB="0" distL="114300" distR="114300" simplePos="0" relativeHeight="251595264" behindDoc="0" locked="0" layoutInCell="0" allowOverlap="1" wp14:anchorId="72CD23A9" wp14:editId="42DE1131">
                <wp:simplePos x="0" y="0"/>
                <wp:positionH relativeFrom="column">
                  <wp:posOffset>2952115</wp:posOffset>
                </wp:positionH>
                <wp:positionV relativeFrom="paragraph">
                  <wp:posOffset>113030</wp:posOffset>
                </wp:positionV>
                <wp:extent cx="1073150" cy="1052195"/>
                <wp:effectExtent l="25400" t="0" r="6350" b="14605"/>
                <wp:wrapNone/>
                <wp:docPr id="16" name="Line 7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3150" cy="10521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13DB7" id="Line 784" o:spid="_x0000_s1026" style="position:absolute;flip:x;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45pt,8.9pt" to="316.95pt,9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" o:allowincell="f" strokecolor="red">
                <v:stroke endarrow="block"/>
                <o:lock v:ext="edit" shapetype="f"/>
              </v:line>
            </w:pict>
          </mc:Fallback>
        </mc:AlternateContent>
      </w:r>
      <w:r w:rsidR="00236D7D">
        <w:t xml:space="preserve">   (&lt;o&gt; ^name move-mac-boat</w:t>
      </w:r>
    </w:p>
    <w:p w14:paraId="0F0384AB" w14:textId="77777777" w:rsidR="00236D7D" w:rsidRDefault="00236D7D">
      <w:pPr>
        <w:pStyle w:val="PlainText"/>
        <w:ind w:left="720"/>
      </w:pPr>
      <w:r>
        <w:t xml:space="preserve">        ^cannibal</w:t>
      </w:r>
      <w:r w:rsidR="00AA4A88">
        <w:t>s</w:t>
      </w:r>
      <w:r>
        <w:t xml:space="preserve"> &lt;num</w:t>
      </w:r>
      <w:r w:rsidR="009F3EBB">
        <w:t>ber</w:t>
      </w:r>
      <w:r>
        <w:t>&gt;</w:t>
      </w:r>
    </w:p>
    <w:p w14:paraId="150553E3" w14:textId="77777777" w:rsidR="00236D7D" w:rsidRDefault="00236D7D">
      <w:pPr>
        <w:pStyle w:val="PlainText"/>
        <w:ind w:left="720"/>
      </w:pPr>
      <w:r>
        <w:t xml:space="preserve">        ^bank &lt;bank&gt;)</w:t>
      </w:r>
    </w:p>
    <w:p w14:paraId="086FF50C" w14:textId="77777777" w:rsidR="00236D7D" w:rsidRDefault="00236D7D">
      <w:pPr>
        <w:pStyle w:val="PlainText"/>
        <w:ind w:left="720"/>
      </w:pPr>
      <w:r>
        <w:t xml:space="preserve">   (&lt;bank&gt; ^cannibal</w:t>
      </w:r>
      <w:r w:rsidR="00AA4A88">
        <w:t>s</w:t>
      </w:r>
      <w:r>
        <w:t xml:space="preserve"> &lt;bank-num&gt; </w:t>
      </w:r>
    </w:p>
    <w:p w14:paraId="4A188F12" w14:textId="77777777" w:rsidR="00236D7D" w:rsidRDefault="00236D7D">
      <w:pPr>
        <w:pStyle w:val="PlainText"/>
        <w:ind w:left="720"/>
      </w:pPr>
      <w:r>
        <w:t xml:space="preserve">           ^other-bank &lt;obank&gt;)</w:t>
      </w:r>
    </w:p>
    <w:p w14:paraId="2B358AD8" w14:textId="77777777" w:rsidR="00236D7D" w:rsidRDefault="00236D7D">
      <w:pPr>
        <w:pStyle w:val="PlainText"/>
        <w:ind w:left="720"/>
      </w:pPr>
      <w:r>
        <w:t xml:space="preserve">   (&lt;obank&gt; ^cannibal</w:t>
      </w:r>
      <w:r w:rsidR="00AA4A88">
        <w:t>s</w:t>
      </w:r>
      <w:r>
        <w:t xml:space="preserve"> &lt;obank-num&gt;)</w:t>
      </w:r>
    </w:p>
    <w:p w14:paraId="401C4A20" w14:textId="77777777" w:rsidR="00236D7D" w:rsidRDefault="00236D7D">
      <w:pPr>
        <w:pStyle w:val="PlainText"/>
        <w:ind w:left="720"/>
      </w:pPr>
      <w:r>
        <w:t xml:space="preserve">   --&gt;</w:t>
      </w:r>
    </w:p>
    <w:p w14:paraId="1854764F" w14:textId="77777777" w:rsidR="00236D7D" w:rsidRDefault="00236D7D">
      <w:pPr>
        <w:pStyle w:val="PlainText"/>
        <w:ind w:left="720"/>
      </w:pPr>
      <w:r>
        <w:t xml:space="preserve">   (&lt;bank&gt; ^cannibal</w:t>
      </w:r>
      <w:r w:rsidR="00AA4A88">
        <w:t>s</w:t>
      </w:r>
      <w:r>
        <w:t xml:space="preserve"> &lt;bank-num&gt; -</w:t>
      </w:r>
    </w:p>
    <w:p w14:paraId="7B4B6F84" w14:textId="77777777" w:rsidR="00236D7D" w:rsidRDefault="00236D7D">
      <w:pPr>
        <w:pStyle w:val="PlainText"/>
        <w:ind w:left="720"/>
      </w:pPr>
      <w:r>
        <w:t xml:space="preserve">           (- &lt;bank-num&gt; &lt;num</w:t>
      </w:r>
      <w:r w:rsidR="009F3EBB">
        <w:t>ber</w:t>
      </w:r>
      <w:r>
        <w:t>&gt;))</w:t>
      </w:r>
    </w:p>
    <w:p w14:paraId="18020B59" w14:textId="77777777" w:rsidR="00236D7D" w:rsidRDefault="00236D7D">
      <w:pPr>
        <w:pStyle w:val="PlainText"/>
        <w:ind w:left="720"/>
      </w:pPr>
      <w:r>
        <w:t xml:space="preserve">   (&lt;obank&gt; ^cannibal</w:t>
      </w:r>
      <w:r w:rsidR="00AA4A88">
        <w:t>s</w:t>
      </w:r>
      <w:r>
        <w:t xml:space="preserve"> &lt;obank-num&gt; -</w:t>
      </w:r>
    </w:p>
    <w:p w14:paraId="217A1A7E" w14:textId="77777777" w:rsidR="00236D7D" w:rsidRDefault="00236D7D">
      <w:pPr>
        <w:pStyle w:val="PlainText"/>
        <w:ind w:left="720"/>
      </w:pPr>
      <w:r>
        <w:t xml:space="preserve">            (+ &lt;obank-num&gt; &lt;num</w:t>
      </w:r>
      <w:r w:rsidR="009F3EBB">
        <w:t>ber</w:t>
      </w:r>
      <w:r>
        <w:t>&gt;))}</w:t>
      </w:r>
    </w:p>
    <w:p w14:paraId="64572059" w14:textId="77777777" w:rsidR="00236D7D" w:rsidRDefault="00236D7D">
      <w:pPr>
        <w:pStyle w:val="PlainText"/>
        <w:ind w:left="720"/>
      </w:pPr>
    </w:p>
    <w:p w14:paraId="7D80E898" w14:textId="77777777" w:rsidR="00236D7D" w:rsidRDefault="00236D7D">
      <w:r>
        <w:t xml:space="preserve">The final generalization is to replace the test for the </w:t>
      </w:r>
      <w:r>
        <w:rPr>
          <w:rFonts w:ascii="Courier New" w:hAnsi="Courier New"/>
        </w:rPr>
        <w:t>^cannibals</w:t>
      </w:r>
      <w:r>
        <w:t xml:space="preserve"> attribute of the operator with a more general test that matches cannibals, missionaries, or the boat to a variable </w:t>
      </w:r>
      <w:r>
        <w:rPr>
          <w:rFonts w:ascii="Courier New" w:hAnsi="Courier New"/>
        </w:rPr>
        <w:t>&lt;type&gt;</w:t>
      </w:r>
      <w:r>
        <w:t>. That variable is used to match the appropriate object on the state. This rule will now fire multiple times to move the boat as well as any cannibals or missionaries that are moving.</w:t>
      </w:r>
    </w:p>
    <w:p w14:paraId="55680F7F" w14:textId="77777777" w:rsidR="00236D7D" w:rsidRDefault="00236D7D"/>
    <w:p w14:paraId="142753C8" w14:textId="77777777" w:rsidR="00236D7D" w:rsidRDefault="00E01509">
      <w:pPr>
        <w:pStyle w:val="PlainText"/>
        <w:ind w:left="720"/>
      </w:pPr>
      <w:r>
        <w:rPr>
          <w:noProof/>
        </w:rPr>
        <mc:AlternateContent>
          <mc:Choice Requires="wps">
            <w:drawing>
              <wp:anchor distT="0" distB="0" distL="114300" distR="114300" simplePos="0" relativeHeight="251597312" behindDoc="0" locked="0" layoutInCell="0" allowOverlap="1" wp14:anchorId="5C4655F2" wp14:editId="115C1A41">
                <wp:simplePos x="0" y="0"/>
                <wp:positionH relativeFrom="column">
                  <wp:posOffset>4572000</wp:posOffset>
                </wp:positionH>
                <wp:positionV relativeFrom="paragraph">
                  <wp:posOffset>45720</wp:posOffset>
                </wp:positionV>
                <wp:extent cx="1544955" cy="327660"/>
                <wp:effectExtent l="0" t="0" r="4445" b="2540"/>
                <wp:wrapNone/>
                <wp:docPr id="15"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4955" cy="327660"/>
                        </a:xfrm>
                        <a:prstGeom prst="rect">
                          <a:avLst/>
                        </a:prstGeom>
                        <a:solidFill>
                          <a:srgbClr val="FFFFFF"/>
                        </a:solidFill>
                        <a:ln w="9525">
                          <a:solidFill>
                            <a:srgbClr val="FF0000"/>
                          </a:solidFill>
                          <a:miter lim="800000"/>
                          <a:headEnd/>
                          <a:tailEnd/>
                        </a:ln>
                      </wps:spPr>
                      <wps:txbx>
                        <w:txbxContent>
                          <w:p w14:paraId="16656815" w14:textId="77777777" w:rsidR="00236D7D" w:rsidRDefault="00236D7D">
                            <w:pPr>
                              <w:rPr>
                                <w:color w:val="FF0000"/>
                                <w:sz w:val="16"/>
                              </w:rPr>
                            </w:pPr>
                            <w:r>
                              <w:rPr>
                                <w:color w:val="FF0000"/>
                                <w:sz w:val="16"/>
                              </w:rPr>
                              <w:t xml:space="preserve">&lt;type&gt; matches the type of object being moved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655F2" id="Text Box 793" o:spid="_x0000_s1076" type="#_x0000_t202" style="position:absolute;left:0;text-align:left;margin-left:5in;margin-top:3.6pt;width:121.65pt;height:25.8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" o:allowincell="f" strokecolor="red">
                <v:path arrowok="t"/>
                <v:textbox>
                  <w:txbxContent>
                    <w:p w14:paraId="16656815" w14:textId="77777777" w:rsidR="00236D7D" w:rsidRDefault="00236D7D">
                      <w:pPr>
                        <w:rPr>
                          <w:color w:val="FF0000"/>
                          <w:sz w:val="16"/>
                        </w:rPr>
                      </w:pPr>
                      <w:r>
                        <w:rPr>
                          <w:color w:val="FF0000"/>
                          <w:sz w:val="16"/>
                        </w:rPr>
                        <w:t xml:space="preserve">&lt;type&gt; matches the type of object being moved </w:t>
                      </w:r>
                    </w:p>
                  </w:txbxContent>
                </v:textbox>
              </v:shape>
            </w:pict>
          </mc:Fallback>
        </mc:AlternateContent>
      </w:r>
      <w:r w:rsidR="00236D7D">
        <w:t>sp {apply*move-mac-boat</w:t>
      </w:r>
    </w:p>
    <w:p w14:paraId="43C5CE90" w14:textId="77777777" w:rsidR="00236D7D" w:rsidRDefault="00E01509">
      <w:pPr>
        <w:pStyle w:val="PlainText"/>
        <w:ind w:left="720"/>
      </w:pPr>
      <w:r>
        <w:rPr>
          <w:noProof/>
        </w:rPr>
        <mc:AlternateContent>
          <mc:Choice Requires="wps">
            <w:drawing>
              <wp:anchor distT="0" distB="0" distL="114300" distR="114300" simplePos="0" relativeHeight="251727360" behindDoc="0" locked="0" layoutInCell="0" allowOverlap="1" wp14:anchorId="1567F453" wp14:editId="5014DD48">
                <wp:simplePos x="0" y="0"/>
                <wp:positionH relativeFrom="column">
                  <wp:posOffset>4297680</wp:posOffset>
                </wp:positionH>
                <wp:positionV relativeFrom="paragraph">
                  <wp:posOffset>85090</wp:posOffset>
                </wp:positionV>
                <wp:extent cx="274320" cy="274320"/>
                <wp:effectExtent l="25400" t="0" r="5080" b="17780"/>
                <wp:wrapNone/>
                <wp:docPr id="14" name="Line 14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74320" cy="2743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C3B7D" id="Line 1480" o:spid="_x0000_s1026" style="position:absolute;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6.7pt" to="5in,2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" o:allowincell="f" strokecolor="red">
                <v:stroke endarrow="block"/>
                <o:lock v:ext="edit" shapetype="f"/>
              </v:line>
            </w:pict>
          </mc:Fallback>
        </mc:AlternateContent>
      </w:r>
      <w:r w:rsidR="00236D7D">
        <w:t xml:space="preserve">   (state &lt;s&gt; ^operator &lt;o&gt;)</w:t>
      </w:r>
    </w:p>
    <w:p w14:paraId="169238EA" w14:textId="77777777" w:rsidR="00236D7D" w:rsidRDefault="00236D7D">
      <w:pPr>
        <w:pStyle w:val="PlainText"/>
        <w:ind w:left="720"/>
      </w:pPr>
      <w:r>
        <w:t xml:space="preserve">   (&lt;o&gt; ^name move-mac-boat</w:t>
      </w:r>
    </w:p>
    <w:p w14:paraId="029E313E" w14:textId="77777777" w:rsidR="00236D7D" w:rsidRDefault="00236D7D">
      <w:pPr>
        <w:pStyle w:val="PlainText"/>
        <w:ind w:left="720"/>
      </w:pPr>
      <w:r>
        <w:t xml:space="preserve">        ^{ &lt;&lt; missionaries cannibals boat &gt;&gt; &lt;type&gt; } &lt;num</w:t>
      </w:r>
      <w:r w:rsidR="009F3EBB">
        <w:t>ber</w:t>
      </w:r>
      <w:r>
        <w:t>&gt;</w:t>
      </w:r>
    </w:p>
    <w:p w14:paraId="09D3CEE6" w14:textId="77777777" w:rsidR="00236D7D" w:rsidRDefault="00236D7D">
      <w:pPr>
        <w:pStyle w:val="PlainText"/>
        <w:ind w:left="720"/>
      </w:pPr>
      <w:r>
        <w:t xml:space="preserve">        ^bank &lt;bank&gt;)</w:t>
      </w:r>
    </w:p>
    <w:p w14:paraId="1DB509F4" w14:textId="77777777" w:rsidR="00236D7D" w:rsidRDefault="00236D7D">
      <w:pPr>
        <w:pStyle w:val="PlainText"/>
        <w:ind w:left="720"/>
      </w:pPr>
      <w:r>
        <w:t xml:space="preserve">   (&lt;bank&gt; ^&lt;type&gt; &lt;bank-num&gt; </w:t>
      </w:r>
    </w:p>
    <w:p w14:paraId="454B892F" w14:textId="77777777" w:rsidR="00236D7D" w:rsidRDefault="00236D7D">
      <w:pPr>
        <w:pStyle w:val="PlainText"/>
        <w:ind w:left="720"/>
      </w:pPr>
      <w:r>
        <w:t xml:space="preserve">           ^other-bank &lt;obank&gt;)</w:t>
      </w:r>
    </w:p>
    <w:p w14:paraId="7DDA9977" w14:textId="77777777" w:rsidR="00236D7D" w:rsidRPr="00D211FE" w:rsidRDefault="00236D7D">
      <w:pPr>
        <w:pStyle w:val="PlainText"/>
        <w:ind w:left="720"/>
        <w:rPr>
          <w:lang w:val="de-DE"/>
        </w:rPr>
      </w:pPr>
      <w:r>
        <w:t xml:space="preserve">   </w:t>
      </w:r>
      <w:r w:rsidRPr="00D211FE">
        <w:rPr>
          <w:lang w:val="de-DE"/>
        </w:rPr>
        <w:t>(&lt;obank&gt; ^&lt;type&gt; &lt;obank-num&gt;)</w:t>
      </w:r>
    </w:p>
    <w:p w14:paraId="463E541B" w14:textId="77777777" w:rsidR="00236D7D" w:rsidRPr="00D211FE" w:rsidRDefault="00236D7D">
      <w:pPr>
        <w:pStyle w:val="PlainText"/>
        <w:ind w:left="720"/>
        <w:rPr>
          <w:lang w:val="de-DE"/>
        </w:rPr>
      </w:pPr>
      <w:r w:rsidRPr="00D211FE">
        <w:rPr>
          <w:lang w:val="de-DE"/>
        </w:rPr>
        <w:t xml:space="preserve">   --&gt;</w:t>
      </w:r>
    </w:p>
    <w:p w14:paraId="602D5C9C" w14:textId="77777777" w:rsidR="00236D7D" w:rsidRPr="00D211FE" w:rsidRDefault="00236D7D">
      <w:pPr>
        <w:pStyle w:val="PlainText"/>
        <w:ind w:left="720"/>
        <w:rPr>
          <w:lang w:val="de-DE"/>
        </w:rPr>
      </w:pPr>
      <w:r w:rsidRPr="00D211FE">
        <w:rPr>
          <w:lang w:val="de-DE"/>
        </w:rPr>
        <w:t xml:space="preserve">   (&lt;bank&gt; ^&lt;type&gt; &lt;bank-num&gt; -</w:t>
      </w:r>
    </w:p>
    <w:p w14:paraId="4746AD7B" w14:textId="77777777" w:rsidR="00236D7D" w:rsidRPr="00D211FE" w:rsidRDefault="00236D7D">
      <w:pPr>
        <w:pStyle w:val="PlainText"/>
        <w:ind w:left="720"/>
        <w:rPr>
          <w:lang w:val="de-DE"/>
        </w:rPr>
      </w:pPr>
      <w:r w:rsidRPr="00D211FE">
        <w:rPr>
          <w:lang w:val="de-DE"/>
        </w:rPr>
        <w:t xml:space="preserve">                   (- &lt;bank-num&gt; &lt;num</w:t>
      </w:r>
      <w:r w:rsidR="009F3EBB">
        <w:rPr>
          <w:lang w:val="de-DE"/>
        </w:rPr>
        <w:t>ber</w:t>
      </w:r>
      <w:r w:rsidRPr="00D211FE">
        <w:rPr>
          <w:lang w:val="de-DE"/>
        </w:rPr>
        <w:t>&gt;))</w:t>
      </w:r>
    </w:p>
    <w:p w14:paraId="7D7A153B" w14:textId="77777777" w:rsidR="00236D7D" w:rsidRDefault="00236D7D">
      <w:pPr>
        <w:pStyle w:val="PlainText"/>
        <w:ind w:left="720"/>
      </w:pPr>
      <w:r w:rsidRPr="00D211FE">
        <w:rPr>
          <w:lang w:val="de-DE"/>
        </w:rPr>
        <w:t xml:space="preserve">   </w:t>
      </w:r>
      <w:r>
        <w:t>(&lt;obank&gt; ^&lt;type&gt; &lt;obank-num&gt; -</w:t>
      </w:r>
    </w:p>
    <w:p w14:paraId="4F8D788F" w14:textId="77777777" w:rsidR="00236D7D" w:rsidRDefault="00236D7D">
      <w:pPr>
        <w:pStyle w:val="PlainText"/>
        <w:ind w:left="720"/>
      </w:pPr>
      <w:r>
        <w:t xml:space="preserve">                    (+ &lt;obank-num&gt; &lt;num</w:t>
      </w:r>
      <w:r w:rsidR="009F3EBB">
        <w:t>ber</w:t>
      </w:r>
      <w:r>
        <w:t>&gt;))}</w:t>
      </w:r>
    </w:p>
    <w:p w14:paraId="0156F705" w14:textId="77777777" w:rsidR="00236D7D" w:rsidRDefault="00236D7D">
      <w:pPr>
        <w:pStyle w:val="PlainText"/>
      </w:pPr>
    </w:p>
    <w:p w14:paraId="004F31F8" w14:textId="77777777" w:rsidR="00236D7D" w:rsidRDefault="00236D7D" w:rsidP="00B41B52">
      <w:pPr>
        <w:pStyle w:val="Heading1"/>
        <w:spacing w:before="0"/>
      </w:pPr>
      <w:r>
        <w:br w:type="page"/>
      </w:r>
      <w:r w:rsidR="00AF2322">
        <w:lastRenderedPageBreak/>
        <w:t xml:space="preserve">6. </w:t>
      </w:r>
      <w:r>
        <w:t xml:space="preserve">State and Operator Monitoring </w:t>
      </w:r>
    </w:p>
    <w:p w14:paraId="793C9E94" w14:textId="77777777" w:rsidR="00236D7D" w:rsidRDefault="00236D7D"/>
    <w:p w14:paraId="259C94E8" w14:textId="77777777" w:rsidR="00236D7D" w:rsidRDefault="00236D7D">
      <w:r>
        <w:t>Below are three rules that monitor the selected operator and the state (one rule for each bank that the boat is on).</w:t>
      </w:r>
    </w:p>
    <w:p w14:paraId="03093CF6" w14:textId="77777777" w:rsidR="00236D7D" w:rsidRDefault="00236D7D"/>
    <w:p w14:paraId="14745115" w14:textId="77777777" w:rsidR="00236D7D" w:rsidRDefault="00236D7D">
      <w:pPr>
        <w:pStyle w:val="PlainText"/>
        <w:ind w:left="720"/>
      </w:pPr>
      <w:r>
        <w:t>sp {monitor*move-mac-boat</w:t>
      </w:r>
    </w:p>
    <w:p w14:paraId="4D575072" w14:textId="77777777" w:rsidR="00236D7D" w:rsidRDefault="00236D7D">
      <w:pPr>
        <w:pStyle w:val="PlainText"/>
        <w:ind w:left="720"/>
      </w:pPr>
      <w:r>
        <w:t xml:space="preserve">   (state &lt;s&gt; ^operator &lt;o&gt;)</w:t>
      </w:r>
    </w:p>
    <w:p w14:paraId="29B610A3" w14:textId="77777777" w:rsidR="00236D7D" w:rsidRDefault="00236D7D">
      <w:pPr>
        <w:pStyle w:val="PlainText"/>
        <w:ind w:left="720"/>
      </w:pPr>
      <w:r>
        <w:t xml:space="preserve">   (&lt;o&gt; ^name move-mac-boat</w:t>
      </w:r>
    </w:p>
    <w:p w14:paraId="48A91448" w14:textId="77777777" w:rsidR="00236D7D" w:rsidRDefault="00236D7D">
      <w:pPr>
        <w:pStyle w:val="PlainText"/>
        <w:ind w:left="720"/>
      </w:pPr>
      <w:r>
        <w:t xml:space="preserve">        ^{ &lt;&lt; cannibals missionaries &gt;&gt;  &lt;type&gt; } &lt;number&gt;)</w:t>
      </w:r>
    </w:p>
    <w:p w14:paraId="197BEA8C" w14:textId="77777777" w:rsidR="00236D7D" w:rsidRDefault="00236D7D">
      <w:pPr>
        <w:pStyle w:val="PlainText"/>
        <w:ind w:left="720"/>
      </w:pPr>
      <w:r>
        <w:t xml:space="preserve">   --&gt;</w:t>
      </w:r>
    </w:p>
    <w:p w14:paraId="41E1AEE9" w14:textId="77777777" w:rsidR="00236D7D" w:rsidRDefault="00236D7D">
      <w:pPr>
        <w:pStyle w:val="PlainText"/>
        <w:ind w:left="720"/>
      </w:pPr>
      <w:r>
        <w:t xml:space="preserve">   (write | Move | &lt;number&gt; | | &lt;type&gt;)}</w:t>
      </w:r>
    </w:p>
    <w:p w14:paraId="0A000760" w14:textId="77777777" w:rsidR="00236D7D" w:rsidRDefault="00236D7D">
      <w:pPr>
        <w:rPr>
          <w:rFonts w:ascii="Courier New" w:hAnsi="Courier New"/>
        </w:rPr>
      </w:pPr>
    </w:p>
    <w:p w14:paraId="3E27A27A" w14:textId="77777777" w:rsidR="00236D7D" w:rsidRDefault="00236D7D">
      <w:pPr>
        <w:ind w:left="720"/>
        <w:rPr>
          <w:rFonts w:ascii="Courier New" w:hAnsi="Courier New"/>
        </w:rPr>
      </w:pPr>
      <w:r>
        <w:rPr>
          <w:rFonts w:ascii="Courier New" w:hAnsi="Courier New"/>
        </w:rPr>
        <w:t>sp {monitor*state*left</w:t>
      </w:r>
    </w:p>
    <w:p w14:paraId="1190E96E" w14:textId="77777777" w:rsidR="00236D7D" w:rsidRDefault="00236D7D">
      <w:pPr>
        <w:ind w:left="720"/>
        <w:rPr>
          <w:rFonts w:ascii="Courier New" w:hAnsi="Courier New"/>
        </w:rPr>
      </w:pPr>
      <w:r>
        <w:rPr>
          <w:rFonts w:ascii="Courier New" w:hAnsi="Courier New"/>
        </w:rPr>
        <w:t xml:space="preserve">   (state &lt;s&gt; ^name mac</w:t>
      </w:r>
    </w:p>
    <w:p w14:paraId="7F57E2E5" w14:textId="77777777" w:rsidR="00236D7D" w:rsidRDefault="00236D7D">
      <w:pPr>
        <w:ind w:left="720"/>
        <w:rPr>
          <w:rFonts w:ascii="Courier New" w:hAnsi="Courier New"/>
        </w:rPr>
      </w:pPr>
      <w:r>
        <w:rPr>
          <w:rFonts w:ascii="Courier New" w:hAnsi="Courier New"/>
        </w:rPr>
        <w:t xml:space="preserve">              ^left-bank &lt;l&gt;</w:t>
      </w:r>
    </w:p>
    <w:p w14:paraId="69A86566" w14:textId="77777777" w:rsidR="00236D7D" w:rsidRDefault="00236D7D">
      <w:pPr>
        <w:ind w:left="720"/>
        <w:rPr>
          <w:rFonts w:ascii="Courier New" w:hAnsi="Courier New"/>
        </w:rPr>
      </w:pPr>
      <w:r>
        <w:rPr>
          <w:rFonts w:ascii="Courier New" w:hAnsi="Courier New"/>
        </w:rPr>
        <w:t xml:space="preserve">              ^right-bank &lt;r&gt;)</w:t>
      </w:r>
    </w:p>
    <w:p w14:paraId="7C46DDC8" w14:textId="77777777" w:rsidR="00236D7D" w:rsidRDefault="00236D7D">
      <w:pPr>
        <w:ind w:left="720"/>
        <w:rPr>
          <w:rFonts w:ascii="Courier New" w:hAnsi="Courier New"/>
        </w:rPr>
      </w:pPr>
      <w:r>
        <w:rPr>
          <w:rFonts w:ascii="Courier New" w:hAnsi="Courier New"/>
        </w:rPr>
        <w:t xml:space="preserve">   (&lt;l&gt; ^missionaries &lt;ml&gt;</w:t>
      </w:r>
    </w:p>
    <w:p w14:paraId="45B738CB" w14:textId="77777777" w:rsidR="00236D7D" w:rsidRDefault="00236D7D">
      <w:pPr>
        <w:ind w:left="720"/>
        <w:rPr>
          <w:rFonts w:ascii="Courier New" w:hAnsi="Courier New"/>
        </w:rPr>
      </w:pPr>
      <w:r>
        <w:rPr>
          <w:rFonts w:ascii="Courier New" w:hAnsi="Courier New"/>
        </w:rPr>
        <w:t xml:space="preserve">        ^cannibals &lt;cl&gt;</w:t>
      </w:r>
    </w:p>
    <w:p w14:paraId="210A963F" w14:textId="77777777" w:rsidR="00236D7D" w:rsidRDefault="00236D7D">
      <w:pPr>
        <w:ind w:left="720"/>
        <w:rPr>
          <w:rFonts w:ascii="Courier New" w:hAnsi="Courier New"/>
        </w:rPr>
      </w:pPr>
      <w:r>
        <w:rPr>
          <w:rFonts w:ascii="Courier New" w:hAnsi="Courier New"/>
        </w:rPr>
        <w:t xml:space="preserve">        ^boat 1)</w:t>
      </w:r>
    </w:p>
    <w:p w14:paraId="2E32A1D7" w14:textId="77777777" w:rsidR="00236D7D" w:rsidRDefault="00236D7D">
      <w:pPr>
        <w:ind w:left="720"/>
        <w:rPr>
          <w:rFonts w:ascii="Courier New" w:hAnsi="Courier New"/>
        </w:rPr>
      </w:pPr>
      <w:r>
        <w:rPr>
          <w:rFonts w:ascii="Courier New" w:hAnsi="Courier New"/>
        </w:rPr>
        <w:t xml:space="preserve">   (&lt;r&gt; ^missionaries &lt;mr&gt;</w:t>
      </w:r>
    </w:p>
    <w:p w14:paraId="67777C5C" w14:textId="77777777" w:rsidR="00236D7D" w:rsidRDefault="00236D7D">
      <w:pPr>
        <w:ind w:left="720"/>
        <w:rPr>
          <w:rFonts w:ascii="Courier New" w:hAnsi="Courier New"/>
        </w:rPr>
      </w:pPr>
      <w:r>
        <w:rPr>
          <w:rFonts w:ascii="Courier New" w:hAnsi="Courier New"/>
        </w:rPr>
        <w:t xml:space="preserve">        ^cannibals &lt;cr&gt;</w:t>
      </w:r>
    </w:p>
    <w:p w14:paraId="6DEACBA8" w14:textId="77777777" w:rsidR="00236D7D" w:rsidRDefault="00236D7D">
      <w:pPr>
        <w:ind w:left="720"/>
        <w:rPr>
          <w:rFonts w:ascii="Courier New" w:hAnsi="Courier New"/>
        </w:rPr>
      </w:pPr>
      <w:r>
        <w:rPr>
          <w:rFonts w:ascii="Courier New" w:hAnsi="Courier New"/>
        </w:rPr>
        <w:t xml:space="preserve">        ^boat 0)</w:t>
      </w:r>
    </w:p>
    <w:p w14:paraId="6393DDFF" w14:textId="77777777" w:rsidR="00236D7D" w:rsidRDefault="00236D7D">
      <w:pPr>
        <w:ind w:left="720"/>
        <w:rPr>
          <w:rFonts w:ascii="Courier New" w:hAnsi="Courier New"/>
        </w:rPr>
      </w:pPr>
      <w:r>
        <w:rPr>
          <w:rFonts w:ascii="Courier New" w:hAnsi="Courier New"/>
        </w:rPr>
        <w:t xml:space="preserve">   --&gt;</w:t>
      </w:r>
    </w:p>
    <w:p w14:paraId="3AB8641E" w14:textId="77777777" w:rsidR="00236D7D" w:rsidRDefault="00236D7D">
      <w:pPr>
        <w:ind w:left="720"/>
        <w:rPr>
          <w:rFonts w:ascii="Courier New" w:hAnsi="Courier New"/>
        </w:rPr>
      </w:pPr>
      <w:r>
        <w:rPr>
          <w:rFonts w:ascii="Courier New" w:hAnsi="Courier New"/>
        </w:rPr>
        <w:t xml:space="preserve">   (write (crlf) | M: | &lt;ml&gt; |, C: | &lt;cl&gt; | B ~~~   | </w:t>
      </w:r>
    </w:p>
    <w:p w14:paraId="4EE59CA1" w14:textId="77777777" w:rsidR="00236D7D" w:rsidRDefault="00236D7D">
      <w:pPr>
        <w:ind w:left="720"/>
        <w:rPr>
          <w:rFonts w:ascii="Courier New" w:hAnsi="Courier New"/>
        </w:rPr>
      </w:pPr>
      <w:r>
        <w:rPr>
          <w:rFonts w:ascii="Courier New" w:hAnsi="Courier New"/>
        </w:rPr>
        <w:t xml:space="preserve">                 | M: | &lt;mr&gt; |, C: | &lt;cr&gt; |  |)}</w:t>
      </w:r>
    </w:p>
    <w:p w14:paraId="59B69C23" w14:textId="77777777" w:rsidR="00236D7D" w:rsidRDefault="00236D7D">
      <w:pPr>
        <w:ind w:left="720"/>
        <w:rPr>
          <w:rFonts w:ascii="Courier New" w:hAnsi="Courier New"/>
        </w:rPr>
      </w:pPr>
    </w:p>
    <w:p w14:paraId="4D90C7C6" w14:textId="77777777" w:rsidR="00236D7D" w:rsidRDefault="00236D7D">
      <w:pPr>
        <w:ind w:left="720"/>
        <w:rPr>
          <w:rFonts w:ascii="Courier New" w:hAnsi="Courier New"/>
        </w:rPr>
      </w:pPr>
      <w:r>
        <w:rPr>
          <w:rFonts w:ascii="Courier New" w:hAnsi="Courier New"/>
        </w:rPr>
        <w:t>sp {monitor*state*right</w:t>
      </w:r>
    </w:p>
    <w:p w14:paraId="464CE7B2" w14:textId="77777777" w:rsidR="00236D7D" w:rsidRDefault="00236D7D">
      <w:pPr>
        <w:ind w:left="720"/>
        <w:rPr>
          <w:rFonts w:ascii="Courier New" w:hAnsi="Courier New"/>
        </w:rPr>
      </w:pPr>
      <w:r>
        <w:rPr>
          <w:rFonts w:ascii="Courier New" w:hAnsi="Courier New"/>
        </w:rPr>
        <w:t xml:space="preserve">   (state &lt;s&gt; ^name mac</w:t>
      </w:r>
    </w:p>
    <w:p w14:paraId="0F617FAB" w14:textId="77777777" w:rsidR="00236D7D" w:rsidRDefault="00236D7D">
      <w:pPr>
        <w:ind w:left="720"/>
        <w:rPr>
          <w:rFonts w:ascii="Courier New" w:hAnsi="Courier New"/>
        </w:rPr>
      </w:pPr>
      <w:r>
        <w:rPr>
          <w:rFonts w:ascii="Courier New" w:hAnsi="Courier New"/>
        </w:rPr>
        <w:t xml:space="preserve">              ^left-bank &lt;l&gt;</w:t>
      </w:r>
    </w:p>
    <w:p w14:paraId="2A6B7B18" w14:textId="77777777" w:rsidR="00236D7D" w:rsidRDefault="00236D7D">
      <w:pPr>
        <w:ind w:left="720"/>
        <w:rPr>
          <w:rFonts w:ascii="Courier New" w:hAnsi="Courier New"/>
        </w:rPr>
      </w:pPr>
      <w:r>
        <w:rPr>
          <w:rFonts w:ascii="Courier New" w:hAnsi="Courier New"/>
        </w:rPr>
        <w:t xml:space="preserve">              ^right-bank &lt;r&gt;)</w:t>
      </w:r>
    </w:p>
    <w:p w14:paraId="785E157E" w14:textId="77777777" w:rsidR="00236D7D" w:rsidRDefault="00236D7D">
      <w:pPr>
        <w:ind w:left="720"/>
        <w:rPr>
          <w:rFonts w:ascii="Courier New" w:hAnsi="Courier New"/>
        </w:rPr>
      </w:pPr>
      <w:r>
        <w:rPr>
          <w:rFonts w:ascii="Courier New" w:hAnsi="Courier New"/>
        </w:rPr>
        <w:t xml:space="preserve">   (&lt;l&gt; ^missionaries &lt;ml&gt;</w:t>
      </w:r>
    </w:p>
    <w:p w14:paraId="4C6B7171" w14:textId="77777777" w:rsidR="00236D7D" w:rsidRDefault="00236D7D">
      <w:pPr>
        <w:ind w:left="720"/>
        <w:rPr>
          <w:rFonts w:ascii="Courier New" w:hAnsi="Courier New"/>
        </w:rPr>
      </w:pPr>
      <w:r>
        <w:rPr>
          <w:rFonts w:ascii="Courier New" w:hAnsi="Courier New"/>
        </w:rPr>
        <w:t xml:space="preserve">        ^cannibals &lt;cl&gt;</w:t>
      </w:r>
    </w:p>
    <w:p w14:paraId="50EBE0D4" w14:textId="77777777" w:rsidR="00236D7D" w:rsidRDefault="00236D7D">
      <w:pPr>
        <w:ind w:left="720"/>
        <w:rPr>
          <w:rFonts w:ascii="Courier New" w:hAnsi="Courier New"/>
        </w:rPr>
      </w:pPr>
      <w:r>
        <w:rPr>
          <w:rFonts w:ascii="Courier New" w:hAnsi="Courier New"/>
        </w:rPr>
        <w:t xml:space="preserve">        ^boat 0)</w:t>
      </w:r>
    </w:p>
    <w:p w14:paraId="041D0A9F" w14:textId="77777777" w:rsidR="00236D7D" w:rsidRDefault="00236D7D">
      <w:pPr>
        <w:ind w:left="720"/>
        <w:rPr>
          <w:rFonts w:ascii="Courier New" w:hAnsi="Courier New"/>
        </w:rPr>
      </w:pPr>
      <w:r>
        <w:rPr>
          <w:rFonts w:ascii="Courier New" w:hAnsi="Courier New"/>
        </w:rPr>
        <w:t xml:space="preserve">   (&lt;r&gt; ^missionaries &lt;mr&gt;</w:t>
      </w:r>
    </w:p>
    <w:p w14:paraId="692D34ED" w14:textId="77777777" w:rsidR="00236D7D" w:rsidRDefault="00236D7D">
      <w:pPr>
        <w:ind w:left="720"/>
        <w:rPr>
          <w:rFonts w:ascii="Courier New" w:hAnsi="Courier New"/>
        </w:rPr>
      </w:pPr>
      <w:r>
        <w:rPr>
          <w:rFonts w:ascii="Courier New" w:hAnsi="Courier New"/>
        </w:rPr>
        <w:t xml:space="preserve">        ^cannibals &lt;cr&gt;</w:t>
      </w:r>
    </w:p>
    <w:p w14:paraId="065446A9" w14:textId="77777777" w:rsidR="00236D7D" w:rsidRDefault="00236D7D">
      <w:pPr>
        <w:ind w:left="720"/>
        <w:rPr>
          <w:rFonts w:ascii="Courier New" w:hAnsi="Courier New"/>
        </w:rPr>
      </w:pPr>
      <w:r>
        <w:rPr>
          <w:rFonts w:ascii="Courier New" w:hAnsi="Courier New"/>
        </w:rPr>
        <w:t xml:space="preserve">        ^boat 1)</w:t>
      </w:r>
    </w:p>
    <w:p w14:paraId="6A277DB6" w14:textId="77777777" w:rsidR="00236D7D" w:rsidRDefault="00236D7D">
      <w:pPr>
        <w:ind w:left="720"/>
        <w:rPr>
          <w:rFonts w:ascii="Courier New" w:hAnsi="Courier New"/>
        </w:rPr>
      </w:pPr>
      <w:r>
        <w:rPr>
          <w:rFonts w:ascii="Courier New" w:hAnsi="Courier New"/>
        </w:rPr>
        <w:t xml:space="preserve">   --&gt;</w:t>
      </w:r>
    </w:p>
    <w:p w14:paraId="080E916D" w14:textId="77777777" w:rsidR="00236D7D" w:rsidRDefault="00236D7D">
      <w:pPr>
        <w:ind w:left="720"/>
        <w:rPr>
          <w:rFonts w:ascii="Courier New" w:hAnsi="Courier New"/>
        </w:rPr>
      </w:pPr>
      <w:r>
        <w:rPr>
          <w:rFonts w:ascii="Courier New" w:hAnsi="Courier New"/>
        </w:rPr>
        <w:t xml:space="preserve">   (write (crlf) | M: | &lt;ml&gt; |, C: | &lt;cl&gt; |   ~~~ B | </w:t>
      </w:r>
    </w:p>
    <w:p w14:paraId="31EDC210" w14:textId="77777777" w:rsidR="00236D7D" w:rsidRDefault="00236D7D">
      <w:pPr>
        <w:pStyle w:val="Header"/>
        <w:tabs>
          <w:tab w:val="clear" w:pos="4320"/>
          <w:tab w:val="clear" w:pos="8640"/>
        </w:tabs>
        <w:ind w:left="720"/>
        <w:rPr>
          <w:rFonts w:ascii="Courier New" w:hAnsi="Courier New"/>
        </w:rPr>
      </w:pPr>
      <w:r>
        <w:rPr>
          <w:rFonts w:ascii="Courier New" w:hAnsi="Courier New"/>
        </w:rPr>
        <w:t xml:space="preserve">                 | M: | &lt;mr&gt; |, C: | &lt;cr&gt; |  |)}</w:t>
      </w:r>
    </w:p>
    <w:p w14:paraId="093AB3E3" w14:textId="77777777" w:rsidR="00236D7D" w:rsidRDefault="00236D7D"/>
    <w:p w14:paraId="2C13B74D" w14:textId="77777777" w:rsidR="00236D7D" w:rsidRDefault="00236D7D">
      <w:r>
        <w:t>When you run your program, you will observe that your program runs forever and also sometimes visits states that are illegal according to the problem statement.</w:t>
      </w:r>
    </w:p>
    <w:p w14:paraId="0B6BC26B" w14:textId="77777777" w:rsidR="00236D7D" w:rsidRDefault="00236D7D"/>
    <w:p w14:paraId="400E3440" w14:textId="77777777" w:rsidR="00236D7D" w:rsidRDefault="00236D7D"/>
    <w:p w14:paraId="7BF7499F" w14:textId="77777777" w:rsidR="00236D7D" w:rsidRDefault="00236D7D" w:rsidP="00B41B52">
      <w:pPr>
        <w:pStyle w:val="Heading1"/>
        <w:spacing w:before="0"/>
      </w:pPr>
      <w:r>
        <w:br w:type="page"/>
      </w:r>
      <w:r w:rsidR="00AF2322">
        <w:lastRenderedPageBreak/>
        <w:t>7.</w:t>
      </w:r>
      <w:r>
        <w:t xml:space="preserve"> Desired State Recognition</w:t>
      </w:r>
    </w:p>
    <w:p w14:paraId="58D058D0" w14:textId="77777777" w:rsidR="00236D7D" w:rsidRDefault="00236D7D"/>
    <w:p w14:paraId="4BEC0DBC" w14:textId="77777777" w:rsidR="00236D7D" w:rsidRDefault="00236D7D">
      <w:r>
        <w:t>The next step in creating a program to solve missionaries and cannibals is creating a rule that recognizes when a desired state has been achieved. Although a rule specific to the given problem can easily be written, it might be better to write one that is more general. For example, you might assume that the desired state will always have some number of missionaries, cannibals, on one bank of the river.</w:t>
      </w:r>
    </w:p>
    <w:p w14:paraId="39D7CDE6" w14:textId="77777777" w:rsidR="00236D7D" w:rsidRDefault="00236D7D">
      <w:r>
        <w:t>The action of the rule should be to print out a message that the problem has been solved and halt.</w:t>
      </w:r>
    </w:p>
    <w:p w14:paraId="2702B9E9" w14:textId="77777777" w:rsidR="00236D7D" w:rsidRDefault="00236D7D"/>
    <w:p w14:paraId="2EA2F2D1" w14:textId="77777777" w:rsidR="00236D7D" w:rsidRDefault="00236D7D">
      <w:r>
        <w:t>Write an English version of this rule.</w:t>
      </w:r>
    </w:p>
    <w:p w14:paraId="3C4A073B" w14:textId="77777777" w:rsidR="00236D7D" w:rsidRDefault="00236D7D"/>
    <w:p w14:paraId="7F042AF6" w14:textId="77777777" w:rsidR="00236D7D" w:rsidRDefault="001A6C5C">
      <w:pPr>
        <w:pStyle w:val="PlainText"/>
      </w:pPr>
      <w:r>
        <w:t xml:space="preserve"># </w:t>
      </w:r>
      <w:r w:rsidR="00236D7D">
        <w:t>mac*detect*goal*achieved</w:t>
      </w:r>
    </w:p>
    <w:p w14:paraId="5DF118F9" w14:textId="77777777" w:rsidR="001A6C5C" w:rsidRDefault="001A6C5C">
      <w:pPr>
        <w:pStyle w:val="PlainText"/>
      </w:pPr>
      <w:r>
        <w:t xml:space="preserve"># </w:t>
      </w:r>
      <w:r w:rsidR="00236D7D">
        <w:t xml:space="preserve">If the name of the state is mac and the number of missionaries and </w:t>
      </w:r>
    </w:p>
    <w:p w14:paraId="0558012C" w14:textId="77777777" w:rsidR="001A6C5C" w:rsidRDefault="001A6C5C">
      <w:pPr>
        <w:pStyle w:val="PlainText"/>
      </w:pPr>
      <w:r>
        <w:t xml:space="preserve"># </w:t>
      </w:r>
      <w:r w:rsidR="00236D7D">
        <w:t xml:space="preserve">cannibals on one bank of the river in the desired state matches the number </w:t>
      </w:r>
    </w:p>
    <w:p w14:paraId="1C319A00" w14:textId="77777777" w:rsidR="001A6C5C" w:rsidRDefault="001A6C5C">
      <w:pPr>
        <w:pStyle w:val="PlainText"/>
      </w:pPr>
      <w:r>
        <w:t xml:space="preserve"># </w:t>
      </w:r>
      <w:r w:rsidR="00236D7D">
        <w:t xml:space="preserve">of missionaries and cannibals on the same bank in the current state, write </w:t>
      </w:r>
    </w:p>
    <w:p w14:paraId="35EDC180" w14:textId="77777777" w:rsidR="00236D7D" w:rsidRDefault="001A6C5C">
      <w:pPr>
        <w:pStyle w:val="PlainText"/>
      </w:pPr>
      <w:r>
        <w:t xml:space="preserve"># </w:t>
      </w:r>
      <w:r w:rsidR="00236D7D">
        <w:t>that the problem has been solved and halt.</w:t>
      </w:r>
    </w:p>
    <w:p w14:paraId="7D251A9F" w14:textId="77777777" w:rsidR="00236D7D" w:rsidRDefault="00236D7D">
      <w:pPr>
        <w:pStyle w:val="PlainText"/>
      </w:pPr>
    </w:p>
    <w:p w14:paraId="137B3EC6" w14:textId="77777777" w:rsidR="00236D7D" w:rsidRDefault="00236D7D">
      <w:r>
        <w:t>Translating this into Soar is relatively straightforward. Try to write your own before looking below.</w:t>
      </w:r>
    </w:p>
    <w:p w14:paraId="7A23F2E4" w14:textId="77777777" w:rsidR="00236D7D" w:rsidRDefault="00236D7D">
      <w:pPr>
        <w:pStyle w:val="PlainText"/>
        <w:ind w:left="720"/>
      </w:pPr>
    </w:p>
    <w:p w14:paraId="502A012C" w14:textId="77777777" w:rsidR="00236D7D" w:rsidRDefault="00236D7D">
      <w:pPr>
        <w:pStyle w:val="PlainText"/>
        <w:ind w:left="720"/>
      </w:pPr>
      <w:r>
        <w:t>sp {mac*detect*state*success</w:t>
      </w:r>
    </w:p>
    <w:p w14:paraId="767BE7D9" w14:textId="77777777" w:rsidR="00236D7D" w:rsidRDefault="00236D7D">
      <w:pPr>
        <w:pStyle w:val="PlainText"/>
        <w:ind w:left="720"/>
      </w:pPr>
      <w:r>
        <w:t xml:space="preserve">   (state &lt;s&gt; ^desired &lt;d&gt;</w:t>
      </w:r>
    </w:p>
    <w:p w14:paraId="0A7A5B22" w14:textId="77777777" w:rsidR="00236D7D" w:rsidRDefault="00236D7D">
      <w:pPr>
        <w:pStyle w:val="PlainText"/>
        <w:ind w:left="720"/>
      </w:pPr>
      <w:r>
        <w:t xml:space="preserve">              ^&lt;side&gt; &lt;ls&gt;)</w:t>
      </w:r>
    </w:p>
    <w:p w14:paraId="1306DF07" w14:textId="77777777" w:rsidR="00236D7D" w:rsidRDefault="00236D7D">
      <w:pPr>
        <w:pStyle w:val="PlainText"/>
        <w:ind w:left="720"/>
      </w:pPr>
      <w:r>
        <w:t xml:space="preserve">   (&lt;ls&gt; ^missionaries &lt;m&gt;</w:t>
      </w:r>
    </w:p>
    <w:p w14:paraId="09A6C173" w14:textId="77777777" w:rsidR="00236D7D" w:rsidRDefault="00236D7D">
      <w:pPr>
        <w:pStyle w:val="PlainText"/>
        <w:ind w:left="720"/>
      </w:pPr>
      <w:r>
        <w:t xml:space="preserve">         ^cannibals &lt;c&gt;)</w:t>
      </w:r>
    </w:p>
    <w:p w14:paraId="5D580B34" w14:textId="77777777" w:rsidR="00236D7D" w:rsidRDefault="00236D7D">
      <w:pPr>
        <w:pStyle w:val="PlainText"/>
        <w:ind w:left="720"/>
      </w:pPr>
      <w:r>
        <w:t xml:space="preserve">   (&lt;d&gt; ^{ &lt;&lt; right-bank left-bank &gt;&gt; &lt;side&gt; } &lt;dls&gt;)</w:t>
      </w:r>
    </w:p>
    <w:p w14:paraId="15B2AD19" w14:textId="77777777" w:rsidR="00236D7D" w:rsidRDefault="00236D7D">
      <w:pPr>
        <w:pStyle w:val="PlainText"/>
        <w:ind w:left="720"/>
      </w:pPr>
      <w:r>
        <w:t xml:space="preserve">   (&lt;dls&gt; ^missionaries &lt;m&gt;</w:t>
      </w:r>
    </w:p>
    <w:p w14:paraId="02A75E72" w14:textId="77777777" w:rsidR="00236D7D" w:rsidRDefault="00236D7D">
      <w:pPr>
        <w:pStyle w:val="PlainText"/>
        <w:ind w:left="720"/>
      </w:pPr>
      <w:r>
        <w:t xml:space="preserve">          ^cannibals &lt;c&gt;)</w:t>
      </w:r>
    </w:p>
    <w:p w14:paraId="69DEDE07" w14:textId="77777777" w:rsidR="00236D7D" w:rsidRDefault="00236D7D">
      <w:pPr>
        <w:pStyle w:val="PlainText"/>
        <w:ind w:left="720"/>
      </w:pPr>
      <w:r>
        <w:t xml:space="preserve">   --&gt;</w:t>
      </w:r>
    </w:p>
    <w:p w14:paraId="25F8AF9A" w14:textId="77777777" w:rsidR="00236D7D" w:rsidRDefault="009E6D97">
      <w:pPr>
        <w:pStyle w:val="PlainText"/>
        <w:ind w:left="720"/>
      </w:pPr>
      <w:r>
        <w:t xml:space="preserve">   </w:t>
      </w:r>
      <w:r w:rsidR="00236D7D">
        <w:t>(write (crlf) |The problem has been solved.|)</w:t>
      </w:r>
    </w:p>
    <w:p w14:paraId="5075777E" w14:textId="77777777" w:rsidR="00236D7D" w:rsidRDefault="00236D7D">
      <w:pPr>
        <w:pStyle w:val="PlainText"/>
        <w:ind w:left="720"/>
      </w:pPr>
      <w:r>
        <w:t xml:space="preserve">   (halt)}</w:t>
      </w:r>
    </w:p>
    <w:p w14:paraId="457600BA" w14:textId="77777777" w:rsidR="00236D7D" w:rsidRDefault="00236D7D"/>
    <w:p w14:paraId="5B06C53F" w14:textId="77777777" w:rsidR="00F10CEE" w:rsidRDefault="00236D7D">
      <w:r>
        <w:t>If you run this with the earlier rules, the program should halt at some point; however, it is likely that it will  visit a failure state and thus solved the problem incorrectly.</w:t>
      </w:r>
    </w:p>
    <w:p w14:paraId="2DC9EE62" w14:textId="77777777" w:rsidR="00F10CEE" w:rsidRDefault="00F10CEE"/>
    <w:p w14:paraId="36CB000A" w14:textId="77777777" w:rsidR="00236D7D" w:rsidRDefault="00F10CEE" w:rsidP="00B41B52">
      <w:pPr>
        <w:pStyle w:val="Heading1"/>
        <w:spacing w:before="0"/>
      </w:pPr>
      <w:r>
        <w:br w:type="page"/>
      </w:r>
      <w:r>
        <w:lastRenderedPageBreak/>
        <w:t>8.</w:t>
      </w:r>
      <w:r w:rsidR="00236D7D" w:rsidRPr="00F10CEE">
        <w:t xml:space="preserve"> State Failure Detection</w:t>
      </w:r>
    </w:p>
    <w:p w14:paraId="24CD62B1" w14:textId="77777777" w:rsidR="00236D7D" w:rsidRDefault="00236D7D"/>
    <w:p w14:paraId="764FD8B8" w14:textId="77777777" w:rsidR="00236D7D" w:rsidRDefault="00236D7D">
      <w:r>
        <w:t>The next step is creating a rule that recognizes when a failure state has been encountered. According to the problem statement, a failure state is one where the cannibals out</w:t>
      </w:r>
      <w:r w:rsidR="005A6D34">
        <w:t xml:space="preserve"> </w:t>
      </w:r>
      <w:r>
        <w:t>number the missionaries on one bank of the river. One condition that is often forgotten is to test that the number of missionaries is greater than zero. The action for this rule is to print out a message that the problem has failed to be solved, and then halt. Write an English version of this rule.</w:t>
      </w:r>
    </w:p>
    <w:p w14:paraId="703A026D" w14:textId="77777777" w:rsidR="00236D7D" w:rsidRDefault="00236D7D"/>
    <w:p w14:paraId="7C7C0BE6" w14:textId="77777777" w:rsidR="00236D7D" w:rsidRDefault="001052A8">
      <w:pPr>
        <w:pStyle w:val="PlainText"/>
      </w:pPr>
      <w:r>
        <w:t xml:space="preserve"># </w:t>
      </w:r>
      <w:r w:rsidR="00236D7D">
        <w:t>mac*detect*goal*failure</w:t>
      </w:r>
    </w:p>
    <w:p w14:paraId="3DE183F2" w14:textId="77777777" w:rsidR="001052A8" w:rsidRDefault="001052A8">
      <w:pPr>
        <w:pStyle w:val="PlainText"/>
      </w:pPr>
      <w:r>
        <w:t xml:space="preserve"># </w:t>
      </w:r>
      <w:r w:rsidR="00236D7D">
        <w:t xml:space="preserve">If the name of the state is mac and there are more cannibals than </w:t>
      </w:r>
    </w:p>
    <w:p w14:paraId="0F8FAB77" w14:textId="77777777" w:rsidR="001052A8" w:rsidRDefault="001052A8">
      <w:pPr>
        <w:pStyle w:val="PlainText"/>
      </w:pPr>
      <w:r>
        <w:t xml:space="preserve"># </w:t>
      </w:r>
      <w:r w:rsidR="00236D7D">
        <w:t xml:space="preserve">missionaries, and there is at least one missionary, on one bank of the </w:t>
      </w:r>
    </w:p>
    <w:p w14:paraId="15B1B1D3" w14:textId="77777777" w:rsidR="00236D7D" w:rsidRDefault="001052A8">
      <w:pPr>
        <w:pStyle w:val="PlainText"/>
      </w:pPr>
      <w:r>
        <w:t xml:space="preserve"># </w:t>
      </w:r>
      <w:r w:rsidR="00236D7D">
        <w:t>river, then write that the problem has failed to be solved, and halt.</w:t>
      </w:r>
    </w:p>
    <w:p w14:paraId="5CFFAAF7" w14:textId="77777777" w:rsidR="00236D7D" w:rsidRDefault="00236D7D">
      <w:pPr>
        <w:pStyle w:val="PlainText"/>
      </w:pPr>
    </w:p>
    <w:p w14:paraId="574EB23A" w14:textId="77777777" w:rsidR="00236D7D" w:rsidRDefault="00236D7D">
      <w:r>
        <w:t>Translating this into Soar is relatively straightforward. Try to write your own before looking below.</w:t>
      </w:r>
    </w:p>
    <w:p w14:paraId="01183583" w14:textId="77777777" w:rsidR="00236D7D" w:rsidRDefault="00236D7D"/>
    <w:p w14:paraId="18C99F49" w14:textId="77777777" w:rsidR="00236D7D" w:rsidRDefault="00236D7D">
      <w:pPr>
        <w:pStyle w:val="PlainText"/>
        <w:ind w:left="720"/>
      </w:pPr>
      <w:r>
        <w:t>sp {mac*evaluate*state*failure*more*cannibals</w:t>
      </w:r>
    </w:p>
    <w:p w14:paraId="09F06BF2" w14:textId="77777777" w:rsidR="00236D7D" w:rsidRDefault="00641D53">
      <w:pPr>
        <w:pStyle w:val="PlainText"/>
        <w:ind w:left="720"/>
      </w:pPr>
      <w:r>
        <w:t xml:space="preserve">   </w:t>
      </w:r>
      <w:r w:rsidR="00236D7D">
        <w:t>(state &lt;s&gt; ^desired &lt;d&gt;</w:t>
      </w:r>
    </w:p>
    <w:p w14:paraId="6769D946" w14:textId="77777777" w:rsidR="00236D7D" w:rsidRDefault="00236D7D">
      <w:pPr>
        <w:pStyle w:val="PlainText"/>
        <w:ind w:left="720"/>
      </w:pPr>
      <w:r>
        <w:tab/>
      </w:r>
      <w:r w:rsidR="00641D53">
        <w:t xml:space="preserve">   </w:t>
      </w:r>
      <w:r>
        <w:t xml:space="preserve">     ^&lt;&lt; right-bank left-bank &gt;&gt; &lt;bank&gt;)</w:t>
      </w:r>
    </w:p>
    <w:p w14:paraId="62C13705" w14:textId="77777777" w:rsidR="00236D7D" w:rsidRDefault="00641D53">
      <w:pPr>
        <w:pStyle w:val="PlainText"/>
        <w:ind w:left="720"/>
      </w:pPr>
      <w:r>
        <w:t xml:space="preserve">   </w:t>
      </w:r>
      <w:r w:rsidR="00236D7D">
        <w:t>(&lt;bank&gt; ^missionaries { &lt;n&gt; &gt; 0 }</w:t>
      </w:r>
    </w:p>
    <w:p w14:paraId="2968A238" w14:textId="77777777" w:rsidR="00236D7D" w:rsidRDefault="00641D53" w:rsidP="00641D53">
      <w:pPr>
        <w:pStyle w:val="PlainText"/>
      </w:pPr>
      <w:r>
        <w:t xml:space="preserve">               </w:t>
      </w:r>
      <w:r w:rsidR="00236D7D">
        <w:t xml:space="preserve">  ^cannibals &gt; &lt;n&gt;)</w:t>
      </w:r>
    </w:p>
    <w:p w14:paraId="2E240B4C" w14:textId="77777777" w:rsidR="00236D7D" w:rsidRDefault="00236D7D">
      <w:pPr>
        <w:pStyle w:val="PlainText"/>
        <w:ind w:left="720"/>
      </w:pPr>
      <w:r>
        <w:t>--&gt;</w:t>
      </w:r>
    </w:p>
    <w:p w14:paraId="37D22AFE" w14:textId="77777777" w:rsidR="00236D7D" w:rsidRDefault="00236D7D">
      <w:pPr>
        <w:pStyle w:val="PlainText"/>
        <w:ind w:left="720"/>
      </w:pPr>
      <w:r>
        <w:t xml:space="preserve">   (write (crlf) |The problem has failed.|)</w:t>
      </w:r>
    </w:p>
    <w:p w14:paraId="14C81796" w14:textId="77777777" w:rsidR="00236D7D" w:rsidRDefault="00236D7D">
      <w:pPr>
        <w:pStyle w:val="PlainText"/>
        <w:ind w:left="720"/>
      </w:pPr>
      <w:r>
        <w:t xml:space="preserve">   (halt)}</w:t>
      </w:r>
    </w:p>
    <w:p w14:paraId="5B3D89A4" w14:textId="77777777" w:rsidR="00236D7D" w:rsidRDefault="00236D7D">
      <w:pPr>
        <w:pStyle w:val="PlainText"/>
      </w:pPr>
    </w:p>
    <w:p w14:paraId="62D6429A" w14:textId="77777777" w:rsidR="00236D7D" w:rsidRDefault="00236D7D">
      <w:r>
        <w:t xml:space="preserve">Try running your complete program. Invariably the program will halt with failure because of the high likelihood of encountering a failure state. </w:t>
      </w:r>
    </w:p>
    <w:p w14:paraId="50C5E89C" w14:textId="77777777" w:rsidR="00236D7D" w:rsidRDefault="00236D7D"/>
    <w:p w14:paraId="53797A45" w14:textId="77777777" w:rsidR="00236D7D" w:rsidRDefault="00236D7D" w:rsidP="00B41B52">
      <w:pPr>
        <w:pStyle w:val="Heading1"/>
        <w:spacing w:before="0"/>
      </w:pPr>
      <w:r>
        <w:br w:type="page"/>
      </w:r>
      <w:r w:rsidR="00F10CEE">
        <w:lastRenderedPageBreak/>
        <w:t>9</w:t>
      </w:r>
      <w:r w:rsidR="00AF2322">
        <w:t xml:space="preserve">. </w:t>
      </w:r>
      <w:r>
        <w:t>Search Control: Undoing the Last Operator</w:t>
      </w:r>
    </w:p>
    <w:p w14:paraId="76547B7C" w14:textId="77777777" w:rsidR="00236D7D" w:rsidRDefault="00236D7D"/>
    <w:p w14:paraId="22123CC2" w14:textId="77777777" w:rsidR="00236D7D" w:rsidRDefault="00236D7D">
      <w:r>
        <w:t xml:space="preserve">In the current problem, when a failure is reached, the program halts. One possibility is to have the program start over again from the initial state. But if you were working on the problem, you would probably notice that you reached an illegal state, and you would go back one step by undoing the last operator and try to find another path. In order to undo the last operator, you must remember what it was. You can use </w:t>
      </w:r>
      <w:r w:rsidR="00AC7D45">
        <w:t>some</w:t>
      </w:r>
      <w:r>
        <w:t xml:space="preserve"> of the work you did on the Water Jug where you created a memory to </w:t>
      </w:r>
      <w:r>
        <w:rPr>
          <w:i/>
        </w:rPr>
        <w:t>avoid</w:t>
      </w:r>
      <w:r>
        <w:t xml:space="preserve"> undoing the last operator to </w:t>
      </w:r>
      <w:r>
        <w:rPr>
          <w:i/>
        </w:rPr>
        <w:t>prefer</w:t>
      </w:r>
      <w:r>
        <w:t xml:space="preserve"> to undo an operator when a failure state is achieved.</w:t>
      </w:r>
    </w:p>
    <w:p w14:paraId="30B1A9EE" w14:textId="77777777" w:rsidR="00236D7D" w:rsidRDefault="00236D7D"/>
    <w:p w14:paraId="2AD0E5EE" w14:textId="77777777" w:rsidR="00236D7D" w:rsidRDefault="00236D7D">
      <w:r>
        <w:t>Given the representation of the move-mac-boat operator in working memory, you will have to write two rules to record the last operator, one that handles instances of the operator that move a single type of entity, and a second that handles instances of the operator that move one missionary and one cannibal. The action of these rules should create an augmentation of the state with information on the operator that is being applied. Try to write English versions of these rules.</w:t>
      </w:r>
    </w:p>
    <w:p w14:paraId="2B11A677" w14:textId="77777777" w:rsidR="00236D7D" w:rsidRDefault="00236D7D"/>
    <w:p w14:paraId="5F2BF640" w14:textId="77777777" w:rsidR="00236D7D" w:rsidRDefault="00236D7D">
      <w:pPr>
        <w:pStyle w:val="PlainText"/>
      </w:pPr>
      <w:r>
        <w:t>mac*apply*move-mac-boat*record*last-operator*types*1</w:t>
      </w:r>
    </w:p>
    <w:p w14:paraId="3492D8FB" w14:textId="77777777" w:rsidR="00236D7D" w:rsidRDefault="00236D7D">
      <w:pPr>
        <w:pStyle w:val="PlainText"/>
      </w:pPr>
      <w:r>
        <w:t>If an operator is selected to move one type of entity, then create an augmentation of the state (last-operator) with the bank of the boat, the type of entity being moved, the number, and that there is one type being moved.</w:t>
      </w:r>
    </w:p>
    <w:p w14:paraId="009AE5F6" w14:textId="77777777" w:rsidR="00236D7D" w:rsidRDefault="00236D7D">
      <w:pPr>
        <w:pStyle w:val="PlainText"/>
      </w:pPr>
    </w:p>
    <w:p w14:paraId="5174BA80" w14:textId="77777777" w:rsidR="00236D7D" w:rsidRDefault="00236D7D">
      <w:pPr>
        <w:pStyle w:val="PlainText"/>
      </w:pPr>
      <w:r>
        <w:t>mac*apply*move-mac-boat*record*last-operator*types*2</w:t>
      </w:r>
    </w:p>
    <w:p w14:paraId="062399D2" w14:textId="77777777" w:rsidR="00236D7D" w:rsidRDefault="00236D7D">
      <w:pPr>
        <w:pStyle w:val="PlainText"/>
      </w:pPr>
      <w:r>
        <w:t>If an operator is selected to move two types of entity, then create an augmentation of the state (last-operator) with the bank of the boat and that there is two types being moved.</w:t>
      </w:r>
    </w:p>
    <w:p w14:paraId="1ED0B9A6" w14:textId="77777777" w:rsidR="00236D7D" w:rsidRDefault="00236D7D">
      <w:pPr>
        <w:pStyle w:val="PlainText"/>
      </w:pPr>
    </w:p>
    <w:p w14:paraId="486EDD29" w14:textId="77777777" w:rsidR="00236D7D" w:rsidRDefault="00236D7D">
      <w:r>
        <w:t>These can then be converted into Soar rules:</w:t>
      </w:r>
    </w:p>
    <w:p w14:paraId="60274F26" w14:textId="77777777" w:rsidR="00236D7D" w:rsidRDefault="00236D7D">
      <w:pPr>
        <w:ind w:left="720"/>
        <w:rPr>
          <w:rFonts w:ascii="Courier New" w:hAnsi="Courier New"/>
        </w:rPr>
      </w:pPr>
    </w:p>
    <w:p w14:paraId="5F145C2A" w14:textId="77777777" w:rsidR="00236D7D" w:rsidRDefault="00236D7D">
      <w:pPr>
        <w:ind w:left="720"/>
        <w:rPr>
          <w:rFonts w:ascii="Courier New" w:hAnsi="Courier New"/>
        </w:rPr>
      </w:pPr>
      <w:r>
        <w:rPr>
          <w:rFonts w:ascii="Courier New" w:hAnsi="Courier New"/>
        </w:rPr>
        <w:t>sp {mac*apply*move-mac-boat*record*last-operator*types*1</w:t>
      </w:r>
    </w:p>
    <w:p w14:paraId="2B209EA9" w14:textId="77777777" w:rsidR="00236D7D" w:rsidRDefault="00236D7D">
      <w:pPr>
        <w:ind w:left="720"/>
        <w:rPr>
          <w:rFonts w:ascii="Courier New" w:hAnsi="Courier New"/>
        </w:rPr>
      </w:pPr>
      <w:r>
        <w:rPr>
          <w:rFonts w:ascii="Courier New" w:hAnsi="Courier New"/>
        </w:rPr>
        <w:t xml:space="preserve">   (state &lt;s&gt; ^name mac</w:t>
      </w:r>
    </w:p>
    <w:p w14:paraId="1D738659" w14:textId="77777777" w:rsidR="00236D7D" w:rsidRDefault="00236D7D" w:rsidP="00D211FE">
      <w:pPr>
        <w:pStyle w:val="PlainText"/>
        <w:ind w:left="720"/>
      </w:pPr>
      <w:r>
        <w:t xml:space="preserve">              ^operator &lt;o&gt;)</w:t>
      </w:r>
    </w:p>
    <w:p w14:paraId="73F5CCB6" w14:textId="77777777" w:rsidR="00236D7D" w:rsidRDefault="00236D7D">
      <w:pPr>
        <w:ind w:left="720"/>
        <w:rPr>
          <w:rFonts w:ascii="Courier New" w:hAnsi="Courier New"/>
        </w:rPr>
      </w:pPr>
      <w:r>
        <w:rPr>
          <w:rFonts w:ascii="Courier New" w:hAnsi="Courier New"/>
        </w:rPr>
        <w:t xml:space="preserve">   (&lt;o&gt; ^name move-mac-boat</w:t>
      </w:r>
    </w:p>
    <w:p w14:paraId="37BB4DCA" w14:textId="77777777" w:rsidR="00236D7D" w:rsidRDefault="00236D7D">
      <w:pPr>
        <w:ind w:left="720"/>
        <w:rPr>
          <w:rFonts w:ascii="Courier New" w:hAnsi="Courier New"/>
        </w:rPr>
      </w:pPr>
      <w:r>
        <w:rPr>
          <w:rFonts w:ascii="Courier New" w:hAnsi="Courier New"/>
        </w:rPr>
        <w:t xml:space="preserve">        ^bank &lt;bank&gt;</w:t>
      </w:r>
    </w:p>
    <w:p w14:paraId="27A418F9" w14:textId="77777777" w:rsidR="00236D7D" w:rsidRDefault="00236D7D">
      <w:pPr>
        <w:ind w:left="720"/>
        <w:rPr>
          <w:rFonts w:ascii="Courier New" w:hAnsi="Courier New"/>
        </w:rPr>
      </w:pPr>
      <w:r>
        <w:rPr>
          <w:rFonts w:ascii="Courier New" w:hAnsi="Courier New"/>
        </w:rPr>
        <w:t xml:space="preserve">        ^{ &lt;&lt; missionaries cannibals &gt;&gt; &lt;type&gt; } &lt;n&gt;</w:t>
      </w:r>
    </w:p>
    <w:p w14:paraId="5D5ED316" w14:textId="77777777" w:rsidR="00236D7D" w:rsidRDefault="00236D7D">
      <w:pPr>
        <w:ind w:left="720"/>
        <w:rPr>
          <w:rFonts w:ascii="Courier New" w:hAnsi="Courier New"/>
        </w:rPr>
      </w:pPr>
      <w:r>
        <w:rPr>
          <w:rFonts w:ascii="Courier New" w:hAnsi="Courier New"/>
        </w:rPr>
        <w:t xml:space="preserve">        ^types 1)</w:t>
      </w:r>
    </w:p>
    <w:p w14:paraId="19D4C989" w14:textId="77777777" w:rsidR="00236D7D" w:rsidRDefault="00236D7D">
      <w:pPr>
        <w:ind w:left="720"/>
        <w:rPr>
          <w:rFonts w:ascii="Courier New" w:hAnsi="Courier New"/>
        </w:rPr>
      </w:pPr>
      <w:r>
        <w:rPr>
          <w:rFonts w:ascii="Courier New" w:hAnsi="Courier New"/>
        </w:rPr>
        <w:t xml:space="preserve">   --&gt;</w:t>
      </w:r>
    </w:p>
    <w:p w14:paraId="13445EBE" w14:textId="77777777" w:rsidR="00236D7D" w:rsidRDefault="00236D7D">
      <w:pPr>
        <w:ind w:left="720"/>
        <w:rPr>
          <w:rFonts w:ascii="Courier New" w:hAnsi="Courier New"/>
        </w:rPr>
      </w:pPr>
      <w:r>
        <w:rPr>
          <w:rFonts w:ascii="Courier New" w:hAnsi="Courier New"/>
        </w:rPr>
        <w:t xml:space="preserve">   (&lt;s&gt; ^last-operator &lt;o1&gt;)</w:t>
      </w:r>
    </w:p>
    <w:p w14:paraId="40F36DEC" w14:textId="77777777" w:rsidR="00236D7D" w:rsidRDefault="00236D7D">
      <w:pPr>
        <w:ind w:left="720"/>
        <w:rPr>
          <w:rFonts w:ascii="Courier New" w:hAnsi="Courier New"/>
        </w:rPr>
      </w:pPr>
      <w:r>
        <w:rPr>
          <w:rFonts w:ascii="Courier New" w:hAnsi="Courier New"/>
        </w:rPr>
        <w:t xml:space="preserve">   (&lt;o1&gt; ^types 1</w:t>
      </w:r>
    </w:p>
    <w:p w14:paraId="55CCDAD6" w14:textId="77777777" w:rsidR="00236D7D" w:rsidRDefault="00236D7D">
      <w:pPr>
        <w:ind w:left="720"/>
        <w:rPr>
          <w:rFonts w:ascii="Courier New" w:hAnsi="Courier New"/>
        </w:rPr>
      </w:pPr>
      <w:r>
        <w:rPr>
          <w:rFonts w:ascii="Courier New" w:hAnsi="Courier New"/>
        </w:rPr>
        <w:t xml:space="preserve">         ^bank &lt;bank&gt;</w:t>
      </w:r>
    </w:p>
    <w:p w14:paraId="2EF4375C" w14:textId="77777777" w:rsidR="00236D7D" w:rsidRDefault="00236D7D">
      <w:pPr>
        <w:ind w:left="720"/>
        <w:rPr>
          <w:rFonts w:ascii="Courier New" w:hAnsi="Courier New"/>
        </w:rPr>
      </w:pPr>
      <w:r>
        <w:rPr>
          <w:rFonts w:ascii="Courier New" w:hAnsi="Courier New"/>
        </w:rPr>
        <w:t xml:space="preserve">         ^type &lt;type&gt;</w:t>
      </w:r>
    </w:p>
    <w:p w14:paraId="69FC824F" w14:textId="77777777" w:rsidR="00236D7D" w:rsidRDefault="00236D7D">
      <w:pPr>
        <w:ind w:left="720"/>
        <w:rPr>
          <w:rFonts w:ascii="Courier New" w:hAnsi="Courier New"/>
        </w:rPr>
      </w:pPr>
      <w:r>
        <w:rPr>
          <w:rFonts w:ascii="Courier New" w:hAnsi="Courier New"/>
        </w:rPr>
        <w:t xml:space="preserve">         ^number &lt;n&gt;)}</w:t>
      </w:r>
    </w:p>
    <w:p w14:paraId="17201241" w14:textId="77777777" w:rsidR="00236D7D" w:rsidRDefault="00236D7D">
      <w:pPr>
        <w:ind w:left="720"/>
        <w:rPr>
          <w:rFonts w:ascii="Courier New" w:hAnsi="Courier New"/>
        </w:rPr>
      </w:pPr>
    </w:p>
    <w:p w14:paraId="4468FD43" w14:textId="77777777" w:rsidR="00236D7D" w:rsidRDefault="00236D7D">
      <w:pPr>
        <w:ind w:left="720"/>
        <w:rPr>
          <w:rFonts w:ascii="Courier New" w:hAnsi="Courier New"/>
        </w:rPr>
      </w:pPr>
      <w:r>
        <w:rPr>
          <w:rFonts w:ascii="Courier New" w:hAnsi="Courier New"/>
        </w:rPr>
        <w:t>sp {mac*apply*move-mac-boat*record*last-operator*types*2</w:t>
      </w:r>
    </w:p>
    <w:p w14:paraId="0AC8CF48" w14:textId="77777777" w:rsidR="00236D7D" w:rsidRDefault="00236D7D">
      <w:pPr>
        <w:ind w:left="720"/>
        <w:rPr>
          <w:rFonts w:ascii="Courier New" w:hAnsi="Courier New"/>
        </w:rPr>
      </w:pPr>
      <w:r>
        <w:rPr>
          <w:rFonts w:ascii="Courier New" w:hAnsi="Courier New"/>
        </w:rPr>
        <w:t xml:space="preserve">   (state &lt;s&gt; ^name mac</w:t>
      </w:r>
    </w:p>
    <w:p w14:paraId="54C4ABC3" w14:textId="77777777" w:rsidR="00236D7D" w:rsidRDefault="00236D7D">
      <w:pPr>
        <w:ind w:left="720"/>
        <w:rPr>
          <w:rFonts w:ascii="Courier New" w:hAnsi="Courier New"/>
        </w:rPr>
      </w:pPr>
      <w:r>
        <w:rPr>
          <w:rFonts w:ascii="Courier New" w:hAnsi="Courier New"/>
        </w:rPr>
        <w:t xml:space="preserve">              ^operator &lt;o&gt;)</w:t>
      </w:r>
    </w:p>
    <w:p w14:paraId="17FE30EF" w14:textId="77777777" w:rsidR="00236D7D" w:rsidRDefault="00236D7D">
      <w:pPr>
        <w:ind w:left="720"/>
        <w:rPr>
          <w:rFonts w:ascii="Courier New" w:hAnsi="Courier New"/>
        </w:rPr>
      </w:pPr>
      <w:r>
        <w:rPr>
          <w:rFonts w:ascii="Courier New" w:hAnsi="Courier New"/>
        </w:rPr>
        <w:t xml:space="preserve">   (&lt;o&gt; ^name move-mac-boat</w:t>
      </w:r>
    </w:p>
    <w:p w14:paraId="0DA7F32E" w14:textId="77777777" w:rsidR="00236D7D" w:rsidRDefault="00236D7D">
      <w:pPr>
        <w:ind w:left="720"/>
        <w:rPr>
          <w:rFonts w:ascii="Courier New" w:hAnsi="Courier New"/>
        </w:rPr>
      </w:pPr>
      <w:r>
        <w:rPr>
          <w:rFonts w:ascii="Courier New" w:hAnsi="Courier New"/>
        </w:rPr>
        <w:t xml:space="preserve">        ^</w:t>
      </w:r>
      <w:r w:rsidR="00E502A7">
        <w:rPr>
          <w:rFonts w:ascii="Courier New" w:hAnsi="Courier New"/>
        </w:rPr>
        <w:t>bank</w:t>
      </w:r>
      <w:r>
        <w:rPr>
          <w:rFonts w:ascii="Courier New" w:hAnsi="Courier New"/>
        </w:rPr>
        <w:t xml:space="preserve"> &lt;bank&gt;</w:t>
      </w:r>
    </w:p>
    <w:p w14:paraId="7F28E195" w14:textId="77777777" w:rsidR="00236D7D" w:rsidRDefault="00236D7D">
      <w:pPr>
        <w:ind w:left="720"/>
        <w:rPr>
          <w:rFonts w:ascii="Courier New" w:hAnsi="Courier New"/>
        </w:rPr>
      </w:pPr>
      <w:r>
        <w:rPr>
          <w:rFonts w:ascii="Courier New" w:hAnsi="Courier New"/>
        </w:rPr>
        <w:t xml:space="preserve">        ^types 2)</w:t>
      </w:r>
    </w:p>
    <w:p w14:paraId="5E6301F8" w14:textId="77777777" w:rsidR="00236D7D" w:rsidRDefault="00236D7D">
      <w:pPr>
        <w:ind w:left="720"/>
        <w:rPr>
          <w:rFonts w:ascii="Courier New" w:hAnsi="Courier New"/>
        </w:rPr>
      </w:pPr>
      <w:r>
        <w:rPr>
          <w:rFonts w:ascii="Courier New" w:hAnsi="Courier New"/>
        </w:rPr>
        <w:t xml:space="preserve">   --&gt;</w:t>
      </w:r>
    </w:p>
    <w:p w14:paraId="174F7611" w14:textId="77777777" w:rsidR="00236D7D" w:rsidRDefault="00236D7D">
      <w:pPr>
        <w:ind w:left="720"/>
        <w:rPr>
          <w:rFonts w:ascii="Courier New" w:hAnsi="Courier New"/>
        </w:rPr>
      </w:pPr>
      <w:r>
        <w:rPr>
          <w:rFonts w:ascii="Courier New" w:hAnsi="Courier New"/>
        </w:rPr>
        <w:t xml:space="preserve">   (&lt;s&gt; ^last-operator &lt;o1&gt;)</w:t>
      </w:r>
    </w:p>
    <w:p w14:paraId="5E711E06" w14:textId="77777777" w:rsidR="00236D7D" w:rsidRDefault="00236D7D">
      <w:pPr>
        <w:ind w:left="720"/>
        <w:rPr>
          <w:rFonts w:ascii="Courier New" w:hAnsi="Courier New"/>
        </w:rPr>
      </w:pPr>
      <w:r>
        <w:rPr>
          <w:rFonts w:ascii="Courier New" w:hAnsi="Courier New"/>
        </w:rPr>
        <w:t xml:space="preserve">   (&lt;o1&gt; ^types 2</w:t>
      </w:r>
    </w:p>
    <w:p w14:paraId="3499C0B2" w14:textId="77777777" w:rsidR="00236D7D" w:rsidRDefault="00236D7D">
      <w:pPr>
        <w:ind w:left="720"/>
        <w:rPr>
          <w:rFonts w:ascii="Courier New" w:hAnsi="Courier New"/>
        </w:rPr>
      </w:pPr>
      <w:r>
        <w:rPr>
          <w:rFonts w:ascii="Courier New" w:hAnsi="Courier New"/>
        </w:rPr>
        <w:t xml:space="preserve">         ^bank &lt;bank&gt;)}</w:t>
      </w:r>
    </w:p>
    <w:p w14:paraId="09823174" w14:textId="77777777" w:rsidR="00236D7D" w:rsidRDefault="00236D7D">
      <w:pPr>
        <w:rPr>
          <w:rFonts w:ascii="Courier New" w:hAnsi="Courier New"/>
        </w:rPr>
      </w:pPr>
    </w:p>
    <w:p w14:paraId="62AFD8E0" w14:textId="77777777" w:rsidR="00236D7D" w:rsidRDefault="00236D7D">
      <w:r>
        <w:br w:type="page"/>
      </w:r>
      <w:r>
        <w:lastRenderedPageBreak/>
        <w:t>The rule to remove old records only has to test if the bank of the boat in the record of the last operator does not match the current bank that the boat is on because each time an operator is applied the boat changes banks.</w:t>
      </w:r>
    </w:p>
    <w:p w14:paraId="0F1FE9E3" w14:textId="77777777" w:rsidR="00236D7D" w:rsidRDefault="00236D7D"/>
    <w:p w14:paraId="565C5B24" w14:textId="77777777" w:rsidR="00236D7D" w:rsidRDefault="00236D7D">
      <w:pPr>
        <w:pStyle w:val="PlainText"/>
      </w:pPr>
      <w:r>
        <w:t>mac*apply*move-mac-boat*remove*old*last-operator</w:t>
      </w:r>
    </w:p>
    <w:p w14:paraId="30215E54" w14:textId="77777777" w:rsidR="00236D7D" w:rsidRDefault="00236D7D">
      <w:r>
        <w:t xml:space="preserve">If the move-mac-boat operator is selected and the </w:t>
      </w:r>
      <w:r w:rsidR="005A6FAB">
        <w:t>bank</w:t>
      </w:r>
      <w:r>
        <w:t xml:space="preserve"> in the last-operator is not equal to the bank of the current boat, remove the last-operator structure.</w:t>
      </w:r>
    </w:p>
    <w:p w14:paraId="0B2C85B9" w14:textId="77777777" w:rsidR="00236D7D" w:rsidRDefault="00236D7D"/>
    <w:p w14:paraId="4612CF71" w14:textId="77777777" w:rsidR="00236D7D" w:rsidRDefault="00236D7D">
      <w:r>
        <w:t xml:space="preserve">This can then be converted into Soar a rule: </w:t>
      </w:r>
    </w:p>
    <w:p w14:paraId="5AACF598" w14:textId="77777777" w:rsidR="00236D7D" w:rsidRDefault="00236D7D"/>
    <w:p w14:paraId="3856B65D" w14:textId="77777777" w:rsidR="00236D7D" w:rsidRDefault="00236D7D">
      <w:pPr>
        <w:ind w:left="720"/>
        <w:rPr>
          <w:rFonts w:ascii="Courier New" w:hAnsi="Courier New"/>
        </w:rPr>
      </w:pPr>
      <w:r>
        <w:rPr>
          <w:rFonts w:ascii="Courier New" w:hAnsi="Courier New"/>
        </w:rPr>
        <w:t>sp {mac*apply*move-mac-boat*remove*old*last-operator</w:t>
      </w:r>
    </w:p>
    <w:p w14:paraId="719EE812" w14:textId="77777777" w:rsidR="00236D7D" w:rsidRDefault="00236D7D">
      <w:pPr>
        <w:ind w:left="720"/>
        <w:rPr>
          <w:rFonts w:ascii="Courier New" w:hAnsi="Courier New"/>
        </w:rPr>
      </w:pPr>
      <w:r>
        <w:rPr>
          <w:rFonts w:ascii="Courier New" w:hAnsi="Courier New"/>
        </w:rPr>
        <w:t xml:space="preserve">   (state &lt;s&gt; ^name mac</w:t>
      </w:r>
    </w:p>
    <w:p w14:paraId="7839F605" w14:textId="77777777" w:rsidR="00236D7D" w:rsidRDefault="00236D7D">
      <w:pPr>
        <w:ind w:left="720"/>
        <w:rPr>
          <w:rFonts w:ascii="Courier New" w:hAnsi="Courier New"/>
        </w:rPr>
      </w:pPr>
      <w:r>
        <w:rPr>
          <w:rFonts w:ascii="Courier New" w:hAnsi="Courier New"/>
        </w:rPr>
        <w:t xml:space="preserve">              ^operator &lt;o&gt;</w:t>
      </w:r>
    </w:p>
    <w:p w14:paraId="62A004D7" w14:textId="77777777" w:rsidR="00236D7D" w:rsidRDefault="00236D7D">
      <w:pPr>
        <w:ind w:left="720"/>
        <w:rPr>
          <w:rFonts w:ascii="Courier New" w:hAnsi="Courier New"/>
        </w:rPr>
      </w:pPr>
      <w:r>
        <w:rPr>
          <w:rFonts w:ascii="Courier New" w:hAnsi="Courier New"/>
        </w:rPr>
        <w:t xml:space="preserve">              ^&lt;lr-bank&gt;.other-bank &lt;o-bank&gt;</w:t>
      </w:r>
    </w:p>
    <w:p w14:paraId="2FE6A305" w14:textId="77777777" w:rsidR="00236D7D" w:rsidRDefault="00236D7D">
      <w:pPr>
        <w:ind w:left="720"/>
        <w:rPr>
          <w:rFonts w:ascii="Courier New" w:hAnsi="Courier New"/>
        </w:rPr>
      </w:pPr>
      <w:r>
        <w:rPr>
          <w:rFonts w:ascii="Courier New" w:hAnsi="Courier New"/>
        </w:rPr>
        <w:t xml:space="preserve">              ^last-operator &lt;lo&gt;)</w:t>
      </w:r>
    </w:p>
    <w:p w14:paraId="3E08B468" w14:textId="77777777" w:rsidR="00236D7D" w:rsidRDefault="00236D7D">
      <w:pPr>
        <w:ind w:left="720"/>
        <w:rPr>
          <w:rFonts w:ascii="Courier New" w:hAnsi="Courier New"/>
        </w:rPr>
      </w:pPr>
      <w:r>
        <w:rPr>
          <w:rFonts w:ascii="Courier New" w:hAnsi="Courier New"/>
        </w:rPr>
        <w:t xml:space="preserve">   (&lt;lo&gt; ^bank &lt;o</w:t>
      </w:r>
      <w:r w:rsidR="00100C46">
        <w:rPr>
          <w:rFonts w:ascii="Courier New" w:hAnsi="Courier New"/>
        </w:rPr>
        <w:t>-</w:t>
      </w:r>
      <w:r>
        <w:rPr>
          <w:rFonts w:ascii="Courier New" w:hAnsi="Courier New"/>
        </w:rPr>
        <w:t>bank&gt;)</w:t>
      </w:r>
    </w:p>
    <w:p w14:paraId="6EFDDF75" w14:textId="77777777" w:rsidR="00236D7D" w:rsidRDefault="00236D7D">
      <w:pPr>
        <w:ind w:left="720"/>
        <w:rPr>
          <w:rFonts w:ascii="Courier New" w:hAnsi="Courier New"/>
        </w:rPr>
      </w:pPr>
      <w:r>
        <w:rPr>
          <w:rFonts w:ascii="Courier New" w:hAnsi="Courier New"/>
        </w:rPr>
        <w:t xml:space="preserve">   --&gt;</w:t>
      </w:r>
    </w:p>
    <w:p w14:paraId="1C727801" w14:textId="77777777" w:rsidR="00236D7D" w:rsidRDefault="00236D7D">
      <w:pPr>
        <w:ind w:left="720"/>
      </w:pPr>
      <w:r>
        <w:rPr>
          <w:rFonts w:ascii="Courier New" w:hAnsi="Courier New"/>
        </w:rPr>
        <w:t xml:space="preserve">   (&lt;s&gt; ^last-operator &lt;lo&gt; -)}</w:t>
      </w:r>
    </w:p>
    <w:p w14:paraId="6E727270" w14:textId="77777777" w:rsidR="00236D7D" w:rsidRDefault="00236D7D"/>
    <w:p w14:paraId="379D15BE" w14:textId="77777777" w:rsidR="00236D7D" w:rsidRDefault="00236D7D">
      <w:r>
        <w:t>Once you add these rules, you can now add rules that undo an operator whenever one leads to a failure state. However, you must first modify the rule that detects failure so that it doesn’t halt the program, but just augments the state with failure:</w:t>
      </w:r>
    </w:p>
    <w:p w14:paraId="2057F8CF" w14:textId="77777777" w:rsidR="00236D7D" w:rsidRDefault="00236D7D"/>
    <w:p w14:paraId="69F0EE6B" w14:textId="77777777" w:rsidR="00236D7D" w:rsidRDefault="009E6D97">
      <w:pPr>
        <w:pStyle w:val="PlainText"/>
      </w:pPr>
      <w:r>
        <w:t xml:space="preserve"># </w:t>
      </w:r>
      <w:r w:rsidR="00236D7D">
        <w:t>mac*detect*goal*failure</w:t>
      </w:r>
    </w:p>
    <w:p w14:paraId="5AF77B2D" w14:textId="77777777" w:rsidR="009E6D97" w:rsidRDefault="009E6D97">
      <w:pPr>
        <w:pStyle w:val="PlainText"/>
      </w:pPr>
      <w:r>
        <w:t xml:space="preserve"># </w:t>
      </w:r>
      <w:r w:rsidR="00236D7D">
        <w:t xml:space="preserve">If the name of the state is mac and there are more cannibals than </w:t>
      </w:r>
    </w:p>
    <w:p w14:paraId="633D544C" w14:textId="77777777" w:rsidR="009E6D97" w:rsidRDefault="009E6D97">
      <w:pPr>
        <w:pStyle w:val="PlainText"/>
      </w:pPr>
      <w:r>
        <w:t xml:space="preserve"># </w:t>
      </w:r>
      <w:r w:rsidR="00236D7D">
        <w:t xml:space="preserve">missionaries, and there is at least one missionary, on one bank of the </w:t>
      </w:r>
    </w:p>
    <w:p w14:paraId="42D7D77A" w14:textId="77777777" w:rsidR="00236D7D" w:rsidRDefault="009E6D97">
      <w:pPr>
        <w:pStyle w:val="PlainText"/>
      </w:pPr>
      <w:r>
        <w:t xml:space="preserve"># </w:t>
      </w:r>
      <w:r w:rsidR="00236D7D">
        <w:t>river, then augment the state with failure true.</w:t>
      </w:r>
    </w:p>
    <w:p w14:paraId="6D72446D" w14:textId="77777777" w:rsidR="00236D7D" w:rsidRDefault="00236D7D">
      <w:pPr>
        <w:pStyle w:val="PlainText"/>
      </w:pPr>
    </w:p>
    <w:p w14:paraId="53B7F305" w14:textId="77777777" w:rsidR="00236D7D" w:rsidRDefault="00236D7D">
      <w:r>
        <w:t>Translating this into Soar is relatively straightforward.</w:t>
      </w:r>
    </w:p>
    <w:p w14:paraId="52F2F689" w14:textId="77777777" w:rsidR="00236D7D" w:rsidRDefault="00236D7D">
      <w:pPr>
        <w:pStyle w:val="PlainText"/>
      </w:pPr>
    </w:p>
    <w:p w14:paraId="4DE8B8F0" w14:textId="77777777" w:rsidR="00236D7D" w:rsidRDefault="00236D7D">
      <w:pPr>
        <w:pStyle w:val="PlainText"/>
        <w:ind w:left="720"/>
      </w:pPr>
      <w:r>
        <w:t>sp {mac*evaluate*state*failure*more*cannibals</w:t>
      </w:r>
    </w:p>
    <w:p w14:paraId="740BC0DA" w14:textId="77777777" w:rsidR="00236D7D" w:rsidRDefault="00236D7D">
      <w:pPr>
        <w:pStyle w:val="PlainText"/>
      </w:pPr>
      <w:r>
        <w:t xml:space="preserve">         (state &lt;s&gt; ^desired &lt;d&gt;</w:t>
      </w:r>
    </w:p>
    <w:p w14:paraId="01F25A18" w14:textId="77777777" w:rsidR="00236D7D" w:rsidRDefault="00236D7D">
      <w:pPr>
        <w:pStyle w:val="PlainText"/>
        <w:ind w:left="720"/>
      </w:pPr>
      <w:r>
        <w:tab/>
        <w:t xml:space="preserve">        ^&lt;&lt; right-bank left-bank &gt;&gt; &lt;bank&gt;)</w:t>
      </w:r>
    </w:p>
    <w:p w14:paraId="4976F79A" w14:textId="77777777" w:rsidR="00236D7D" w:rsidRDefault="00236D7D">
      <w:pPr>
        <w:pStyle w:val="PlainText"/>
        <w:ind w:left="720"/>
      </w:pPr>
      <w:r>
        <w:t xml:space="preserve">   (&lt;bank&gt; ^missionaries { &lt;n&gt; &gt; 0 }</w:t>
      </w:r>
    </w:p>
    <w:p w14:paraId="7405A137" w14:textId="77777777" w:rsidR="00236D7D" w:rsidRDefault="00236D7D">
      <w:pPr>
        <w:pStyle w:val="PlainText"/>
        <w:ind w:left="720"/>
      </w:pPr>
      <w:r>
        <w:tab/>
        <w:t xml:space="preserve">     ^cannibals &gt; &lt;n&gt;)</w:t>
      </w:r>
    </w:p>
    <w:p w14:paraId="1706BCC2" w14:textId="77777777" w:rsidR="00236D7D" w:rsidRDefault="00236D7D">
      <w:pPr>
        <w:pStyle w:val="PlainText"/>
        <w:ind w:left="720"/>
      </w:pPr>
      <w:r>
        <w:t xml:space="preserve">   --&gt;</w:t>
      </w:r>
    </w:p>
    <w:p w14:paraId="78842907" w14:textId="77777777" w:rsidR="00236D7D" w:rsidRDefault="00236D7D">
      <w:pPr>
        <w:pStyle w:val="PlainText"/>
        <w:ind w:left="720"/>
      </w:pPr>
      <w:r>
        <w:t xml:space="preserve">   (&lt;s&gt; ^failure &lt;d&gt;)}</w:t>
      </w:r>
    </w:p>
    <w:p w14:paraId="0126E77C" w14:textId="77777777" w:rsidR="00236D7D" w:rsidRDefault="00236D7D">
      <w:pPr>
        <w:pStyle w:val="PlainText"/>
      </w:pPr>
    </w:p>
    <w:p w14:paraId="4C8B2FC7" w14:textId="77777777" w:rsidR="00236D7D" w:rsidRDefault="00236D7D">
      <w:r>
        <w:t>Note that this rule only fires when there is an illegal state and it is not part of the application of an operator. Thus, it will retract and remove the failure augmentation automatically if the state changes and there is no longer an illegal state.</w:t>
      </w:r>
    </w:p>
    <w:p w14:paraId="12B4B3D2" w14:textId="77777777" w:rsidR="00236D7D" w:rsidRDefault="00236D7D">
      <w:pPr>
        <w:pStyle w:val="PlainText"/>
      </w:pPr>
    </w:p>
    <w:p w14:paraId="39634C04" w14:textId="77777777" w:rsidR="00236D7D" w:rsidRDefault="00236D7D">
      <w:r>
        <w:t>Now you can write rules that prefer operators that undo the last operator when there is failure. Just as before, this will require two rules, one for moving a single type of entity, and one that moves one missionary and one cannibal. Below is a general English version for both rules.</w:t>
      </w:r>
    </w:p>
    <w:p w14:paraId="31680F4B" w14:textId="77777777" w:rsidR="00236D7D" w:rsidRDefault="00236D7D"/>
    <w:p w14:paraId="001F81EC" w14:textId="77777777" w:rsidR="00236D7D" w:rsidRDefault="00187583">
      <w:pPr>
        <w:pStyle w:val="PlainText"/>
      </w:pPr>
      <w:r>
        <w:t xml:space="preserve"># </w:t>
      </w:r>
      <w:r w:rsidR="00236D7D">
        <w:t>mac*select*operator*prefer*inverse*failure</w:t>
      </w:r>
    </w:p>
    <w:p w14:paraId="53C7EDC2" w14:textId="77777777" w:rsidR="00187583" w:rsidRDefault="00187583">
      <w:pPr>
        <w:pStyle w:val="PlainText"/>
      </w:pPr>
      <w:r>
        <w:t xml:space="preserve"># </w:t>
      </w:r>
      <w:r w:rsidR="00236D7D">
        <w:t xml:space="preserve">If the name of the state is mac and the current state is a failure state </w:t>
      </w:r>
    </w:p>
    <w:p w14:paraId="37F92011" w14:textId="77777777" w:rsidR="00187583" w:rsidRDefault="00187583">
      <w:pPr>
        <w:pStyle w:val="PlainText"/>
      </w:pPr>
      <w:r>
        <w:t xml:space="preserve"># </w:t>
      </w:r>
      <w:r w:rsidR="00236D7D">
        <w:t xml:space="preserve">and the last operator is the inverse of a proposed operator, then prefer </w:t>
      </w:r>
    </w:p>
    <w:p w14:paraId="6B500650" w14:textId="77777777" w:rsidR="00236D7D" w:rsidRDefault="00187583">
      <w:pPr>
        <w:pStyle w:val="PlainText"/>
      </w:pPr>
      <w:r>
        <w:t xml:space="preserve"># </w:t>
      </w:r>
      <w:r w:rsidR="00236D7D">
        <w:t>that operator.</w:t>
      </w:r>
    </w:p>
    <w:p w14:paraId="780F189B" w14:textId="77777777" w:rsidR="00236D7D" w:rsidRDefault="00236D7D">
      <w:pPr>
        <w:pStyle w:val="PlainText"/>
      </w:pPr>
      <w:r>
        <w:br w:type="page"/>
      </w:r>
    </w:p>
    <w:p w14:paraId="762FE193" w14:textId="77777777" w:rsidR="00236D7D" w:rsidRDefault="00236D7D">
      <w:pPr>
        <w:pStyle w:val="PlainText"/>
        <w:ind w:left="720"/>
      </w:pPr>
      <w:r>
        <w:t>sp {mac*select*operato</w:t>
      </w:r>
      <w:r w:rsidR="001D03ED">
        <w:t>r*prefer*inverse*failure*types*2</w:t>
      </w:r>
    </w:p>
    <w:p w14:paraId="25EDBA91" w14:textId="77777777" w:rsidR="00236D7D" w:rsidRDefault="00236D7D">
      <w:pPr>
        <w:pStyle w:val="PlainText"/>
        <w:ind w:left="720"/>
      </w:pPr>
      <w:r>
        <w:t xml:space="preserve">   (state &lt;s&gt; ^name mac</w:t>
      </w:r>
    </w:p>
    <w:p w14:paraId="2C1B1163" w14:textId="77777777" w:rsidR="00236D7D" w:rsidRDefault="00236D7D">
      <w:pPr>
        <w:pStyle w:val="PlainText"/>
        <w:ind w:left="720"/>
      </w:pPr>
      <w:r>
        <w:t xml:space="preserve">              ^operator &lt;o&gt; +</w:t>
      </w:r>
    </w:p>
    <w:p w14:paraId="2576CC19" w14:textId="77777777" w:rsidR="00236D7D" w:rsidRDefault="00236D7D">
      <w:pPr>
        <w:pStyle w:val="PlainText"/>
        <w:ind w:left="720"/>
      </w:pPr>
      <w:r>
        <w:t xml:space="preserve">              ^failure &lt;d&gt;</w:t>
      </w:r>
    </w:p>
    <w:p w14:paraId="59809959" w14:textId="77777777" w:rsidR="00236D7D" w:rsidRDefault="00236D7D">
      <w:pPr>
        <w:pStyle w:val="PlainText"/>
        <w:ind w:left="720"/>
      </w:pPr>
      <w:r>
        <w:t xml:space="preserve">              ^last-operator &lt;lo&gt;)</w:t>
      </w:r>
    </w:p>
    <w:p w14:paraId="3587C300" w14:textId="77777777" w:rsidR="00236D7D" w:rsidRDefault="00236D7D">
      <w:pPr>
        <w:pStyle w:val="PlainText"/>
        <w:ind w:left="720"/>
      </w:pPr>
      <w:r>
        <w:t xml:space="preserve">   (&lt;o&gt; ^name move-mac-boat</w:t>
      </w:r>
    </w:p>
    <w:p w14:paraId="34509E68" w14:textId="77777777" w:rsidR="00236D7D" w:rsidRDefault="00236D7D">
      <w:pPr>
        <w:pStyle w:val="PlainText"/>
        <w:ind w:left="720"/>
      </w:pPr>
      <w:r>
        <w:t xml:space="preserve">        ^&lt;type&gt; &lt;number&gt;</w:t>
      </w:r>
    </w:p>
    <w:p w14:paraId="13D9D998" w14:textId="77777777" w:rsidR="00236D7D" w:rsidRDefault="00236D7D">
      <w:pPr>
        <w:pStyle w:val="PlainText"/>
        <w:ind w:left="720"/>
      </w:pPr>
      <w:r>
        <w:t xml:space="preserve">        ^types 1)  </w:t>
      </w:r>
    </w:p>
    <w:p w14:paraId="277D5F95" w14:textId="77777777" w:rsidR="00236D7D" w:rsidRDefault="00236D7D">
      <w:pPr>
        <w:pStyle w:val="PlainText"/>
        <w:ind w:left="720"/>
      </w:pPr>
      <w:r>
        <w:t xml:space="preserve">   (&lt;lo&gt; ^types 1</w:t>
      </w:r>
    </w:p>
    <w:p w14:paraId="0FC895EC" w14:textId="77777777" w:rsidR="00236D7D" w:rsidRDefault="00236D7D">
      <w:pPr>
        <w:pStyle w:val="PlainText"/>
        <w:ind w:left="720"/>
      </w:pPr>
      <w:r>
        <w:t xml:space="preserve">         ^type &lt;type&gt;</w:t>
      </w:r>
    </w:p>
    <w:p w14:paraId="1D2C3A74" w14:textId="77777777" w:rsidR="00236D7D" w:rsidRDefault="00236D7D">
      <w:pPr>
        <w:pStyle w:val="PlainText"/>
        <w:ind w:left="720"/>
      </w:pPr>
      <w:r>
        <w:t xml:space="preserve">         ^number &lt;number&gt;)</w:t>
      </w:r>
    </w:p>
    <w:p w14:paraId="44CB4510" w14:textId="77777777" w:rsidR="00236D7D" w:rsidRDefault="00236D7D">
      <w:pPr>
        <w:pStyle w:val="PlainText"/>
        <w:ind w:left="720"/>
      </w:pPr>
      <w:r>
        <w:t xml:space="preserve">   --&gt;</w:t>
      </w:r>
    </w:p>
    <w:p w14:paraId="4525573F" w14:textId="77777777" w:rsidR="00236D7D" w:rsidRDefault="00236D7D">
      <w:pPr>
        <w:pStyle w:val="PlainText"/>
        <w:ind w:left="720"/>
      </w:pPr>
      <w:r>
        <w:t xml:space="preserve">   (&lt;s&gt; ^operator &lt;o&gt; &gt;)}</w:t>
      </w:r>
    </w:p>
    <w:p w14:paraId="4490DCF6" w14:textId="77777777" w:rsidR="00236D7D" w:rsidRDefault="00236D7D">
      <w:pPr>
        <w:pStyle w:val="PlainText"/>
        <w:ind w:left="720"/>
      </w:pPr>
    </w:p>
    <w:p w14:paraId="04799161" w14:textId="77777777" w:rsidR="00236D7D" w:rsidRDefault="00236D7D">
      <w:pPr>
        <w:pStyle w:val="PlainText"/>
        <w:ind w:left="720"/>
      </w:pPr>
      <w:r>
        <w:t>sp {mac*select*operator*prefer*inverse*failure*types*1</w:t>
      </w:r>
    </w:p>
    <w:p w14:paraId="46CAD8B5" w14:textId="77777777" w:rsidR="00236D7D" w:rsidRDefault="00236D7D">
      <w:pPr>
        <w:pStyle w:val="PlainText"/>
        <w:ind w:left="720"/>
      </w:pPr>
      <w:r>
        <w:t xml:space="preserve">   (state &lt;s&gt; ^name mac</w:t>
      </w:r>
    </w:p>
    <w:p w14:paraId="6EE86082" w14:textId="77777777" w:rsidR="00236D7D" w:rsidRDefault="00236D7D">
      <w:pPr>
        <w:pStyle w:val="PlainText"/>
        <w:ind w:left="720"/>
      </w:pPr>
      <w:r>
        <w:t xml:space="preserve">              ^operator &lt;o&gt; +</w:t>
      </w:r>
    </w:p>
    <w:p w14:paraId="63CB4360" w14:textId="77777777" w:rsidR="00236D7D" w:rsidRDefault="00236D7D">
      <w:pPr>
        <w:pStyle w:val="PlainText"/>
        <w:ind w:left="720"/>
      </w:pPr>
      <w:r>
        <w:t xml:space="preserve">              ^failure true</w:t>
      </w:r>
    </w:p>
    <w:p w14:paraId="07E4A626" w14:textId="77777777" w:rsidR="00236D7D" w:rsidRDefault="00236D7D">
      <w:pPr>
        <w:pStyle w:val="PlainText"/>
        <w:ind w:left="720"/>
      </w:pPr>
      <w:r>
        <w:t xml:space="preserve">              ^last-operator.types 2)</w:t>
      </w:r>
    </w:p>
    <w:p w14:paraId="69C6C556" w14:textId="77777777" w:rsidR="00236D7D" w:rsidRDefault="00236D7D">
      <w:pPr>
        <w:pStyle w:val="PlainText"/>
        <w:ind w:left="720"/>
      </w:pPr>
      <w:r>
        <w:t xml:space="preserve">   (&lt;o&gt; ^types 2)</w:t>
      </w:r>
    </w:p>
    <w:p w14:paraId="098D63AA" w14:textId="77777777" w:rsidR="00236D7D" w:rsidRDefault="00236D7D">
      <w:pPr>
        <w:pStyle w:val="PlainText"/>
        <w:ind w:left="720"/>
      </w:pPr>
      <w:r>
        <w:t xml:space="preserve">   --&gt;</w:t>
      </w:r>
    </w:p>
    <w:p w14:paraId="1035280F" w14:textId="77777777" w:rsidR="00236D7D" w:rsidRDefault="00236D7D">
      <w:pPr>
        <w:pStyle w:val="PlainText"/>
        <w:ind w:left="720"/>
      </w:pPr>
      <w:r>
        <w:t xml:space="preserve">   (&lt;s&gt; ^operator &lt;o&gt; &gt;)}</w:t>
      </w:r>
    </w:p>
    <w:p w14:paraId="624E7CDF" w14:textId="77777777" w:rsidR="00236D7D" w:rsidRDefault="00236D7D">
      <w:pPr>
        <w:pStyle w:val="PlainText"/>
      </w:pPr>
    </w:p>
    <w:p w14:paraId="78196467" w14:textId="77777777" w:rsidR="00236D7D" w:rsidRDefault="00236D7D">
      <w:r>
        <w:t xml:space="preserve">After you have added these rules, your program will be able to solve the problem; however it will probably take a very indirect path to the solution. One reason is that after an operator has been successfully applied and generated a valid state, the inverse of that operator will often be selected, undoing the operator and wasting both operator applications. To avoid this, you can add two more rules that </w:t>
      </w:r>
      <w:r>
        <w:rPr>
          <w:i/>
        </w:rPr>
        <w:t>avoid</w:t>
      </w:r>
      <w:r>
        <w:t xml:space="preserve"> undoing the last operator when the state is not a failure state.</w:t>
      </w:r>
    </w:p>
    <w:p w14:paraId="012DCB1E" w14:textId="77777777" w:rsidR="00236D7D" w:rsidRDefault="00236D7D"/>
    <w:p w14:paraId="54D5EF93" w14:textId="77777777" w:rsidR="00236D7D" w:rsidRDefault="00242CC1">
      <w:pPr>
        <w:pStyle w:val="PlainText"/>
      </w:pPr>
      <w:r>
        <w:t xml:space="preserve"># </w:t>
      </w:r>
      <w:r w:rsidR="00236D7D">
        <w:t>mac*select*operator*avoid*inverse*not*failure</w:t>
      </w:r>
    </w:p>
    <w:p w14:paraId="2E54C4A7" w14:textId="77777777" w:rsidR="00242CC1" w:rsidRDefault="00242CC1">
      <w:pPr>
        <w:pStyle w:val="PlainText"/>
      </w:pPr>
      <w:r>
        <w:t xml:space="preserve"># </w:t>
      </w:r>
      <w:r w:rsidR="00236D7D">
        <w:t xml:space="preserve">If the name of the state is mac and the current state is not a failure </w:t>
      </w:r>
    </w:p>
    <w:p w14:paraId="05090F57" w14:textId="77777777" w:rsidR="00242CC1" w:rsidRDefault="00242CC1">
      <w:pPr>
        <w:pStyle w:val="PlainText"/>
      </w:pPr>
      <w:r>
        <w:t xml:space="preserve"># </w:t>
      </w:r>
      <w:r w:rsidR="00236D7D">
        <w:t xml:space="preserve">state and the last operator is the inverse of a proposed operator, then </w:t>
      </w:r>
    </w:p>
    <w:p w14:paraId="479E39D2" w14:textId="77777777" w:rsidR="00236D7D" w:rsidRDefault="00242CC1">
      <w:pPr>
        <w:pStyle w:val="PlainText"/>
      </w:pPr>
      <w:r>
        <w:t xml:space="preserve"># </w:t>
      </w:r>
      <w:r w:rsidR="00236D7D">
        <w:t>avoid that operator.</w:t>
      </w:r>
    </w:p>
    <w:p w14:paraId="1C1D167E" w14:textId="77777777" w:rsidR="00236D7D" w:rsidRDefault="00236D7D">
      <w:pPr>
        <w:pStyle w:val="PlainText"/>
      </w:pPr>
    </w:p>
    <w:p w14:paraId="22F49427" w14:textId="77777777" w:rsidR="00236D7D" w:rsidRDefault="00236D7D">
      <w:pPr>
        <w:pStyle w:val="PlainText"/>
        <w:ind w:left="720"/>
      </w:pPr>
      <w:r>
        <w:t>sp {mac*select*operator*avoid*inverse*not*failure*1</w:t>
      </w:r>
    </w:p>
    <w:p w14:paraId="1BE44E5F" w14:textId="77777777" w:rsidR="00236D7D" w:rsidRDefault="00236D7D">
      <w:pPr>
        <w:pStyle w:val="PlainText"/>
        <w:ind w:left="720"/>
      </w:pPr>
      <w:r>
        <w:t xml:space="preserve">   (state &lt;s&gt; ^name mac</w:t>
      </w:r>
    </w:p>
    <w:p w14:paraId="209F60D0" w14:textId="77777777" w:rsidR="00236D7D" w:rsidRDefault="00236D7D">
      <w:pPr>
        <w:pStyle w:val="PlainText"/>
        <w:ind w:left="720"/>
      </w:pPr>
      <w:r>
        <w:t xml:space="preserve">              ^operator &lt;o&gt; +</w:t>
      </w:r>
    </w:p>
    <w:p w14:paraId="1D51DE49" w14:textId="77777777" w:rsidR="00236D7D" w:rsidRDefault="00236D7D">
      <w:pPr>
        <w:pStyle w:val="PlainText"/>
        <w:ind w:left="720"/>
      </w:pPr>
      <w:r>
        <w:t xml:space="preserve">             -^failure true</w:t>
      </w:r>
    </w:p>
    <w:p w14:paraId="68C95E60" w14:textId="77777777" w:rsidR="00236D7D" w:rsidRDefault="00236D7D">
      <w:pPr>
        <w:pStyle w:val="PlainText"/>
        <w:ind w:left="720"/>
      </w:pPr>
      <w:r>
        <w:t xml:space="preserve">              ^last-operator &lt;lo&gt;)</w:t>
      </w:r>
    </w:p>
    <w:p w14:paraId="10366A23" w14:textId="77777777" w:rsidR="00236D7D" w:rsidRDefault="00236D7D">
      <w:pPr>
        <w:pStyle w:val="PlainText"/>
        <w:ind w:left="720"/>
      </w:pPr>
      <w:r>
        <w:t xml:space="preserve">   (&lt;o&gt; ^types 1</w:t>
      </w:r>
    </w:p>
    <w:p w14:paraId="12926B5A" w14:textId="77777777" w:rsidR="00236D7D" w:rsidRDefault="00236D7D">
      <w:pPr>
        <w:pStyle w:val="PlainText"/>
        <w:ind w:left="720"/>
      </w:pPr>
      <w:r>
        <w:t xml:space="preserve">        ^&lt;type&gt; &lt;number&gt;)</w:t>
      </w:r>
    </w:p>
    <w:p w14:paraId="162D1CBC" w14:textId="77777777" w:rsidR="00236D7D" w:rsidRDefault="00236D7D">
      <w:pPr>
        <w:pStyle w:val="PlainText"/>
        <w:ind w:left="720"/>
      </w:pPr>
      <w:r>
        <w:t xml:space="preserve">   (&lt;lo&gt; ^types 1</w:t>
      </w:r>
    </w:p>
    <w:p w14:paraId="5BB4253F" w14:textId="77777777" w:rsidR="00236D7D" w:rsidRDefault="00236D7D">
      <w:pPr>
        <w:pStyle w:val="PlainText"/>
        <w:ind w:left="720"/>
      </w:pPr>
      <w:r>
        <w:t xml:space="preserve">         ^type &lt;type&gt;</w:t>
      </w:r>
    </w:p>
    <w:p w14:paraId="2905D0A2" w14:textId="77777777" w:rsidR="00236D7D" w:rsidRDefault="00236D7D">
      <w:pPr>
        <w:pStyle w:val="PlainText"/>
        <w:ind w:left="720"/>
      </w:pPr>
      <w:r>
        <w:t xml:space="preserve">         ^number &lt;number&gt;)</w:t>
      </w:r>
    </w:p>
    <w:p w14:paraId="5F219C29" w14:textId="77777777" w:rsidR="00236D7D" w:rsidRDefault="00236D7D">
      <w:pPr>
        <w:pStyle w:val="PlainText"/>
        <w:ind w:left="720"/>
      </w:pPr>
      <w:r>
        <w:t xml:space="preserve">   --&gt;</w:t>
      </w:r>
    </w:p>
    <w:p w14:paraId="2770AB69" w14:textId="77777777" w:rsidR="00236D7D" w:rsidRDefault="00236D7D">
      <w:pPr>
        <w:pStyle w:val="PlainText"/>
        <w:ind w:left="720"/>
      </w:pPr>
      <w:r>
        <w:t xml:space="preserve">   (&lt;s&gt; ^operator &lt;o&gt; &lt; )}</w:t>
      </w:r>
    </w:p>
    <w:p w14:paraId="286C9ECE" w14:textId="77777777" w:rsidR="00236D7D" w:rsidRDefault="00236D7D">
      <w:pPr>
        <w:pStyle w:val="PlainText"/>
        <w:ind w:left="720"/>
      </w:pPr>
    </w:p>
    <w:p w14:paraId="6A151F7F" w14:textId="77777777" w:rsidR="00236D7D" w:rsidRDefault="00236D7D">
      <w:pPr>
        <w:pStyle w:val="PlainText"/>
        <w:ind w:left="720"/>
      </w:pPr>
      <w:r>
        <w:t>sp {mac*select*operator*avoid*inverse*not*failure*2</w:t>
      </w:r>
    </w:p>
    <w:p w14:paraId="47664319" w14:textId="77777777" w:rsidR="00236D7D" w:rsidRDefault="00236D7D">
      <w:pPr>
        <w:pStyle w:val="PlainText"/>
        <w:ind w:left="720"/>
      </w:pPr>
      <w:r>
        <w:t xml:space="preserve">   (state &lt;s&gt; ^name mac</w:t>
      </w:r>
    </w:p>
    <w:p w14:paraId="3928E881" w14:textId="77777777" w:rsidR="00236D7D" w:rsidRDefault="00236D7D">
      <w:pPr>
        <w:pStyle w:val="PlainText"/>
        <w:ind w:left="720"/>
      </w:pPr>
      <w:r>
        <w:t xml:space="preserve">              ^operator &lt;o&gt; +</w:t>
      </w:r>
    </w:p>
    <w:p w14:paraId="716C6F35" w14:textId="77777777" w:rsidR="00236D7D" w:rsidRDefault="00236D7D">
      <w:pPr>
        <w:pStyle w:val="PlainText"/>
        <w:ind w:left="720"/>
      </w:pPr>
      <w:r>
        <w:t xml:space="preserve">             -^failure true</w:t>
      </w:r>
    </w:p>
    <w:p w14:paraId="67F335FE" w14:textId="77777777" w:rsidR="00236D7D" w:rsidRDefault="00236D7D">
      <w:pPr>
        <w:pStyle w:val="PlainText"/>
        <w:ind w:left="720"/>
      </w:pPr>
      <w:r>
        <w:t xml:space="preserve">              ^last-operator &lt;lo&gt;)</w:t>
      </w:r>
    </w:p>
    <w:p w14:paraId="786B4722" w14:textId="77777777" w:rsidR="00236D7D" w:rsidRDefault="00236D7D">
      <w:pPr>
        <w:pStyle w:val="PlainText"/>
        <w:ind w:left="720"/>
      </w:pPr>
      <w:r>
        <w:t xml:space="preserve">   (&lt;o&gt; ^types 2)</w:t>
      </w:r>
    </w:p>
    <w:p w14:paraId="4694D8D7" w14:textId="77777777" w:rsidR="00236D7D" w:rsidRDefault="00236D7D">
      <w:pPr>
        <w:pStyle w:val="PlainText"/>
        <w:ind w:left="720"/>
      </w:pPr>
      <w:r>
        <w:t xml:space="preserve">   (&lt;lo&gt; ^types 2)</w:t>
      </w:r>
    </w:p>
    <w:p w14:paraId="574F82C0" w14:textId="77777777" w:rsidR="00236D7D" w:rsidRDefault="00236D7D">
      <w:pPr>
        <w:pStyle w:val="PlainText"/>
        <w:ind w:left="720"/>
      </w:pPr>
      <w:r>
        <w:t xml:space="preserve">   --&gt;</w:t>
      </w:r>
    </w:p>
    <w:p w14:paraId="2057E701" w14:textId="77777777" w:rsidR="00236D7D" w:rsidRDefault="00236D7D">
      <w:pPr>
        <w:pStyle w:val="PlainText"/>
        <w:ind w:left="720"/>
      </w:pPr>
      <w:r>
        <w:t xml:space="preserve">    (&lt;s&gt; ^operator &lt;o&gt; &lt; )}</w:t>
      </w:r>
    </w:p>
    <w:p w14:paraId="6745D060" w14:textId="77777777" w:rsidR="00236D7D" w:rsidRDefault="00236D7D">
      <w:pPr>
        <w:pStyle w:val="PlainText"/>
      </w:pPr>
    </w:p>
    <w:p w14:paraId="7C57E9DC" w14:textId="77777777" w:rsidR="00236D7D" w:rsidRDefault="00236D7D">
      <w:r>
        <w:t>After you have added these final rules, your program should solve the problem much quicker. However, you will notice that there is still some inefficiency. For example, at the initial state, it is possible for the program to attempt to apply the same operator to the state after it has failed with moving one or both the other missionaries. The figure below shows the initial state and the three successive states that it can cycle among. The problem is that only the most recent operator for a current state is recorded. It is not possible to associate all prior operators that applied to a state because the state is continually changing. In the next Part of the tutorial, you will learn how to use impasses and substates so that your programs can use look-ahead planning and solve this type of problem more directly.</w:t>
      </w:r>
    </w:p>
    <w:p w14:paraId="53B387D8" w14:textId="77777777" w:rsidR="00236D7D" w:rsidRDefault="00E01509">
      <w:pPr>
        <w:pStyle w:val="Heading1"/>
      </w:pPr>
      <w:r>
        <w:rPr>
          <w:noProof/>
        </w:rPr>
        <mc:AlternateContent>
          <mc:Choice Requires="wpg">
            <w:drawing>
              <wp:anchor distT="0" distB="0" distL="114300" distR="114300" simplePos="0" relativeHeight="251673088" behindDoc="0" locked="0" layoutInCell="0" allowOverlap="1" wp14:anchorId="4B79F7C9" wp14:editId="2123B1B0">
                <wp:simplePos x="0" y="0"/>
                <wp:positionH relativeFrom="column">
                  <wp:posOffset>1828800</wp:posOffset>
                </wp:positionH>
                <wp:positionV relativeFrom="paragraph">
                  <wp:posOffset>645160</wp:posOffset>
                </wp:positionV>
                <wp:extent cx="731520" cy="822960"/>
                <wp:effectExtent l="0" t="0" r="0" b="0"/>
                <wp:wrapNone/>
                <wp:docPr id="11" name="Group 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12" name="Line 950"/>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13" name="Line 951"/>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9D79C0" id="Group 949" o:spid="_x0000_s1026" style="position:absolute;margin-left:2in;margin-top:50.8pt;width:57.6pt;height:64.8pt;z-index:251673088"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" o:allowincell="f">
                <v:line id="Line 950"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" stroked="f">
                  <o:lock v:ext="edit" shapetype="f"/>
                </v:line>
                <v:line id="Line 951"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" stroked="f">
                  <o:lock v:ext="edit" shapetype="f"/>
                </v:line>
              </v:group>
            </w:pict>
          </mc:Fallback>
        </mc:AlternateContent>
      </w:r>
      <w:r>
        <w:rPr>
          <w:noProof/>
        </w:rPr>
        <mc:AlternateContent>
          <mc:Choice Requires="wps">
            <w:drawing>
              <wp:anchor distT="0" distB="0" distL="114300" distR="114300" simplePos="0" relativeHeight="251671040" behindDoc="0" locked="0" layoutInCell="0" allowOverlap="1" wp14:anchorId="71647457" wp14:editId="35D031C8">
                <wp:simplePos x="0" y="0"/>
                <wp:positionH relativeFrom="column">
                  <wp:posOffset>3566160</wp:posOffset>
                </wp:positionH>
                <wp:positionV relativeFrom="paragraph">
                  <wp:posOffset>462280</wp:posOffset>
                </wp:positionV>
                <wp:extent cx="1188720" cy="457200"/>
                <wp:effectExtent l="12700" t="25400" r="17780" b="25400"/>
                <wp:wrapNone/>
                <wp:docPr id="10" name="Line 9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8872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790CC" id="Line 94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36.4pt" to="374.4pt,7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" o:allowincell="f">
                <v:stroke startarrow="block" endarrow="block"/>
                <o:lock v:ext="edit" shapetype="f"/>
              </v:line>
            </w:pict>
          </mc:Fallback>
        </mc:AlternateContent>
      </w:r>
      <w:r>
        <w:rPr>
          <w:noProof/>
        </w:rPr>
        <mc:AlternateContent>
          <mc:Choice Requires="wps">
            <w:drawing>
              <wp:anchor distT="0" distB="0" distL="114300" distR="114300" simplePos="0" relativeHeight="251670016" behindDoc="0" locked="0" layoutInCell="0" allowOverlap="1" wp14:anchorId="0F128905" wp14:editId="551F439B">
                <wp:simplePos x="0" y="0"/>
                <wp:positionH relativeFrom="column">
                  <wp:posOffset>2286000</wp:posOffset>
                </wp:positionH>
                <wp:positionV relativeFrom="paragraph">
                  <wp:posOffset>462280</wp:posOffset>
                </wp:positionV>
                <wp:extent cx="1280160" cy="457200"/>
                <wp:effectExtent l="25400" t="0" r="2540" b="38100"/>
                <wp:wrapNone/>
                <wp:docPr id="9" name="Line 9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8016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F715B" id="Line 943"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6.4pt" to="280.8pt,7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" o:allowincell="f">
                <v:stroke endarrow="block"/>
                <o:lock v:ext="edit" shapetype="f"/>
              </v:line>
            </w:pict>
          </mc:Fallback>
        </mc:AlternateContent>
      </w:r>
      <w:r>
        <w:rPr>
          <w:noProof/>
        </w:rPr>
        <mc:AlternateContent>
          <mc:Choice Requires="wps">
            <w:drawing>
              <wp:anchor distT="0" distB="0" distL="114300" distR="114300" simplePos="0" relativeHeight="251668992" behindDoc="0" locked="0" layoutInCell="0" allowOverlap="1" wp14:anchorId="2B717364" wp14:editId="3A649440">
                <wp:simplePos x="0" y="0"/>
                <wp:positionH relativeFrom="column">
                  <wp:posOffset>822960</wp:posOffset>
                </wp:positionH>
                <wp:positionV relativeFrom="paragraph">
                  <wp:posOffset>462280</wp:posOffset>
                </wp:positionV>
                <wp:extent cx="2743200" cy="457200"/>
                <wp:effectExtent l="25400" t="0" r="0" b="50800"/>
                <wp:wrapNone/>
                <wp:docPr id="8"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743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ED519" id="Line 941"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36.4pt" to="280.8pt,7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" o:allowincell="f">
                <v:stroke endarrow="block"/>
                <o:lock v:ext="edit" shapetype="f"/>
              </v:line>
            </w:pict>
          </mc:Fallback>
        </mc:AlternateContent>
      </w:r>
      <w:r>
        <w:rPr>
          <w:noProof/>
        </w:rPr>
        <mc:AlternateContent>
          <mc:Choice Requires="wps">
            <w:drawing>
              <wp:anchor distT="0" distB="0" distL="114300" distR="114300" simplePos="0" relativeHeight="251667968" behindDoc="0" locked="0" layoutInCell="0" allowOverlap="1" wp14:anchorId="3F983BAF" wp14:editId="4E3679A5">
                <wp:simplePos x="0" y="0"/>
                <wp:positionH relativeFrom="column">
                  <wp:posOffset>4206240</wp:posOffset>
                </wp:positionH>
                <wp:positionV relativeFrom="paragraph">
                  <wp:posOffset>919480</wp:posOffset>
                </wp:positionV>
                <wp:extent cx="1228725" cy="257175"/>
                <wp:effectExtent l="0" t="0" r="3175" b="0"/>
                <wp:wrapNone/>
                <wp:docPr id="7" name="Text Box 9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58FBB19D" w14:textId="77777777" w:rsidR="00236D7D" w:rsidRDefault="00236D7D">
                            <w:pPr>
                              <w:jc w:val="center"/>
                              <w:rPr>
                                <w:sz w:val="16"/>
                              </w:rPr>
                            </w:pPr>
                            <w:r>
                              <w:rPr>
                                <w:sz w:val="16"/>
                              </w:rPr>
                              <w:t>3M 2C 0B ~ 0M 1C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83BAF" id="Text Box 939" o:spid="_x0000_s1077" type="#_x0000_t202" style="position:absolute;margin-left:331.2pt;margin-top:72.4pt;width:96.75pt;height:2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" o:allowincell="f">
                <v:path arrowok="t"/>
                <v:textbox>
                  <w:txbxContent>
                    <w:p w14:paraId="58FBB19D" w14:textId="77777777" w:rsidR="00236D7D" w:rsidRDefault="00236D7D">
                      <w:pPr>
                        <w:jc w:val="center"/>
                        <w:rPr>
                          <w:sz w:val="16"/>
                        </w:rPr>
                      </w:pPr>
                      <w:r>
                        <w:rPr>
                          <w:sz w:val="16"/>
                        </w:rPr>
                        <w:t>3M 2C 0B ~ 0M 1C 1B</w:t>
                      </w:r>
                    </w:p>
                  </w:txbxContent>
                </v:textbox>
              </v:shape>
            </w:pict>
          </mc:Fallback>
        </mc:AlternateContent>
      </w:r>
      <w:r>
        <w:rPr>
          <w:noProof/>
        </w:rPr>
        <mc:AlternateContent>
          <mc:Choice Requires="wps">
            <w:drawing>
              <wp:anchor distT="0" distB="0" distL="114300" distR="114300" simplePos="0" relativeHeight="251666944" behindDoc="0" locked="0" layoutInCell="0" allowOverlap="1" wp14:anchorId="1AE59D50" wp14:editId="75D0CEE4">
                <wp:simplePos x="0" y="0"/>
                <wp:positionH relativeFrom="column">
                  <wp:posOffset>1600200</wp:posOffset>
                </wp:positionH>
                <wp:positionV relativeFrom="paragraph">
                  <wp:posOffset>919480</wp:posOffset>
                </wp:positionV>
                <wp:extent cx="1228725" cy="257175"/>
                <wp:effectExtent l="0" t="0" r="3175" b="0"/>
                <wp:wrapNone/>
                <wp:docPr id="6" name="Text Box 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1C2F7934" w14:textId="77777777" w:rsidR="00236D7D" w:rsidRDefault="00236D7D">
                            <w:pPr>
                              <w:jc w:val="center"/>
                              <w:rPr>
                                <w:sz w:val="16"/>
                              </w:rPr>
                            </w:pPr>
                            <w:r>
                              <w:rPr>
                                <w:sz w:val="16"/>
                              </w:rPr>
                              <w:t>1M 3C 0B ~ 2M 0C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59D50" id="Text Box 937" o:spid="_x0000_s1078" type="#_x0000_t202" style="position:absolute;margin-left:126pt;margin-top:72.4pt;width:96.75pt;height:20.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" o:allowincell="f">
                <v:path arrowok="t"/>
                <v:textbox>
                  <w:txbxContent>
                    <w:p w14:paraId="1C2F7934" w14:textId="77777777" w:rsidR="00236D7D" w:rsidRDefault="00236D7D">
                      <w:pPr>
                        <w:jc w:val="center"/>
                        <w:rPr>
                          <w:sz w:val="16"/>
                        </w:rPr>
                      </w:pPr>
                      <w:r>
                        <w:rPr>
                          <w:sz w:val="16"/>
                        </w:rPr>
                        <w:t>1M 3C 0B ~ 2M 0C 1B</w:t>
                      </w:r>
                    </w:p>
                  </w:txbxContent>
                </v:textbox>
              </v:shape>
            </w:pict>
          </mc:Fallback>
        </mc:AlternateContent>
      </w:r>
      <w:r>
        <w:rPr>
          <w:noProof/>
        </w:rPr>
        <mc:AlternateContent>
          <mc:Choice Requires="wps">
            <w:drawing>
              <wp:anchor distT="0" distB="0" distL="114300" distR="114300" simplePos="0" relativeHeight="251665920" behindDoc="0" locked="0" layoutInCell="0" allowOverlap="1" wp14:anchorId="669DEFF2" wp14:editId="540AFF23">
                <wp:simplePos x="0" y="0"/>
                <wp:positionH relativeFrom="column">
                  <wp:posOffset>297180</wp:posOffset>
                </wp:positionH>
                <wp:positionV relativeFrom="paragraph">
                  <wp:posOffset>919480</wp:posOffset>
                </wp:positionV>
                <wp:extent cx="1228725" cy="257175"/>
                <wp:effectExtent l="0" t="0" r="3175" b="0"/>
                <wp:wrapNone/>
                <wp:docPr id="5" name="Text Box 9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7473856F" w14:textId="77777777" w:rsidR="00236D7D" w:rsidRDefault="00236D7D">
                            <w:pPr>
                              <w:jc w:val="center"/>
                              <w:rPr>
                                <w:sz w:val="16"/>
                              </w:rPr>
                            </w:pPr>
                            <w:r>
                              <w:rPr>
                                <w:sz w:val="16"/>
                              </w:rPr>
                              <w:t>2M 3C 0B ~ 1M 0C 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DEFF2" id="Text Box 936" o:spid="_x0000_s1079" type="#_x0000_t202" style="position:absolute;margin-left:23.4pt;margin-top:72.4pt;width:96.75pt;height:20.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" o:allowincell="f">
                <v:path arrowok="t"/>
                <v:textbox>
                  <w:txbxContent>
                    <w:p w14:paraId="7473856F" w14:textId="77777777" w:rsidR="00236D7D" w:rsidRDefault="00236D7D">
                      <w:pPr>
                        <w:jc w:val="center"/>
                        <w:rPr>
                          <w:sz w:val="16"/>
                        </w:rPr>
                      </w:pPr>
                      <w:r>
                        <w:rPr>
                          <w:sz w:val="16"/>
                        </w:rPr>
                        <w:t>2M 3C 0B ~ 1M 0C 1B</w:t>
                      </w:r>
                    </w:p>
                  </w:txbxContent>
                </v:textbox>
              </v:shape>
            </w:pict>
          </mc:Fallback>
        </mc:AlternateContent>
      </w:r>
      <w:r>
        <w:rPr>
          <w:noProof/>
        </w:rPr>
        <mc:AlternateContent>
          <mc:Choice Requires="wps">
            <w:drawing>
              <wp:anchor distT="0" distB="0" distL="114300" distR="114300" simplePos="0" relativeHeight="251664896" behindDoc="0" locked="0" layoutInCell="0" allowOverlap="1" wp14:anchorId="44EAD4F4" wp14:editId="7FF87C6A">
                <wp:simplePos x="0" y="0"/>
                <wp:positionH relativeFrom="column">
                  <wp:posOffset>2926080</wp:posOffset>
                </wp:positionH>
                <wp:positionV relativeFrom="paragraph">
                  <wp:posOffset>187960</wp:posOffset>
                </wp:positionV>
                <wp:extent cx="1228725" cy="257175"/>
                <wp:effectExtent l="0" t="0" r="3175" b="0"/>
                <wp:wrapNone/>
                <wp:docPr id="4" name="Text Box 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8725" cy="257175"/>
                        </a:xfrm>
                        <a:prstGeom prst="rect">
                          <a:avLst/>
                        </a:prstGeom>
                        <a:solidFill>
                          <a:srgbClr val="FFFFFF"/>
                        </a:solidFill>
                        <a:ln w="9525">
                          <a:solidFill>
                            <a:srgbClr val="000000"/>
                          </a:solidFill>
                          <a:miter lim="800000"/>
                          <a:headEnd/>
                          <a:tailEnd/>
                        </a:ln>
                      </wps:spPr>
                      <wps:txbx>
                        <w:txbxContent>
                          <w:p w14:paraId="4B9C2D65" w14:textId="77777777" w:rsidR="00236D7D" w:rsidRDefault="00236D7D">
                            <w:pPr>
                              <w:jc w:val="center"/>
                              <w:rPr>
                                <w:sz w:val="16"/>
                              </w:rPr>
                            </w:pPr>
                            <w:r>
                              <w:rPr>
                                <w:sz w:val="16"/>
                              </w:rPr>
                              <w:t>3M 3C 1B ~ 0M 0C 0B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AD4F4" id="Text Box 935" o:spid="_x0000_s1080" type="#_x0000_t202" style="position:absolute;margin-left:230.4pt;margin-top:14.8pt;width:96.75pt;height:2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" o:allowincell="f">
                <v:path arrowok="t"/>
                <v:textbox>
                  <w:txbxContent>
                    <w:p w14:paraId="4B9C2D65" w14:textId="77777777" w:rsidR="00236D7D" w:rsidRDefault="00236D7D">
                      <w:pPr>
                        <w:jc w:val="center"/>
                        <w:rPr>
                          <w:sz w:val="16"/>
                        </w:rPr>
                      </w:pPr>
                      <w:r>
                        <w:rPr>
                          <w:sz w:val="16"/>
                        </w:rPr>
                        <w:t>3M 3C 1B ~ 0M 0C 0B</w:t>
                      </w:r>
                    </w:p>
                  </w:txbxContent>
                </v:textbox>
              </v:shape>
            </w:pict>
          </mc:Fallback>
        </mc:AlternateContent>
      </w:r>
      <w:r>
        <w:rPr>
          <w:noProof/>
        </w:rPr>
        <mc:AlternateContent>
          <mc:Choice Requires="wpg">
            <w:drawing>
              <wp:anchor distT="0" distB="0" distL="114300" distR="114300" simplePos="0" relativeHeight="251672064" behindDoc="0" locked="0" layoutInCell="0" allowOverlap="1" wp14:anchorId="7AC9DE4C" wp14:editId="2D620A1D">
                <wp:simplePos x="0" y="0"/>
                <wp:positionH relativeFrom="column">
                  <wp:posOffset>548640</wp:posOffset>
                </wp:positionH>
                <wp:positionV relativeFrom="paragraph">
                  <wp:posOffset>645160</wp:posOffset>
                </wp:positionV>
                <wp:extent cx="731520" cy="822960"/>
                <wp:effectExtent l="0" t="0" r="0" b="0"/>
                <wp:wrapNone/>
                <wp:docPr id="1" name="Group 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822960"/>
                          <a:chOff x="2016" y="8640"/>
                          <a:chExt cx="1152" cy="1296"/>
                        </a:xfrm>
                      </wpg:grpSpPr>
                      <wps:wsp>
                        <wps:cNvPr id="2" name="Line 947"/>
                        <wps:cNvCnPr>
                          <a:cxnSpLocks/>
                        </wps:cNvCnPr>
                        <wps:spPr bwMode="auto">
                          <a:xfrm>
                            <a:off x="2016" y="8640"/>
                            <a:ext cx="1152" cy="1296"/>
                          </a:xfrm>
                          <a:prstGeom prst="line">
                            <a:avLst/>
                          </a:prstGeom>
                          <a:noFill/>
                          <a:ln/>
                          <a:extLst>
                            <a:ext uri="{909E8E84-426E-40DD-AFC4-6F175D3DCCD1}">
                              <a14:hiddenFill xmlns:a14="http://schemas.microsoft.com/office/drawing/2010/main">
                                <a:noFill/>
                              </a14:hiddenFill>
                            </a:ext>
                          </a:extLst>
                        </wps:spPr>
                        <wps:bodyPr/>
                      </wps:wsp>
                      <wps:wsp>
                        <wps:cNvPr id="3" name="Line 948"/>
                        <wps:cNvCnPr>
                          <a:cxnSpLocks/>
                        </wps:cNvCnPr>
                        <wps:spPr bwMode="auto">
                          <a:xfrm flipH="1">
                            <a:off x="2016" y="8640"/>
                            <a:ext cx="1152" cy="1296"/>
                          </a:xfrm>
                          <a:prstGeom prst="line">
                            <a:avLst/>
                          </a:prstGeom>
                          <a:noFill/>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9C628A" id="Group 946" o:spid="_x0000_s1026" style="position:absolute;margin-left:43.2pt;margin-top:50.8pt;width:57.6pt;height:64.8pt;z-index:251672064" coordorigin="2016,8640" coordsize="1152,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" o:allowincell="f">
                <v:line id="Line 947" o:spid="_x0000_s1027" style="position:absolute;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" stroked="f">
                  <o:lock v:ext="edit" shapetype="f"/>
                </v:line>
                <v:line id="Line 948" o:spid="_x0000_s1028" style="position:absolute;flip:x;visibility:visible;mso-wrap-style:square" from="2016,8640" to="3168,9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" stroked="f">
                  <o:lock v:ext="edit" shapetype="f"/>
                </v:line>
              </v:group>
            </w:pict>
          </mc:Fallback>
        </mc:AlternateContent>
      </w:r>
    </w:p>
    <w:sectPr w:rsidR="00236D7D" w:rsidSect="009F3EBB">
      <w:headerReference w:type="even" r:id="rId7"/>
      <w:headerReference w:type="default" r:id="rId8"/>
      <w:footerReference w:type="default" r:id="rId9"/>
      <w:pgSz w:w="12240" w:h="15840" w:code="1"/>
      <w:pgMar w:top="1440" w:right="1440" w:bottom="1440" w:left="1440" w:header="720" w:footer="720" w:gutter="0"/>
      <w:pgNumType w:start="14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5B4B" w14:textId="77777777" w:rsidR="006A45F2" w:rsidRDefault="006A45F2">
      <w:r>
        <w:separator/>
      </w:r>
    </w:p>
  </w:endnote>
  <w:endnote w:type="continuationSeparator" w:id="0">
    <w:p w14:paraId="57367BD0" w14:textId="77777777" w:rsidR="006A45F2" w:rsidRDefault="006A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1987" w14:textId="77777777" w:rsidR="00236D7D" w:rsidRDefault="00236D7D">
    <w:pPr>
      <w:pStyle w:val="Footer"/>
    </w:pPr>
    <w:r>
      <w:tab/>
      <w:t xml:space="preserve">Soar Tutorial </w:t>
    </w:r>
  </w:p>
  <w:p w14:paraId="51AB2E3A" w14:textId="77777777" w:rsidR="00236D7D" w:rsidRDefault="00236D7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AF710" w14:textId="77777777" w:rsidR="006A45F2" w:rsidRDefault="006A45F2">
      <w:r>
        <w:separator/>
      </w:r>
    </w:p>
  </w:footnote>
  <w:footnote w:type="continuationSeparator" w:id="0">
    <w:p w14:paraId="7176D1A7" w14:textId="77777777" w:rsidR="006A45F2" w:rsidRDefault="006A4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F9D9" w14:textId="77777777" w:rsidR="00236D7D" w:rsidRDefault="00236D7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867B1CE" w14:textId="77777777" w:rsidR="00236D7D" w:rsidRDefault="00236D7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C457" w14:textId="77777777" w:rsidR="00236D7D" w:rsidRDefault="00236D7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502A7">
      <w:rPr>
        <w:rStyle w:val="PageNumber"/>
        <w:noProof/>
      </w:rPr>
      <w:t>159</w:t>
    </w:r>
    <w:r>
      <w:rPr>
        <w:rStyle w:val="PageNumber"/>
      </w:rPr>
      <w:fldChar w:fldCharType="end"/>
    </w:r>
  </w:p>
  <w:p w14:paraId="11992250" w14:textId="77777777" w:rsidR="00236D7D" w:rsidRDefault="00236D7D">
    <w:pPr>
      <w:pStyle w:val="Header"/>
      <w:ind w:right="360" w:firstLine="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9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7D284A"/>
    <w:multiLevelType w:val="hybridMultilevel"/>
    <w:tmpl w:val="F7AAB9E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504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7135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D3161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15254D8"/>
    <w:multiLevelType w:val="multilevel"/>
    <w:tmpl w:val="9A10D9B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539707495">
    <w:abstractNumId w:val="4"/>
  </w:num>
  <w:num w:numId="2" w16cid:durableId="1667975360">
    <w:abstractNumId w:val="0"/>
  </w:num>
  <w:num w:numId="3" w16cid:durableId="696975407">
    <w:abstractNumId w:val="3"/>
  </w:num>
  <w:num w:numId="4" w16cid:durableId="1190993835">
    <w:abstractNumId w:val="2"/>
  </w:num>
  <w:num w:numId="5" w16cid:durableId="646859750">
    <w:abstractNumId w:val="5"/>
  </w:num>
  <w:num w:numId="6" w16cid:durableId="204263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9"/>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64"/>
    <w:rsid w:val="00050C7E"/>
    <w:rsid w:val="00082EF7"/>
    <w:rsid w:val="000A28F2"/>
    <w:rsid w:val="000A6643"/>
    <w:rsid w:val="000C5205"/>
    <w:rsid w:val="00100C46"/>
    <w:rsid w:val="001052A8"/>
    <w:rsid w:val="0011171E"/>
    <w:rsid w:val="00134B01"/>
    <w:rsid w:val="00187583"/>
    <w:rsid w:val="001A6C5C"/>
    <w:rsid w:val="001D03ED"/>
    <w:rsid w:val="001E4703"/>
    <w:rsid w:val="00236D7D"/>
    <w:rsid w:val="00242CC1"/>
    <w:rsid w:val="002613D4"/>
    <w:rsid w:val="00272388"/>
    <w:rsid w:val="002A5A1B"/>
    <w:rsid w:val="002E12EA"/>
    <w:rsid w:val="00353D3C"/>
    <w:rsid w:val="00476CD8"/>
    <w:rsid w:val="004A4609"/>
    <w:rsid w:val="004C7ACB"/>
    <w:rsid w:val="004D75BC"/>
    <w:rsid w:val="00505B07"/>
    <w:rsid w:val="00525EF5"/>
    <w:rsid w:val="005A6D34"/>
    <w:rsid w:val="005A6FAB"/>
    <w:rsid w:val="005E68DC"/>
    <w:rsid w:val="00641D53"/>
    <w:rsid w:val="006A45F2"/>
    <w:rsid w:val="006E36B5"/>
    <w:rsid w:val="007F6AC9"/>
    <w:rsid w:val="008F3452"/>
    <w:rsid w:val="00914EC1"/>
    <w:rsid w:val="009514CE"/>
    <w:rsid w:val="00965484"/>
    <w:rsid w:val="009E6D97"/>
    <w:rsid w:val="009F0BEB"/>
    <w:rsid w:val="009F3EBB"/>
    <w:rsid w:val="00A11238"/>
    <w:rsid w:val="00A90C46"/>
    <w:rsid w:val="00A96423"/>
    <w:rsid w:val="00AA4A88"/>
    <w:rsid w:val="00AC5164"/>
    <w:rsid w:val="00AC689F"/>
    <w:rsid w:val="00AC7D45"/>
    <w:rsid w:val="00AF2322"/>
    <w:rsid w:val="00B41B52"/>
    <w:rsid w:val="00B86F24"/>
    <w:rsid w:val="00C00CF8"/>
    <w:rsid w:val="00CF0DF2"/>
    <w:rsid w:val="00D211FE"/>
    <w:rsid w:val="00D305F3"/>
    <w:rsid w:val="00D3624B"/>
    <w:rsid w:val="00DF445E"/>
    <w:rsid w:val="00E01509"/>
    <w:rsid w:val="00E502A7"/>
    <w:rsid w:val="00EF6A12"/>
    <w:rsid w:val="00F10CEE"/>
    <w:rsid w:val="00F93F7F"/>
    <w:rsid w:val="00FA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9A4E1"/>
  <w15:chartTrackingRefBased/>
  <w15:docId w15:val="{8892C8E6-AB63-D148-977A-DFE1EF40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basedOn w:val="Normal"/>
    <w:next w:val="Normal"/>
    <w:link w:val="Heading3Char"/>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Typewriter">
    <w:name w:val="Typewriter"/>
    <w:rPr>
      <w:rFonts w:ascii="Courier New" w:hAnsi="Courier New"/>
    </w:rPr>
  </w:style>
  <w:style w:type="paragraph" w:styleId="BodyTextIndent">
    <w:name w:val="Body Text Indent"/>
    <w:basedOn w:val="Normal"/>
    <w:link w:val="BodyTextIndentChar"/>
    <w:pPr>
      <w:ind w:left="360"/>
    </w:pPr>
  </w:style>
  <w:style w:type="character" w:styleId="FollowedHyperlink">
    <w:name w:val="FollowedHyperlink"/>
    <w:rPr>
      <w:color w:val="800080"/>
      <w:u w:val="single"/>
    </w:rPr>
  </w:style>
  <w:style w:type="paragraph" w:styleId="BodyTextIndent2">
    <w:name w:val="Body Text Indent 2"/>
    <w:basedOn w:val="Normal"/>
    <w:pPr>
      <w:ind w:left="720"/>
    </w:pPr>
    <w:rPr>
      <w:i/>
    </w:rPr>
  </w:style>
  <w:style w:type="character" w:customStyle="1" w:styleId="BodyTextIndentChar">
    <w:name w:val="Body Text Indent Char"/>
    <w:link w:val="BodyTextIndent"/>
    <w:rsid w:val="00D211FE"/>
    <w:rPr>
      <w:rFonts w:ascii="Arial" w:hAnsi="Arial"/>
      <w:lang w:val="en-US" w:eastAsia="en-US" w:bidi="ar-SA"/>
    </w:rPr>
  </w:style>
  <w:style w:type="character" w:customStyle="1" w:styleId="Heading3Char">
    <w:name w:val="Heading 3 Char"/>
    <w:link w:val="Heading3"/>
    <w:rsid w:val="00D211FE"/>
    <w:rPr>
      <w:rFonts w:ascii="Arial" w:hAnsi="Arial"/>
      <w:sz w:val="24"/>
      <w:lang w:val="en-US" w:eastAsia="en-US" w:bidi="ar-SA"/>
    </w:rPr>
  </w:style>
  <w:style w:type="character" w:customStyle="1" w:styleId="Heading1Char">
    <w:name w:val="Heading 1 Char"/>
    <w:link w:val="Heading1"/>
    <w:rsid w:val="00F10CEE"/>
    <w:rPr>
      <w:rFonts w:ascii="Arial" w:hAnsi="Arial"/>
      <w:b/>
      <w:kern w:val="28"/>
      <w:sz w:val="28"/>
      <w:lang w:val="en-US" w:eastAsia="en-US" w:bidi="ar-SA"/>
    </w:rPr>
  </w:style>
  <w:style w:type="character" w:styleId="CommentReference">
    <w:name w:val="annotation reference"/>
    <w:semiHidden/>
    <w:rsid w:val="002613D4"/>
    <w:rPr>
      <w:sz w:val="16"/>
      <w:szCs w:val="16"/>
    </w:rPr>
  </w:style>
  <w:style w:type="paragraph" w:styleId="CommentText">
    <w:name w:val="annotation text"/>
    <w:basedOn w:val="Normal"/>
    <w:semiHidden/>
    <w:rsid w:val="002613D4"/>
  </w:style>
  <w:style w:type="paragraph" w:styleId="CommentSubject">
    <w:name w:val="annotation subject"/>
    <w:basedOn w:val="CommentText"/>
    <w:next w:val="CommentText"/>
    <w:semiHidden/>
    <w:rsid w:val="002613D4"/>
    <w:rPr>
      <w:b/>
      <w:bCs/>
    </w:rPr>
  </w:style>
  <w:style w:type="paragraph" w:styleId="BalloonText">
    <w:name w:val="Balloon Text"/>
    <w:basedOn w:val="Normal"/>
    <w:semiHidden/>
    <w:rsid w:val="00261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Office\Office\Dictdoc.dot</Template>
  <TotalTime>1</TotalTime>
  <Pages>18</Pages>
  <Words>4596</Words>
  <Characters>26199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Soar Tutorial</vt:lpstr>
    </vt:vector>
  </TitlesOfParts>
  <Company>UM AI Lab</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Tutorial</dc:title>
  <dc:subject/>
  <dc:creator>John E. Laird</dc:creator>
  <cp:keywords/>
  <cp:lastModifiedBy>Nathan Glenn</cp:lastModifiedBy>
  <cp:revision>2</cp:revision>
  <cp:lastPrinted>2005-05-26T19:25:00Z</cp:lastPrinted>
  <dcterms:created xsi:type="dcterms:W3CDTF">2023-09-06T23:38:00Z</dcterms:created>
  <dcterms:modified xsi:type="dcterms:W3CDTF">2023-09-06T23:38:00Z</dcterms:modified>
</cp:coreProperties>
</file>